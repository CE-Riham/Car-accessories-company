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351D" w14:textId="77777777" w:rsidR="007B2BB1" w:rsidRDefault="007B2BB1" w:rsidP="00200242">
      <w:pPr>
        <w:pStyle w:val="Title"/>
        <w:rPr>
          <w:rFonts w:ascii="Bahnschrift SemiBold SemiConden" w:hAnsi="Bahnschrift SemiBold SemiConden"/>
          <w:b w:val="0"/>
          <w:bCs w:val="0"/>
          <w:sz w:val="36"/>
          <w:szCs w:val="36"/>
        </w:rPr>
      </w:pPr>
    </w:p>
    <w:p w14:paraId="6DD02995" w14:textId="5633BC93" w:rsidR="002C6665" w:rsidRPr="00200242" w:rsidRDefault="002C6665" w:rsidP="00200242">
      <w:pPr>
        <w:pStyle w:val="Title"/>
        <w:rPr>
          <w:rFonts w:ascii="Bahnschrift SemiBold SemiConden" w:hAnsi="Bahnschrift SemiBold SemiConden"/>
          <w:b w:val="0"/>
          <w:bCs w:val="0"/>
          <w:sz w:val="36"/>
          <w:szCs w:val="36"/>
          <w:rtl/>
        </w:rPr>
      </w:pPr>
      <w:r w:rsidRPr="002C6665">
        <w:rPr>
          <w:rFonts w:ascii="Bahnschrift SemiBold SemiConden" w:hAnsi="Bahnschrift SemiBold SemiConden"/>
          <w:b w:val="0"/>
          <w:bCs w:val="0"/>
          <w:sz w:val="36"/>
          <w:szCs w:val="36"/>
        </w:rPr>
        <w:t>Car Accessories Company Project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035"/>
      </w:tblGrid>
      <w:tr w:rsidR="002C6665" w14:paraId="63BED742" w14:textId="77777777" w:rsidTr="002C6665">
        <w:trPr>
          <w:jc w:val="center"/>
        </w:trPr>
        <w:tc>
          <w:tcPr>
            <w:tcW w:w="10790" w:type="dxa"/>
            <w:gridSpan w:val="2"/>
            <w:shd w:val="clear" w:color="auto" w:fill="D0CECE" w:themeFill="background2" w:themeFillShade="E6"/>
            <w:vAlign w:val="center"/>
          </w:tcPr>
          <w:p w14:paraId="559C2EDE" w14:textId="08BDF818" w:rsidR="002C6665" w:rsidRPr="00200242" w:rsidRDefault="002C6665" w:rsidP="00200242">
            <w:pPr>
              <w:bidi/>
              <w:spacing w:before="80" w:after="8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00242">
              <w:rPr>
                <w:b/>
                <w:bCs/>
                <w:sz w:val="28"/>
                <w:szCs w:val="28"/>
              </w:rPr>
              <w:t>Students</w:t>
            </w:r>
          </w:p>
        </w:tc>
      </w:tr>
      <w:tr w:rsidR="002C6665" w14:paraId="57F7A18B" w14:textId="77777777" w:rsidTr="002C6665">
        <w:trPr>
          <w:jc w:val="center"/>
        </w:trPr>
        <w:tc>
          <w:tcPr>
            <w:tcW w:w="5395" w:type="dxa"/>
          </w:tcPr>
          <w:p w14:paraId="2B54EC4C" w14:textId="2ECF7818" w:rsidR="002C6665" w:rsidRPr="00A72F98" w:rsidRDefault="002C6665" w:rsidP="00200242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sz w:val="24"/>
                <w:szCs w:val="24"/>
              </w:rPr>
            </w:pPr>
            <w:r w:rsidRPr="00A72F98">
              <w:rPr>
                <w:sz w:val="24"/>
                <w:szCs w:val="24"/>
              </w:rPr>
              <w:t>Riham Katout – 12029366</w:t>
            </w:r>
          </w:p>
        </w:tc>
        <w:tc>
          <w:tcPr>
            <w:tcW w:w="5395" w:type="dxa"/>
          </w:tcPr>
          <w:p w14:paraId="73F9F9F8" w14:textId="20D54956" w:rsidR="002C6665" w:rsidRPr="00A72F98" w:rsidRDefault="002C6665" w:rsidP="00200242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sz w:val="24"/>
                <w:szCs w:val="24"/>
              </w:rPr>
            </w:pPr>
            <w:r w:rsidRPr="00A72F98">
              <w:rPr>
                <w:sz w:val="24"/>
                <w:szCs w:val="24"/>
              </w:rPr>
              <w:t>Shahd Hamad -</w:t>
            </w:r>
            <w:r w:rsidR="00200242" w:rsidRPr="00A72F98">
              <w:rPr>
                <w:sz w:val="24"/>
                <w:szCs w:val="24"/>
              </w:rPr>
              <w:t xml:space="preserve"> 12028064</w:t>
            </w:r>
          </w:p>
        </w:tc>
      </w:tr>
    </w:tbl>
    <w:p w14:paraId="33D9FB17" w14:textId="77777777" w:rsidR="002C6665" w:rsidRDefault="002C6665" w:rsidP="002C6665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</w:rPr>
        <w:id w:val="-14018274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72D9B2" w14:textId="781EF20F" w:rsidR="001248DF" w:rsidRDefault="001248DF">
          <w:pPr>
            <w:pStyle w:val="TOCHeading"/>
          </w:pPr>
          <w:r>
            <w:t>Table of Contents</w:t>
          </w:r>
        </w:p>
        <w:p w14:paraId="6157F1E3" w14:textId="56FE93A1" w:rsidR="00FC586B" w:rsidRDefault="001248DF" w:rsidP="00FC586B">
          <w:pPr>
            <w:pStyle w:val="TOC1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87221" w:history="1">
            <w:r w:rsidR="00FC586B" w:rsidRPr="00266553">
              <w:rPr>
                <w:rStyle w:val="Hyperlink"/>
                <w:noProof/>
              </w:rPr>
              <w:t>Main Classes</w:t>
            </w:r>
            <w:r w:rsidR="00FC586B">
              <w:rPr>
                <w:noProof/>
                <w:webHidden/>
              </w:rPr>
              <w:tab/>
            </w:r>
            <w:r w:rsidR="00FC586B">
              <w:rPr>
                <w:noProof/>
                <w:webHidden/>
              </w:rPr>
              <w:fldChar w:fldCharType="begin"/>
            </w:r>
            <w:r w:rsidR="00FC586B">
              <w:rPr>
                <w:noProof/>
                <w:webHidden/>
              </w:rPr>
              <w:instrText xml:space="preserve"> PAGEREF _Toc152187221 \h </w:instrText>
            </w:r>
            <w:r w:rsidR="00FC586B">
              <w:rPr>
                <w:noProof/>
                <w:webHidden/>
              </w:rPr>
            </w:r>
            <w:r w:rsidR="00FC586B"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3</w:t>
            </w:r>
            <w:r w:rsidR="00FC586B">
              <w:rPr>
                <w:noProof/>
                <w:webHidden/>
              </w:rPr>
              <w:fldChar w:fldCharType="end"/>
            </w:r>
          </w:hyperlink>
        </w:p>
        <w:p w14:paraId="05E7847C" w14:textId="2EBC07B8" w:rsidR="00FC586B" w:rsidRDefault="00FC586B" w:rsidP="00FC586B">
          <w:pPr>
            <w:pStyle w:val="TOC2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22" w:history="1">
            <w:r w:rsidRPr="00266553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kern w:val="2"/>
                <w:sz w:val="22"/>
                <w14:ligatures w14:val="standardContextual"/>
              </w:rPr>
              <w:tab/>
            </w:r>
            <w:r w:rsidRPr="00266553">
              <w:rPr>
                <w:rStyle w:val="Hyperlink"/>
                <w:noProof/>
              </w:rPr>
              <w:t>Starter Class (main 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358F" w14:textId="339F7246" w:rsidR="00FC586B" w:rsidRDefault="00FC586B" w:rsidP="00FC586B">
          <w:pPr>
            <w:pStyle w:val="TOC2"/>
            <w:spacing w:line="48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23" w:history="1">
            <w:r w:rsidRPr="00266553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kern w:val="2"/>
                <w:sz w:val="22"/>
                <w14:ligatures w14:val="standardContextual"/>
              </w:rPr>
              <w:tab/>
            </w:r>
            <w:r w:rsidRPr="00266553">
              <w:rPr>
                <w:rStyle w:val="Hyperlink"/>
                <w:noProof/>
              </w:rPr>
              <w:t>UserSession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5E61" w14:textId="36B98708" w:rsidR="00FC586B" w:rsidRDefault="00FC586B" w:rsidP="00FC586B">
          <w:pPr>
            <w:pStyle w:val="TOC1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24" w:history="1">
            <w:r w:rsidRPr="00266553">
              <w:rPr>
                <w:rStyle w:val="Hyperlink"/>
                <w:noProof/>
              </w:rPr>
              <w:t>Database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A8841" w14:textId="2EBDC7EC" w:rsidR="00FC586B" w:rsidRDefault="00FC586B" w:rsidP="00FC586B">
          <w:pPr>
            <w:pStyle w:val="TOC2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25" w:history="1">
            <w:r w:rsidRPr="00266553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kern w:val="2"/>
                <w:sz w:val="22"/>
                <w14:ligatures w14:val="standardContextual"/>
              </w:rPr>
              <w:tab/>
            </w:r>
            <w:r w:rsidRPr="00266553">
              <w:rPr>
                <w:rStyle w:val="Hyperlink"/>
                <w:noProof/>
              </w:rPr>
              <w:t>DatabaseConnection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F75D" w14:textId="6927F0D1" w:rsidR="00FC586B" w:rsidRDefault="00FC586B" w:rsidP="00FC586B">
          <w:pPr>
            <w:pStyle w:val="TOC2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26" w:history="1">
            <w:r w:rsidRPr="00266553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kern w:val="2"/>
                <w:sz w:val="22"/>
                <w14:ligatures w14:val="standardContextual"/>
              </w:rPr>
              <w:tab/>
            </w:r>
            <w:r w:rsidRPr="00266553">
              <w:rPr>
                <w:rStyle w:val="Hyperlink"/>
                <w:noProof/>
              </w:rPr>
              <w:t>RetrievingData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64C9" w14:textId="292291D6" w:rsidR="00FC586B" w:rsidRDefault="00FC586B" w:rsidP="00FC586B">
          <w:pPr>
            <w:pStyle w:val="TOC2"/>
            <w:spacing w:line="48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27" w:history="1">
            <w:r w:rsidRPr="00266553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kern w:val="2"/>
                <w:sz w:val="22"/>
                <w14:ligatures w14:val="standardContextual"/>
              </w:rPr>
              <w:tab/>
            </w:r>
            <w:r w:rsidRPr="00266553">
              <w:rPr>
                <w:rStyle w:val="Hyperlink"/>
                <w:noProof/>
              </w:rPr>
              <w:t>InsertingData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16C3" w14:textId="2411AE9D" w:rsidR="00FC586B" w:rsidRDefault="00FC586B" w:rsidP="00FC586B">
          <w:pPr>
            <w:pStyle w:val="TOC1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28" w:history="1">
            <w:r w:rsidRPr="00266553">
              <w:rPr>
                <w:rStyle w:val="Hyperlink"/>
                <w:noProof/>
              </w:rPr>
              <w:t>Helper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02F7" w14:textId="0EB7E427" w:rsidR="00FC586B" w:rsidRDefault="00FC586B" w:rsidP="00FC586B">
          <w:pPr>
            <w:pStyle w:val="TOC2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29" w:history="1">
            <w:r w:rsidRPr="00266553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kern w:val="2"/>
                <w:sz w:val="22"/>
                <w14:ligatures w14:val="standardContextual"/>
              </w:rPr>
              <w:tab/>
            </w:r>
            <w:r w:rsidRPr="00266553">
              <w:rPr>
                <w:rStyle w:val="Hyperlink"/>
                <w:noProof/>
              </w:rPr>
              <w:t>Generator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AC8D" w14:textId="227BA91C" w:rsidR="00FC586B" w:rsidRDefault="00FC586B" w:rsidP="00FC586B">
          <w:pPr>
            <w:pStyle w:val="TOC2"/>
            <w:spacing w:line="48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30" w:history="1">
            <w:r w:rsidRPr="00266553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kern w:val="2"/>
                <w:sz w:val="22"/>
                <w14:ligatures w14:val="standardContextual"/>
              </w:rPr>
              <w:tab/>
            </w:r>
            <w:r w:rsidRPr="00266553">
              <w:rPr>
                <w:rStyle w:val="Hyperlink"/>
                <w:noProof/>
              </w:rPr>
              <w:t>DataValidation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A697F" w14:textId="6CF1DC9F" w:rsidR="00FC586B" w:rsidRDefault="00FC586B" w:rsidP="00FC586B">
          <w:pPr>
            <w:pStyle w:val="TOC1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31" w:history="1">
            <w:r w:rsidRPr="00266553">
              <w:rPr>
                <w:rStyle w:val="Hyperlink"/>
                <w:noProof/>
              </w:rPr>
              <w:t>Model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29E4" w14:textId="2C4D3772" w:rsidR="00FC586B" w:rsidRDefault="00FC586B" w:rsidP="00FC586B">
          <w:pPr>
            <w:pStyle w:val="TOC2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32" w:history="1">
            <w:r w:rsidRPr="00266553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kern w:val="2"/>
                <w:sz w:val="22"/>
                <w14:ligatures w14:val="standardContextual"/>
              </w:rPr>
              <w:tab/>
            </w:r>
            <w:r w:rsidRPr="00266553">
              <w:rPr>
                <w:rStyle w:val="Hyperlink"/>
                <w:noProof/>
              </w:rPr>
              <w:t>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9FA4E" w14:textId="35B4DEF0" w:rsidR="00FC586B" w:rsidRDefault="00FC586B" w:rsidP="00FC586B">
          <w:pPr>
            <w:pStyle w:val="TOC2"/>
            <w:spacing w:line="48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33" w:history="1">
            <w:r w:rsidRPr="00266553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kern w:val="2"/>
                <w:sz w:val="22"/>
                <w14:ligatures w14:val="standardContextual"/>
              </w:rPr>
              <w:tab/>
            </w:r>
            <w:r w:rsidRPr="00266553">
              <w:rPr>
                <w:rStyle w:val="Hyperlink"/>
                <w:noProof/>
              </w:rPr>
              <w:t>Address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43A16" w14:textId="0F30FF4C" w:rsidR="00FC586B" w:rsidRDefault="00FC586B" w:rsidP="00FC586B">
          <w:pPr>
            <w:pStyle w:val="TOC1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34" w:history="1">
            <w:r w:rsidRPr="00266553">
              <w:rPr>
                <w:rStyle w:val="Hyperlink"/>
                <w:noProof/>
              </w:rPr>
              <w:t>Authentication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16DE" w14:textId="612F2D13" w:rsidR="00FC586B" w:rsidRDefault="00FC586B" w:rsidP="00FC586B">
          <w:pPr>
            <w:pStyle w:val="TOC2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35" w:history="1">
            <w:r w:rsidRPr="00266553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kern w:val="2"/>
                <w:sz w:val="22"/>
                <w14:ligatures w14:val="standardContextual"/>
              </w:rPr>
              <w:tab/>
            </w:r>
            <w:r w:rsidRPr="00266553">
              <w:rPr>
                <w:rStyle w:val="Hyperlink"/>
                <w:noProof/>
              </w:rPr>
              <w:t>UserSessionManager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F0F5" w14:textId="7E605215" w:rsidR="00FC586B" w:rsidRDefault="00FC586B" w:rsidP="00FC586B">
          <w:pPr>
            <w:pStyle w:val="TOC2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36" w:history="1">
            <w:r w:rsidRPr="00266553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kern w:val="2"/>
                <w:sz w:val="22"/>
                <w14:ligatures w14:val="standardContextual"/>
              </w:rPr>
              <w:tab/>
            </w:r>
            <w:r w:rsidRPr="00266553">
              <w:rPr>
                <w:rStyle w:val="Hyperlink"/>
                <w:noProof/>
              </w:rPr>
              <w:t>Login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BB3A" w14:textId="58879D93" w:rsidR="00FC586B" w:rsidRDefault="00FC586B" w:rsidP="00FC586B">
          <w:pPr>
            <w:pStyle w:val="TOC2"/>
            <w:spacing w:line="48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37" w:history="1">
            <w:r w:rsidRPr="00266553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kern w:val="2"/>
                <w:sz w:val="22"/>
                <w14:ligatures w14:val="standardContextual"/>
              </w:rPr>
              <w:tab/>
            </w:r>
            <w:r w:rsidRPr="00266553">
              <w:rPr>
                <w:rStyle w:val="Hyperlink"/>
                <w:noProof/>
              </w:rPr>
              <w:t>Register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59D8" w14:textId="6A822790" w:rsidR="00FC586B" w:rsidRDefault="00FC586B" w:rsidP="00FC586B">
          <w:pPr>
            <w:pStyle w:val="TOC1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38" w:history="1">
            <w:r w:rsidRPr="00266553">
              <w:rPr>
                <w:rStyle w:val="Hyperlink"/>
                <w:noProof/>
              </w:rPr>
              <w:t>Task1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68AB" w14:textId="63FB124B" w:rsidR="00FC586B" w:rsidRDefault="00FC586B" w:rsidP="00FC586B">
          <w:pPr>
            <w:pStyle w:val="TOC2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39" w:history="1">
            <w:r w:rsidRPr="00266553">
              <w:rPr>
                <w:rStyle w:val="Hyperlink"/>
                <w:noProof/>
              </w:rPr>
              <w:t>Tester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579A" w14:textId="53EA1508" w:rsidR="00FC586B" w:rsidRDefault="00FC586B" w:rsidP="00FC586B">
          <w:pPr>
            <w:pStyle w:val="TOC3"/>
            <w:tabs>
              <w:tab w:val="left" w:pos="1540"/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40" w:history="1">
            <w:r w:rsidRPr="00266553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kern w:val="2"/>
                <w:sz w:val="22"/>
                <w14:ligatures w14:val="standardContextual"/>
              </w:rPr>
              <w:tab/>
            </w:r>
            <w:r w:rsidRPr="00266553">
              <w:rPr>
                <w:rStyle w:val="Hyperlink"/>
                <w:noProof/>
              </w:rPr>
              <w:t>DatabaseTester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AAA6" w14:textId="62C7BC08" w:rsidR="00FC586B" w:rsidRDefault="00FC586B" w:rsidP="00FC586B">
          <w:pPr>
            <w:pStyle w:val="TOC3"/>
            <w:tabs>
              <w:tab w:val="left" w:pos="1540"/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41" w:history="1">
            <w:r w:rsidRPr="00266553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kern w:val="2"/>
                <w:sz w:val="22"/>
                <w14:ligatures w14:val="standardContextual"/>
              </w:rPr>
              <w:tab/>
            </w:r>
            <w:r w:rsidRPr="00266553">
              <w:rPr>
                <w:rStyle w:val="Hyperlink"/>
                <w:noProof/>
              </w:rPr>
              <w:t>AuthenticationTester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9E3D" w14:textId="52F44C25" w:rsidR="00FC586B" w:rsidRDefault="00FC586B" w:rsidP="00FC586B">
          <w:pPr>
            <w:pStyle w:val="TOC2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42" w:history="1">
            <w:r w:rsidRPr="00266553">
              <w:rPr>
                <w:rStyle w:val="Hyperlink"/>
                <w:noProof/>
              </w:rPr>
              <w:t>Feature 1: Database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4E6B" w14:textId="5FF1BED5" w:rsidR="00FC586B" w:rsidRDefault="00FC586B" w:rsidP="00FC586B">
          <w:pPr>
            <w:pStyle w:val="TOC3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43" w:history="1">
            <w:r w:rsidRPr="00266553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4AEC" w14:textId="31F2863A" w:rsidR="00FC586B" w:rsidRDefault="00FC586B" w:rsidP="00FC586B">
          <w:pPr>
            <w:pStyle w:val="TOC3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44" w:history="1">
            <w:r w:rsidRPr="00266553">
              <w:rPr>
                <w:rStyle w:val="Hyperlink"/>
                <w:noProof/>
              </w:rPr>
              <w:t>Steps definition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AF05D" w14:textId="62AFD620" w:rsidR="00FC586B" w:rsidRDefault="00FC586B" w:rsidP="00FC586B">
          <w:pPr>
            <w:pStyle w:val="TOC3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45" w:history="1">
            <w:r w:rsidRPr="00266553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F534" w14:textId="08E6FD51" w:rsidR="00FC586B" w:rsidRDefault="00FC586B" w:rsidP="00FC586B">
          <w:pPr>
            <w:pStyle w:val="TOC2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46" w:history="1">
            <w:r w:rsidRPr="00266553">
              <w:rPr>
                <w:rStyle w:val="Hyperlink"/>
                <w:noProof/>
              </w:rPr>
              <w:t>Feature 2: Retrieving from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A86D" w14:textId="6BA61805" w:rsidR="00FC586B" w:rsidRDefault="00FC586B" w:rsidP="00FC586B">
          <w:pPr>
            <w:pStyle w:val="TOC3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47" w:history="1">
            <w:r w:rsidRPr="00266553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443F3" w14:textId="03CD4AAD" w:rsidR="00FC586B" w:rsidRDefault="00FC586B" w:rsidP="00FC586B">
          <w:pPr>
            <w:pStyle w:val="TOC3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48" w:history="1">
            <w:r w:rsidRPr="00266553">
              <w:rPr>
                <w:rStyle w:val="Hyperlink"/>
                <w:noProof/>
              </w:rPr>
              <w:t>Steps definition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9FC3" w14:textId="73CCB1AD" w:rsidR="00FC586B" w:rsidRDefault="00FC586B" w:rsidP="00FC586B">
          <w:pPr>
            <w:pStyle w:val="TOC3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49" w:history="1">
            <w:r w:rsidRPr="00266553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D78E" w14:textId="59998CE6" w:rsidR="00FC586B" w:rsidRDefault="00FC586B" w:rsidP="00FC586B">
          <w:pPr>
            <w:pStyle w:val="TOC2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50" w:history="1">
            <w:r w:rsidRPr="00266553">
              <w:rPr>
                <w:rStyle w:val="Hyperlink"/>
                <w:noProof/>
              </w:rPr>
              <w:t>Feature 3: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22A7" w14:textId="2C821EC0" w:rsidR="00FC586B" w:rsidRDefault="00FC586B" w:rsidP="00FC586B">
          <w:pPr>
            <w:pStyle w:val="TOC3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51" w:history="1">
            <w:r w:rsidRPr="00266553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1FC3" w14:textId="0A514D5C" w:rsidR="00FC586B" w:rsidRDefault="00FC586B" w:rsidP="00FC586B">
          <w:pPr>
            <w:pStyle w:val="TOC3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52" w:history="1">
            <w:r w:rsidRPr="00266553">
              <w:rPr>
                <w:rStyle w:val="Hyperlink"/>
                <w:noProof/>
              </w:rPr>
              <w:t>Steps definition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F2D12" w14:textId="75C50023" w:rsidR="00FC586B" w:rsidRDefault="00FC586B" w:rsidP="00FC586B">
          <w:pPr>
            <w:pStyle w:val="TOC3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53" w:history="1">
            <w:r w:rsidRPr="00266553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CBFB" w14:textId="0C72A8FD" w:rsidR="00FC586B" w:rsidRDefault="00FC586B" w:rsidP="00FC586B">
          <w:pPr>
            <w:pStyle w:val="TOC2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54" w:history="1">
            <w:r w:rsidRPr="00266553">
              <w:rPr>
                <w:rStyle w:val="Hyperlink"/>
                <w:noProof/>
              </w:rPr>
              <w:t>Feature 4: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17C1" w14:textId="41DDCF87" w:rsidR="00FC586B" w:rsidRDefault="00FC586B" w:rsidP="00FC586B">
          <w:pPr>
            <w:pStyle w:val="TOC3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55" w:history="1">
            <w:r w:rsidRPr="00266553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0A1A" w14:textId="49285AA5" w:rsidR="00FC586B" w:rsidRDefault="00FC586B" w:rsidP="00FC586B">
          <w:pPr>
            <w:pStyle w:val="TOC3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56" w:history="1">
            <w:r w:rsidRPr="00266553">
              <w:rPr>
                <w:rStyle w:val="Hyperlink"/>
                <w:noProof/>
              </w:rPr>
              <w:t>Steps definition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49C1" w14:textId="6C176316" w:rsidR="00FC586B" w:rsidRDefault="00FC586B" w:rsidP="00FC586B">
          <w:pPr>
            <w:pStyle w:val="TOC3"/>
            <w:tabs>
              <w:tab w:val="right" w:leader="dot" w:pos="10070"/>
            </w:tabs>
            <w:spacing w:line="240" w:lineRule="auto"/>
            <w:rPr>
              <w:rFonts w:eastAsiaTheme="minorEastAsia"/>
              <w:noProof/>
              <w:kern w:val="2"/>
              <w:sz w:val="22"/>
              <w14:ligatures w14:val="standardContextual"/>
            </w:rPr>
          </w:pPr>
          <w:hyperlink w:anchor="_Toc152187257" w:history="1">
            <w:r w:rsidRPr="00266553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66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22B2" w14:textId="613C67CC" w:rsidR="00135E38" w:rsidRDefault="001248DF" w:rsidP="00C27373">
          <w:r>
            <w:rPr>
              <w:b/>
              <w:bCs/>
              <w:noProof/>
            </w:rPr>
            <w:fldChar w:fldCharType="end"/>
          </w:r>
        </w:p>
      </w:sdtContent>
    </w:sdt>
    <w:p w14:paraId="52C3EA6B" w14:textId="77777777" w:rsidR="00C27373" w:rsidRDefault="00C27373" w:rsidP="00C27373"/>
    <w:p w14:paraId="76EBC793" w14:textId="77777777" w:rsidR="00C27373" w:rsidRDefault="00C27373" w:rsidP="00C27373"/>
    <w:p w14:paraId="136D9C02" w14:textId="77777777" w:rsidR="00C27373" w:rsidRDefault="00C27373" w:rsidP="00C27373"/>
    <w:p w14:paraId="6EACF130" w14:textId="77777777" w:rsidR="00C27373" w:rsidRDefault="00C27373" w:rsidP="00C27373"/>
    <w:p w14:paraId="52B3F41E" w14:textId="77777777" w:rsidR="00C27373" w:rsidRDefault="00C27373" w:rsidP="00C27373"/>
    <w:p w14:paraId="5CB210C6" w14:textId="77777777" w:rsidR="00C27373" w:rsidRDefault="00C27373" w:rsidP="00C27373"/>
    <w:p w14:paraId="7B7144C3" w14:textId="77777777" w:rsidR="00C27373" w:rsidRDefault="00C27373" w:rsidP="00C27373"/>
    <w:p w14:paraId="0656813A" w14:textId="77777777" w:rsidR="00C27373" w:rsidRDefault="00C27373" w:rsidP="00C27373"/>
    <w:p w14:paraId="3682770A" w14:textId="77777777" w:rsidR="00C27373" w:rsidRDefault="00C27373" w:rsidP="00C27373"/>
    <w:p w14:paraId="75B0B054" w14:textId="77777777" w:rsidR="00C27373" w:rsidRDefault="00C27373" w:rsidP="00C27373"/>
    <w:p w14:paraId="668AD362" w14:textId="77777777" w:rsidR="00C27373" w:rsidRDefault="00C27373" w:rsidP="00C27373"/>
    <w:p w14:paraId="7B462DAC" w14:textId="77777777" w:rsidR="00C27373" w:rsidRDefault="00C27373" w:rsidP="00C27373"/>
    <w:p w14:paraId="65413CB3" w14:textId="77777777" w:rsidR="00C27373" w:rsidRDefault="00C27373" w:rsidP="00C27373"/>
    <w:p w14:paraId="4E69575B" w14:textId="77777777" w:rsidR="00C27373" w:rsidRDefault="00C27373" w:rsidP="00C27373"/>
    <w:p w14:paraId="23122E1D" w14:textId="77777777" w:rsidR="00C27373" w:rsidRDefault="00C27373" w:rsidP="00C27373"/>
    <w:p w14:paraId="42D1F5C4" w14:textId="77777777" w:rsidR="00C27373" w:rsidRDefault="00C27373" w:rsidP="00C27373"/>
    <w:p w14:paraId="0136ADF1" w14:textId="77777777" w:rsidR="00C27373" w:rsidRDefault="00C27373" w:rsidP="00C27373"/>
    <w:p w14:paraId="1CC79F21" w14:textId="77777777" w:rsidR="00C27373" w:rsidRDefault="00C27373" w:rsidP="00C27373"/>
    <w:p w14:paraId="5667B2C2" w14:textId="77777777" w:rsidR="007B2BB1" w:rsidRDefault="007B2BB1" w:rsidP="00984F65">
      <w:pPr>
        <w:ind w:firstLine="0"/>
      </w:pPr>
    </w:p>
    <w:p w14:paraId="3F63FDD7" w14:textId="0F625C71" w:rsidR="000D687C" w:rsidRDefault="00953654" w:rsidP="000D687C">
      <w:pPr>
        <w:pStyle w:val="Heading1"/>
        <w:spacing w:line="360" w:lineRule="auto"/>
        <w:jc w:val="left"/>
      </w:pPr>
      <w:bookmarkStart w:id="0" w:name="_Toc152187221"/>
      <w:r>
        <w:lastRenderedPageBreak/>
        <w:t>Main Classes</w:t>
      </w:r>
      <w:bookmarkEnd w:id="0"/>
    </w:p>
    <w:p w14:paraId="2737F936" w14:textId="33084ED1" w:rsidR="00831523" w:rsidRDefault="00831523" w:rsidP="003E1D58">
      <w:pPr>
        <w:pStyle w:val="Heading2"/>
        <w:numPr>
          <w:ilvl w:val="0"/>
          <w:numId w:val="21"/>
        </w:numPr>
      </w:pPr>
      <w:bookmarkStart w:id="1" w:name="_Toc152187222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6049E9" wp14:editId="5C2B7C61">
                <wp:simplePos x="0" y="0"/>
                <wp:positionH relativeFrom="margin">
                  <wp:align>center</wp:align>
                </wp:positionH>
                <wp:positionV relativeFrom="paragraph">
                  <wp:posOffset>256522</wp:posOffset>
                </wp:positionV>
                <wp:extent cx="6559236" cy="3440317"/>
                <wp:effectExtent l="0" t="0" r="0" b="8255"/>
                <wp:wrapNone/>
                <wp:docPr id="13985004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36" cy="3440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EBA2E" w14:textId="77777777" w:rsidR="00D45211" w:rsidRDefault="00D45211" w:rsidP="00D45211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</w:p>
                          <w:p w14:paraId="1C298DF3" w14:textId="77777777" w:rsidR="00D45211" w:rsidRDefault="00D45211" w:rsidP="00D45211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Starter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extends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Application {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static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DatabaseConnection </w:t>
                            </w:r>
                            <w:r w:rsidRPr="00D45211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connector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public static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UserSessionManager </w:t>
                            </w:r>
                            <w:r w:rsidRPr="00D45211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sessionManager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public static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UserSession </w:t>
                            </w:r>
                            <w:r w:rsidRPr="00D45211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userSession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DC71F01" w14:textId="5637223E" w:rsidR="00D45211" w:rsidRDefault="00D45211" w:rsidP="00D45211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45211">
                              <w:rPr>
                                <w:color w:val="BBB529"/>
                                <w:sz w:val="16"/>
                                <w:szCs w:val="16"/>
                              </w:rPr>
                              <w:t>@Override</w:t>
                            </w:r>
                            <w:r w:rsidRPr="00D45211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D45211">
                              <w:rPr>
                                <w:color w:val="FFC66D"/>
                                <w:sz w:val="16"/>
                                <w:szCs w:val="16"/>
                              </w:rPr>
                              <w:t>start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(Stage stage)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throws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IOException {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45211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 xml:space="preserve">sessionManager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UserSessionManager()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45211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 xml:space="preserve">connector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DatabaseConnection()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System.</w:t>
                            </w:r>
                            <w:r w:rsidRPr="00D45211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out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.println(</w:t>
                            </w:r>
                            <w:r w:rsidRPr="00D45211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connector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.getStatus())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FXMLLoader fxmlLoader =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FXMLLoader(Starter.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class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.getResource(</w:t>
                            </w:r>
                            <w:r w:rsidRPr="00D45211">
                              <w:rPr>
                                <w:color w:val="6A8759"/>
                                <w:sz w:val="16"/>
                                <w:szCs w:val="16"/>
                              </w:rPr>
                              <w:t>"/FXMLFiles/login.fxml"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Scene scene =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Scene(fxmlLoader.load()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45211">
                              <w:rPr>
                                <w:color w:val="6897BB"/>
                                <w:sz w:val="16"/>
                                <w:szCs w:val="16"/>
                              </w:rPr>
                              <w:t>608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45211">
                              <w:rPr>
                                <w:color w:val="6897BB"/>
                                <w:sz w:val="16"/>
                                <w:szCs w:val="16"/>
                              </w:rPr>
                              <w:t>837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stage.setTitle(</w:t>
                            </w:r>
                            <w:r w:rsidRPr="00D45211">
                              <w:rPr>
                                <w:color w:val="6A8759"/>
                                <w:sz w:val="16"/>
                                <w:szCs w:val="16"/>
                              </w:rPr>
                              <w:t>"Car Zone Company"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stage.setScene(scene)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stage.setResizable(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false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stage.show()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static void </w:t>
                            </w:r>
                            <w:r w:rsidRPr="00D45211">
                              <w:rPr>
                                <w:color w:val="FFC66D"/>
                                <w:sz w:val="16"/>
                                <w:szCs w:val="16"/>
                              </w:rPr>
                              <w:t>main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(String[] args) {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45211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launch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0498C6A8" w14:textId="77777777" w:rsidR="00D45211" w:rsidRPr="00D45211" w:rsidRDefault="00D45211" w:rsidP="00D45211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  <w:p w14:paraId="62490B00" w14:textId="32E6E086" w:rsidR="00831523" w:rsidRPr="00D45211" w:rsidRDefault="00831523" w:rsidP="00D45211">
                            <w:pPr>
                              <w:spacing w:line="276" w:lineRule="auto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049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0.2pt;width:516.5pt;height:270.9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" fillcolor="white [3201]" stroked="f" strokeweight=".5pt">
                <v:textbox>
                  <w:txbxContent>
                    <w:p w14:paraId="353EBA2E" w14:textId="77777777" w:rsidR="00D45211" w:rsidRDefault="00D45211" w:rsidP="00D45211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</w:p>
                    <w:p w14:paraId="1C298DF3" w14:textId="77777777" w:rsidR="00D45211" w:rsidRDefault="00D45211" w:rsidP="00D45211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 xml:space="preserve">Starter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extends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Application {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public static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 xml:space="preserve">DatabaseConnection </w:t>
                      </w:r>
                      <w:r w:rsidRPr="00D45211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connector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public static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 xml:space="preserve">UserSessionManager </w:t>
                      </w:r>
                      <w:r w:rsidRPr="00D45211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sessionManager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public static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 xml:space="preserve">UserSession </w:t>
                      </w:r>
                      <w:r w:rsidRPr="00D45211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userSession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</w:p>
                    <w:p w14:paraId="1DC71F01" w14:textId="5637223E" w:rsidR="00D45211" w:rsidRDefault="00D45211" w:rsidP="00D45211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45211">
                        <w:rPr>
                          <w:color w:val="BBB529"/>
                          <w:sz w:val="16"/>
                          <w:szCs w:val="16"/>
                        </w:rPr>
                        <w:t>@Override</w:t>
                      </w:r>
                      <w:r w:rsidRPr="00D45211">
                        <w:rPr>
                          <w:color w:val="BBB529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D45211">
                        <w:rPr>
                          <w:color w:val="FFC66D"/>
                          <w:sz w:val="16"/>
                          <w:szCs w:val="16"/>
                        </w:rPr>
                        <w:t>start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 xml:space="preserve">(Stage stage)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throws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IOException {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45211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 xml:space="preserve">sessionManager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UserSessionManager()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45211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 xml:space="preserve">connector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DatabaseConnection()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System.</w:t>
                      </w:r>
                      <w:r w:rsidRPr="00D45211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out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.println(</w:t>
                      </w:r>
                      <w:r w:rsidRPr="00D45211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connector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.getStatus())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 xml:space="preserve">FXMLLoader fxmlLoader =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FXMLLoader(Starter.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class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.getResource(</w:t>
                      </w:r>
                      <w:r w:rsidRPr="00D45211">
                        <w:rPr>
                          <w:color w:val="6A8759"/>
                          <w:sz w:val="16"/>
                          <w:szCs w:val="16"/>
                        </w:rPr>
                        <w:t>"/FXMLFiles/login.fxml"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 xml:space="preserve">Scene scene =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Scene(fxmlLoader.load()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D45211">
                        <w:rPr>
                          <w:color w:val="6897BB"/>
                          <w:sz w:val="16"/>
                          <w:szCs w:val="16"/>
                        </w:rPr>
                        <w:t>608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D45211">
                        <w:rPr>
                          <w:color w:val="6897BB"/>
                          <w:sz w:val="16"/>
                          <w:szCs w:val="16"/>
                        </w:rPr>
                        <w:t>837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stage.setTitle(</w:t>
                      </w:r>
                      <w:r w:rsidRPr="00D45211">
                        <w:rPr>
                          <w:color w:val="6A8759"/>
                          <w:sz w:val="16"/>
                          <w:szCs w:val="16"/>
                        </w:rPr>
                        <w:t>"Car Zone Company"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stage.setScene(scene)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stage.setResizable(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false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stage.show()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public static void </w:t>
                      </w:r>
                      <w:r w:rsidRPr="00D45211">
                        <w:rPr>
                          <w:color w:val="FFC66D"/>
                          <w:sz w:val="16"/>
                          <w:szCs w:val="16"/>
                        </w:rPr>
                        <w:t>main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(String[] args) {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45211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launch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0498C6A8" w14:textId="77777777" w:rsidR="00D45211" w:rsidRPr="00D45211" w:rsidRDefault="00D45211" w:rsidP="00D45211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  <w:p w14:paraId="62490B00" w14:textId="32E6E086" w:rsidR="00831523" w:rsidRPr="00D45211" w:rsidRDefault="00831523" w:rsidP="00D45211">
                      <w:pPr>
                        <w:spacing w:line="276" w:lineRule="auto"/>
                        <w:ind w:firstLine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Starter Class (main class)</w:t>
      </w:r>
      <w:bookmarkEnd w:id="1"/>
    </w:p>
    <w:p w14:paraId="4105502A" w14:textId="2B2C5B77" w:rsidR="00831523" w:rsidRDefault="00831523" w:rsidP="00831523">
      <w:pPr>
        <w:ind w:firstLine="0"/>
      </w:pPr>
    </w:p>
    <w:p w14:paraId="6F4F0DD1" w14:textId="77777777" w:rsidR="00831523" w:rsidRDefault="00831523" w:rsidP="00831523">
      <w:pPr>
        <w:ind w:firstLine="0"/>
      </w:pPr>
    </w:p>
    <w:p w14:paraId="7EF9D116" w14:textId="7CAC8460" w:rsidR="00831523" w:rsidRDefault="00831523" w:rsidP="00831523">
      <w:pPr>
        <w:ind w:firstLine="0"/>
      </w:pPr>
    </w:p>
    <w:p w14:paraId="6927C299" w14:textId="77777777" w:rsidR="00831523" w:rsidRDefault="00831523" w:rsidP="00831523">
      <w:pPr>
        <w:ind w:firstLine="0"/>
      </w:pPr>
    </w:p>
    <w:p w14:paraId="748F7EEC" w14:textId="3D425EFE" w:rsidR="00831523" w:rsidRDefault="00831523" w:rsidP="00831523">
      <w:pPr>
        <w:ind w:firstLine="0"/>
      </w:pPr>
    </w:p>
    <w:p w14:paraId="1E607576" w14:textId="77777777" w:rsidR="00831523" w:rsidRDefault="00831523" w:rsidP="00831523">
      <w:pPr>
        <w:ind w:firstLine="0"/>
      </w:pPr>
    </w:p>
    <w:p w14:paraId="52621D6D" w14:textId="77777777" w:rsidR="00831523" w:rsidRDefault="00831523" w:rsidP="00831523">
      <w:pPr>
        <w:ind w:firstLine="0"/>
      </w:pPr>
    </w:p>
    <w:p w14:paraId="0AEFB4B1" w14:textId="77777777" w:rsidR="00831523" w:rsidRDefault="00831523" w:rsidP="00831523">
      <w:pPr>
        <w:ind w:firstLine="0"/>
      </w:pPr>
    </w:p>
    <w:p w14:paraId="2485B224" w14:textId="77777777" w:rsidR="00831523" w:rsidRDefault="00831523" w:rsidP="00831523">
      <w:pPr>
        <w:ind w:firstLine="0"/>
      </w:pPr>
    </w:p>
    <w:p w14:paraId="514B4060" w14:textId="77777777" w:rsidR="00831523" w:rsidRDefault="00831523" w:rsidP="00831523">
      <w:pPr>
        <w:ind w:firstLine="0"/>
      </w:pPr>
    </w:p>
    <w:p w14:paraId="230AB5FB" w14:textId="77777777" w:rsidR="00831523" w:rsidRDefault="00831523" w:rsidP="00831523">
      <w:pPr>
        <w:ind w:firstLine="0"/>
      </w:pPr>
    </w:p>
    <w:p w14:paraId="6BA982CE" w14:textId="0C223BD8" w:rsidR="00831523" w:rsidRDefault="00D45211" w:rsidP="007B2BB1">
      <w:pPr>
        <w:pStyle w:val="ListParagraph"/>
        <w:numPr>
          <w:ilvl w:val="0"/>
          <w:numId w:val="20"/>
        </w:numPr>
        <w:spacing w:line="276" w:lineRule="auto"/>
      </w:pPr>
      <w:r>
        <w:t xml:space="preserve">connector: instance of </w:t>
      </w:r>
      <w:hyperlink w:anchor="_DatabaseConnection_Class" w:history="1">
        <w:proofErr w:type="spellStart"/>
        <w:r w:rsidRPr="009E4938">
          <w:rPr>
            <w:rStyle w:val="Hyperlink"/>
          </w:rPr>
          <w:t>DatabaseConnection</w:t>
        </w:r>
        <w:proofErr w:type="spellEnd"/>
      </w:hyperlink>
      <w:r>
        <w:t xml:space="preserve"> Class.</w:t>
      </w:r>
    </w:p>
    <w:p w14:paraId="0FF6511B" w14:textId="78C2E648" w:rsidR="00D45211" w:rsidRDefault="00D45211" w:rsidP="007B2BB1">
      <w:pPr>
        <w:pStyle w:val="ListParagraph"/>
        <w:numPr>
          <w:ilvl w:val="0"/>
          <w:numId w:val="20"/>
        </w:numPr>
        <w:spacing w:line="276" w:lineRule="auto"/>
      </w:pPr>
      <w:proofErr w:type="spellStart"/>
      <w:r>
        <w:t>sessionManager</w:t>
      </w:r>
      <w:proofErr w:type="spellEnd"/>
      <w:r>
        <w:t xml:space="preserve">: instance of </w:t>
      </w:r>
      <w:hyperlink w:anchor="_UserSessionManager" w:history="1">
        <w:proofErr w:type="spellStart"/>
        <w:r w:rsidRPr="007B2BB1">
          <w:rPr>
            <w:rStyle w:val="Hyperlink"/>
          </w:rPr>
          <w:t>UserSessionManager</w:t>
        </w:r>
        <w:proofErr w:type="spellEnd"/>
      </w:hyperlink>
      <w:r>
        <w:t xml:space="preserve"> Class.</w:t>
      </w:r>
    </w:p>
    <w:p w14:paraId="1F4E286A" w14:textId="21101305" w:rsidR="00D45211" w:rsidRDefault="00D45211" w:rsidP="007B2BB1">
      <w:pPr>
        <w:pStyle w:val="ListParagraph"/>
        <w:numPr>
          <w:ilvl w:val="0"/>
          <w:numId w:val="20"/>
        </w:numPr>
        <w:spacing w:line="276" w:lineRule="auto"/>
      </w:pPr>
      <w:proofErr w:type="spellStart"/>
      <w:r>
        <w:t>userSession</w:t>
      </w:r>
      <w:proofErr w:type="spellEnd"/>
      <w:r>
        <w:t xml:space="preserve">: instance of </w:t>
      </w:r>
      <w:hyperlink w:anchor="_UserSession_Class" w:history="1">
        <w:proofErr w:type="spellStart"/>
        <w:r w:rsidRPr="000D687C">
          <w:rPr>
            <w:rStyle w:val="Hyperlink"/>
          </w:rPr>
          <w:t>UserSession</w:t>
        </w:r>
        <w:proofErr w:type="spellEnd"/>
      </w:hyperlink>
      <w:r>
        <w:t xml:space="preserve"> Class, use it after logging in.</w:t>
      </w:r>
    </w:p>
    <w:p w14:paraId="222AD532" w14:textId="77777777" w:rsidR="007B2BB1" w:rsidRDefault="007B2BB1" w:rsidP="00831523">
      <w:pPr>
        <w:ind w:firstLine="0"/>
      </w:pPr>
    </w:p>
    <w:p w14:paraId="54D1453F" w14:textId="4D698E33" w:rsidR="00D45211" w:rsidRDefault="00D45211" w:rsidP="003E1D58">
      <w:pPr>
        <w:pStyle w:val="Heading2"/>
        <w:numPr>
          <w:ilvl w:val="0"/>
          <w:numId w:val="21"/>
        </w:numPr>
      </w:pPr>
      <w:bookmarkStart w:id="2" w:name="_UserSession_Class"/>
      <w:bookmarkStart w:id="3" w:name="_Toc152187223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D80C79" wp14:editId="2CFBA4CB">
                <wp:simplePos x="0" y="0"/>
                <wp:positionH relativeFrom="margin">
                  <wp:align>center</wp:align>
                </wp:positionH>
                <wp:positionV relativeFrom="paragraph">
                  <wp:posOffset>256522</wp:posOffset>
                </wp:positionV>
                <wp:extent cx="6559236" cy="2933323"/>
                <wp:effectExtent l="0" t="0" r="0" b="635"/>
                <wp:wrapNone/>
                <wp:docPr id="3725003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36" cy="2933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C1D21" w14:textId="77777777" w:rsidR="00D45211" w:rsidRDefault="00D45211" w:rsidP="00D45211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</w:p>
                          <w:p w14:paraId="087A8554" w14:textId="46F44B27" w:rsidR="00D45211" w:rsidRDefault="00D45211" w:rsidP="00D45211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UserSession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extends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User{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private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D45211">
                              <w:rPr>
                                <w:color w:val="9876AA"/>
                                <w:sz w:val="16"/>
                                <w:szCs w:val="16"/>
                              </w:rPr>
                              <w:t>sessionId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public </w:t>
                            </w:r>
                            <w:r w:rsidRPr="00D45211">
                              <w:rPr>
                                <w:color w:val="FFC66D"/>
                                <w:sz w:val="16"/>
                                <w:szCs w:val="16"/>
                              </w:rPr>
                              <w:t>UserSession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 user) {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super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(user)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D45211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getSessionId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D45211">
                              <w:rPr>
                                <w:color w:val="9876AA"/>
                                <w:sz w:val="16"/>
                                <w:szCs w:val="16"/>
                              </w:rPr>
                              <w:t>sessionId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D45211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setSessionId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sessionId) {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D45211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sessionId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= sessionId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45211">
                              <w:rPr>
                                <w:color w:val="BBB529"/>
                                <w:sz w:val="16"/>
                                <w:szCs w:val="16"/>
                              </w:rPr>
                              <w:t>@Override</w:t>
                            </w:r>
                            <w:r w:rsidRPr="00D45211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D45211">
                              <w:rPr>
                                <w:color w:val="FFC66D"/>
                                <w:sz w:val="16"/>
                                <w:szCs w:val="16"/>
                              </w:rPr>
                              <w:t>toString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D45211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"Classes.UserSession{"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getUsername() + </w:t>
                            </w:r>
                            <w:r w:rsidRPr="00D45211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": "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45211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"sessionId='"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D45211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sessionId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D45211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\'</w:t>
                            </w:r>
                            <w:r w:rsidRPr="00D45211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'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45211">
                              <w:rPr>
                                <w:color w:val="6A8759"/>
                                <w:sz w:val="16"/>
                                <w:szCs w:val="16"/>
                              </w:rPr>
                              <w:t>'}'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452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D452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1C0164E7" w14:textId="77777777" w:rsidR="00D45211" w:rsidRPr="00D45211" w:rsidRDefault="00D45211" w:rsidP="00D45211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  <w:p w14:paraId="7AD191BF" w14:textId="77777777" w:rsidR="00D45211" w:rsidRPr="00D45211" w:rsidRDefault="00D45211" w:rsidP="00D45211">
                            <w:pPr>
                              <w:spacing w:line="276" w:lineRule="auto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0C79" id="_x0000_s1027" type="#_x0000_t202" style="position:absolute;left:0;text-align:left;margin-left:0;margin-top:20.2pt;width:516.5pt;height:230.9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" filled="f" stroked="f" strokeweight=".5pt">
                <v:textbox>
                  <w:txbxContent>
                    <w:p w14:paraId="5BCC1D21" w14:textId="77777777" w:rsidR="00D45211" w:rsidRDefault="00D45211" w:rsidP="00D45211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</w:p>
                    <w:p w14:paraId="087A8554" w14:textId="46F44B27" w:rsidR="00D45211" w:rsidRDefault="00D45211" w:rsidP="00D45211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 xml:space="preserve">UserSession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extends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User{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private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D45211">
                        <w:rPr>
                          <w:color w:val="9876AA"/>
                          <w:sz w:val="16"/>
                          <w:szCs w:val="16"/>
                        </w:rPr>
                        <w:t>sessionId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public </w:t>
                      </w:r>
                      <w:r w:rsidRPr="00D45211">
                        <w:rPr>
                          <w:color w:val="FFC66D"/>
                          <w:sz w:val="16"/>
                          <w:szCs w:val="16"/>
                        </w:rPr>
                        <w:t>UserSession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(User user) {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super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(user)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D45211">
                        <w:rPr>
                          <w:color w:val="FFC66D"/>
                          <w:sz w:val="16"/>
                          <w:szCs w:val="16"/>
                        </w:rPr>
                        <w:t>getSessionId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D45211">
                        <w:rPr>
                          <w:color w:val="9876AA"/>
                          <w:sz w:val="16"/>
                          <w:szCs w:val="16"/>
                        </w:rPr>
                        <w:t>sessionId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D45211">
                        <w:rPr>
                          <w:color w:val="FFC66D"/>
                          <w:sz w:val="16"/>
                          <w:szCs w:val="16"/>
                        </w:rPr>
                        <w:t>setSessionId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(String sessionId) {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D45211">
                        <w:rPr>
                          <w:color w:val="9876AA"/>
                          <w:sz w:val="16"/>
                          <w:szCs w:val="16"/>
                        </w:rPr>
                        <w:t xml:space="preserve">sessionId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= sessionId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45211">
                        <w:rPr>
                          <w:color w:val="BBB529"/>
                          <w:sz w:val="16"/>
                          <w:szCs w:val="16"/>
                        </w:rPr>
                        <w:t>@Override</w:t>
                      </w:r>
                      <w:r w:rsidRPr="00D45211">
                        <w:rPr>
                          <w:color w:val="BBB529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D45211">
                        <w:rPr>
                          <w:color w:val="FFC66D"/>
                          <w:sz w:val="16"/>
                          <w:szCs w:val="16"/>
                        </w:rPr>
                        <w:t>toString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D45211">
                        <w:rPr>
                          <w:color w:val="6A8759"/>
                          <w:sz w:val="16"/>
                          <w:szCs w:val="16"/>
                        </w:rPr>
                        <w:t xml:space="preserve">"Classes.UserSession{"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 xml:space="preserve">+ getUsername() + </w:t>
                      </w:r>
                      <w:r w:rsidRPr="00D45211">
                        <w:rPr>
                          <w:color w:val="6A8759"/>
                          <w:sz w:val="16"/>
                          <w:szCs w:val="16"/>
                        </w:rPr>
                        <w:t xml:space="preserve">": "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r w:rsidRPr="00D45211">
                        <w:rPr>
                          <w:color w:val="6A8759"/>
                          <w:sz w:val="16"/>
                          <w:szCs w:val="16"/>
                        </w:rPr>
                        <w:t xml:space="preserve">"sessionId='"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Pr="00D45211">
                        <w:rPr>
                          <w:color w:val="9876AA"/>
                          <w:sz w:val="16"/>
                          <w:szCs w:val="16"/>
                        </w:rPr>
                        <w:t xml:space="preserve">sessionId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Pr="00D45211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\'</w:t>
                      </w:r>
                      <w:r w:rsidRPr="00D45211">
                        <w:rPr>
                          <w:color w:val="6A8759"/>
                          <w:sz w:val="16"/>
                          <w:szCs w:val="16"/>
                        </w:rPr>
                        <w:t xml:space="preserve">'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r w:rsidRPr="00D45211">
                        <w:rPr>
                          <w:color w:val="6A8759"/>
                          <w:sz w:val="16"/>
                          <w:szCs w:val="16"/>
                        </w:rPr>
                        <w:t>'}'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452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D45211">
                        <w:rPr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1C0164E7" w14:textId="77777777" w:rsidR="00D45211" w:rsidRPr="00D45211" w:rsidRDefault="00D45211" w:rsidP="00D45211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  <w:p w14:paraId="7AD191BF" w14:textId="77777777" w:rsidR="00D45211" w:rsidRPr="00D45211" w:rsidRDefault="00D45211" w:rsidP="00D45211">
                      <w:pPr>
                        <w:spacing w:line="276" w:lineRule="auto"/>
                        <w:ind w:firstLine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t>UserSession</w:t>
      </w:r>
      <w:proofErr w:type="spellEnd"/>
      <w:r>
        <w:t xml:space="preserve"> Class</w:t>
      </w:r>
      <w:bookmarkEnd w:id="3"/>
    </w:p>
    <w:p w14:paraId="7B5A5B46" w14:textId="77777777" w:rsidR="00D45211" w:rsidRDefault="00D45211" w:rsidP="00D45211">
      <w:pPr>
        <w:ind w:firstLine="0"/>
      </w:pPr>
    </w:p>
    <w:p w14:paraId="546C8104" w14:textId="77777777" w:rsidR="00D45211" w:rsidRDefault="00D45211" w:rsidP="00D45211">
      <w:pPr>
        <w:ind w:firstLine="0"/>
      </w:pPr>
    </w:p>
    <w:p w14:paraId="619E6891" w14:textId="77777777" w:rsidR="00D45211" w:rsidRDefault="00D45211" w:rsidP="00D45211">
      <w:pPr>
        <w:ind w:firstLine="0"/>
      </w:pPr>
    </w:p>
    <w:p w14:paraId="151E7505" w14:textId="77777777" w:rsidR="00D45211" w:rsidRDefault="00D45211" w:rsidP="00D45211">
      <w:pPr>
        <w:ind w:firstLine="0"/>
      </w:pPr>
    </w:p>
    <w:p w14:paraId="4C7BFB56" w14:textId="77777777" w:rsidR="00D45211" w:rsidRDefault="00D45211" w:rsidP="00D45211">
      <w:pPr>
        <w:ind w:firstLine="0"/>
      </w:pPr>
    </w:p>
    <w:p w14:paraId="4B65E6C3" w14:textId="77777777" w:rsidR="00D45211" w:rsidRDefault="00D45211" w:rsidP="00D45211">
      <w:pPr>
        <w:ind w:firstLine="0"/>
      </w:pPr>
    </w:p>
    <w:p w14:paraId="1F529C7C" w14:textId="77777777" w:rsidR="00D45211" w:rsidRDefault="00D45211" w:rsidP="00D45211">
      <w:pPr>
        <w:ind w:firstLine="0"/>
      </w:pPr>
    </w:p>
    <w:p w14:paraId="3F4A0C20" w14:textId="77777777" w:rsidR="00D45211" w:rsidRDefault="00D45211" w:rsidP="00D45211">
      <w:pPr>
        <w:ind w:firstLine="0"/>
      </w:pPr>
    </w:p>
    <w:p w14:paraId="3B006217" w14:textId="574825C6" w:rsidR="00D45211" w:rsidRDefault="00D45211" w:rsidP="00D45211">
      <w:pPr>
        <w:tabs>
          <w:tab w:val="left" w:pos="2873"/>
        </w:tabs>
        <w:ind w:firstLine="0"/>
      </w:pPr>
    </w:p>
    <w:p w14:paraId="34DF39FD" w14:textId="147C4F50" w:rsidR="00D45211" w:rsidRDefault="00D45211" w:rsidP="007B2BB1">
      <w:pPr>
        <w:pStyle w:val="ListParagraph"/>
        <w:numPr>
          <w:ilvl w:val="0"/>
          <w:numId w:val="20"/>
        </w:numPr>
        <w:spacing w:line="276" w:lineRule="auto"/>
      </w:pPr>
      <w:r>
        <w:t xml:space="preserve">Extends </w:t>
      </w:r>
      <w:hyperlink w:anchor="_User" w:history="1">
        <w:r w:rsidRPr="009E4938">
          <w:rPr>
            <w:rStyle w:val="Hyperlink"/>
          </w:rPr>
          <w:t>User</w:t>
        </w:r>
      </w:hyperlink>
      <w:r>
        <w:t xml:space="preserve"> Class to </w:t>
      </w:r>
      <w:r w:rsidR="000D687C">
        <w:t xml:space="preserve">use its methods and attributes. </w:t>
      </w:r>
    </w:p>
    <w:p w14:paraId="42928AA4" w14:textId="7E720F1C" w:rsidR="003E1D58" w:rsidRDefault="000D687C" w:rsidP="007B2BB1">
      <w:pPr>
        <w:pStyle w:val="ListParagraph"/>
        <w:numPr>
          <w:ilvl w:val="0"/>
          <w:numId w:val="20"/>
        </w:numPr>
        <w:spacing w:line="276" w:lineRule="auto"/>
      </w:pPr>
      <w:r>
        <w:t xml:space="preserve">Contains a user (create it using </w:t>
      </w:r>
      <w:r w:rsidRPr="000D687C">
        <w:rPr>
          <w:i/>
          <w:iCs/>
        </w:rPr>
        <w:t>super</w:t>
      </w:r>
      <w:r>
        <w:t xml:space="preserve"> </w:t>
      </w:r>
      <w:proofErr w:type="spellStart"/>
      <w:r>
        <w:t>conctructor</w:t>
      </w:r>
      <w:proofErr w:type="spellEnd"/>
      <w:r>
        <w:t>)</w:t>
      </w:r>
    </w:p>
    <w:p w14:paraId="4EA4A178" w14:textId="41B11C2C" w:rsidR="00953654" w:rsidRDefault="00953654" w:rsidP="00B6197F">
      <w:pPr>
        <w:pStyle w:val="Heading1"/>
        <w:spacing w:line="360" w:lineRule="auto"/>
        <w:jc w:val="left"/>
      </w:pPr>
      <w:bookmarkStart w:id="4" w:name="_Toc152187224"/>
      <w:r>
        <w:lastRenderedPageBreak/>
        <w:t>Database Classes</w:t>
      </w:r>
      <w:bookmarkEnd w:id="4"/>
    </w:p>
    <w:p w14:paraId="3B208D45" w14:textId="7D172CE0" w:rsidR="00953654" w:rsidRDefault="00953654" w:rsidP="00B6197F">
      <w:pPr>
        <w:pStyle w:val="Heading2"/>
        <w:numPr>
          <w:ilvl w:val="0"/>
          <w:numId w:val="22"/>
        </w:numPr>
        <w:spacing w:line="360" w:lineRule="auto"/>
      </w:pPr>
      <w:bookmarkStart w:id="5" w:name="_DatabaseConnection_Class"/>
      <w:bookmarkStart w:id="6" w:name="_Toc152187225"/>
      <w:bookmarkEnd w:id="5"/>
      <w:proofErr w:type="spellStart"/>
      <w:r>
        <w:t>DatabaseConnection</w:t>
      </w:r>
      <w:proofErr w:type="spellEnd"/>
      <w:r>
        <w:t xml:space="preserve"> Class</w:t>
      </w:r>
      <w:bookmarkEnd w:id="6"/>
      <w:r>
        <w:t xml:space="preserve"> </w:t>
      </w:r>
    </w:p>
    <w:p w14:paraId="57742FE3" w14:textId="4E790E29" w:rsidR="00953654" w:rsidRDefault="00413B72" w:rsidP="007B2BB1">
      <w:pPr>
        <w:pStyle w:val="ListParagraph"/>
        <w:numPr>
          <w:ilvl w:val="0"/>
          <w:numId w:val="13"/>
        </w:numPr>
        <w:spacing w:line="276" w:lineRule="auto"/>
      </w:pPr>
      <w:r>
        <w:t xml:space="preserve">To establish database connection given it </w:t>
      </w:r>
      <w:proofErr w:type="spellStart"/>
      <w:r>
        <w:t>databaseName</w:t>
      </w:r>
      <w:proofErr w:type="spellEnd"/>
      <w:r>
        <w:t>, username, password, root, port.</w:t>
      </w:r>
    </w:p>
    <w:p w14:paraId="32CBCEF5" w14:textId="3313BECB" w:rsidR="00413B72" w:rsidRDefault="001124B6" w:rsidP="007B2BB1">
      <w:pPr>
        <w:pStyle w:val="ListParagraph"/>
        <w:numPr>
          <w:ilvl w:val="0"/>
          <w:numId w:val="13"/>
        </w:numPr>
        <w:spacing w:line="276" w:lineRule="auto"/>
      </w:pPr>
      <w:r w:rsidRPr="00B7604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067442" wp14:editId="74970E7C">
                <wp:simplePos x="0" y="0"/>
                <wp:positionH relativeFrom="margin">
                  <wp:align>left</wp:align>
                </wp:positionH>
                <wp:positionV relativeFrom="paragraph">
                  <wp:posOffset>310440</wp:posOffset>
                </wp:positionV>
                <wp:extent cx="6878320" cy="6920838"/>
                <wp:effectExtent l="0" t="0" r="0" b="0"/>
                <wp:wrapNone/>
                <wp:docPr id="1893978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8320" cy="6920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94DCEA" w14:textId="77777777" w:rsidR="001124B6" w:rsidRDefault="001124B6" w:rsidP="001124B6">
                            <w:pPr>
                              <w:pStyle w:val="HTMLPreformatted"/>
                              <w:shd w:val="clear" w:color="auto" w:fill="2B2B2B"/>
                              <w:spacing w:line="360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</w:p>
                          <w:p w14:paraId="0CE68444" w14:textId="0C059046" w:rsidR="00953654" w:rsidRPr="001124B6" w:rsidRDefault="00953654" w:rsidP="001124B6">
                            <w:pPr>
                              <w:pStyle w:val="HTMLPreformatted"/>
                              <w:shd w:val="clear" w:color="auto" w:fill="2B2B2B"/>
                              <w:spacing w:line="360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DatabaseConnection {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private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>databaseName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username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>password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int 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>port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Connection 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public </w:t>
                            </w:r>
                            <w:r w:rsidRPr="00413B72">
                              <w:rPr>
                                <w:color w:val="FFC66D"/>
                                <w:sz w:val="16"/>
                                <w:szCs w:val="16"/>
                              </w:rPr>
                              <w:t>DatabaseConnection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(){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setPort(</w:t>
                            </w:r>
                            <w:r w:rsidRPr="00413B72">
                              <w:rPr>
                                <w:color w:val="6897BB"/>
                                <w:sz w:val="16"/>
                                <w:szCs w:val="16"/>
                              </w:rPr>
                              <w:t>3306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setDatabaseName(</w:t>
                            </w:r>
                            <w:r w:rsidRPr="00413B72">
                              <w:rPr>
                                <w:color w:val="6A8759"/>
                                <w:sz w:val="16"/>
                                <w:szCs w:val="16"/>
                              </w:rPr>
                              <w:t>"caraccessoriescompany"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setUsername(</w:t>
                            </w:r>
                            <w:r w:rsidRPr="00413B72">
                              <w:rPr>
                                <w:color w:val="6A8759"/>
                                <w:sz w:val="16"/>
                                <w:szCs w:val="16"/>
                              </w:rPr>
                              <w:t>"root"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setPassword(</w:t>
                            </w:r>
                            <w:r w:rsidRPr="00413B72">
                              <w:rPr>
                                <w:color w:val="6A8759"/>
                                <w:sz w:val="16"/>
                                <w:szCs w:val="16"/>
                              </w:rPr>
                              <w:t>"12345678password"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setCon()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413B72">
                              <w:rPr>
                                <w:color w:val="FFC66D"/>
                                <w:sz w:val="16"/>
                                <w:szCs w:val="16"/>
                              </w:rPr>
                              <w:t>DatabaseConnection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port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String databaseName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,</w:t>
                            </w:r>
                            <w:r w:rsid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String username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String password){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setPort(port)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setDatabaseName(databaseName)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setUsername(username)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setPassword(password)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setCon()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413B72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getStatus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Connection </w:t>
                            </w:r>
                            <w:r w:rsidRPr="00413B72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getCon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}   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413B72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setDatabaseName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databaseName) {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databaseName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= databaseName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413B72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setUsername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username) {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username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= username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413B72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setPassword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password) {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password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= password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413B72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setPort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port) {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port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= port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26CE73E" w14:textId="2C6A7B36" w:rsidR="00953654" w:rsidRDefault="00953654" w:rsidP="00953654">
                            <w:pPr>
                              <w:pStyle w:val="HTMLPreformatted"/>
                              <w:shd w:val="clear" w:color="auto" w:fill="2B2B2B"/>
                              <w:spacing w:line="360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413B72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setStatus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status) {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status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= status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413B72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setCon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String url = </w:t>
                            </w:r>
                            <w:r w:rsidRPr="00413B72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"jdbc:mysql://localhost:"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port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413B72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"/"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>databaseName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try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{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Class.</w:t>
                            </w:r>
                            <w:r w:rsidRPr="00413B72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forName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413B72">
                              <w:rPr>
                                <w:color w:val="6A8759"/>
                                <w:sz w:val="16"/>
                                <w:szCs w:val="16"/>
                              </w:rPr>
                              <w:t>"com.mysql.cj.jdbc.Driver"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= DriverManager.</w:t>
                            </w:r>
                            <w:r w:rsidRPr="00413B72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getConnection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(url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username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13B72">
                              <w:rPr>
                                <w:color w:val="9876AA"/>
                                <w:sz w:val="16"/>
                                <w:szCs w:val="16"/>
                              </w:rPr>
                              <w:t>password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setStatus(</w:t>
                            </w:r>
                            <w:r w:rsidRPr="00413B72">
                              <w:rPr>
                                <w:color w:val="6A8759"/>
                                <w:sz w:val="16"/>
                                <w:szCs w:val="16"/>
                              </w:rPr>
                              <w:t>"Connected to the database successfully"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catch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(Exception e){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System.</w:t>
                            </w:r>
                            <w:r w:rsidRPr="00413B72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out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.println(e)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setStatus(</w:t>
                            </w:r>
                            <w:r w:rsidRPr="00413B72">
                              <w:rPr>
                                <w:color w:val="6A8759"/>
                                <w:sz w:val="16"/>
                                <w:szCs w:val="16"/>
                              </w:rPr>
                              <w:t>"Couldn't connect to the database"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13B7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413B7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533369F1" w14:textId="77777777" w:rsidR="001124B6" w:rsidRPr="00413B72" w:rsidRDefault="001124B6" w:rsidP="00953654">
                            <w:pPr>
                              <w:pStyle w:val="HTMLPreformatted"/>
                              <w:shd w:val="clear" w:color="auto" w:fill="2B2B2B"/>
                              <w:spacing w:line="360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  <w:p w14:paraId="26EFF464" w14:textId="77777777" w:rsidR="00953654" w:rsidRPr="00413B72" w:rsidRDefault="00953654" w:rsidP="00953654">
                            <w:pPr>
                              <w:pStyle w:val="HTMLPreformatted"/>
                              <w:shd w:val="clear" w:color="auto" w:fill="2B2B2B"/>
                              <w:spacing w:line="360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7442" id="Text Box 2" o:spid="_x0000_s1028" type="#_x0000_t202" style="position:absolute;left:0;text-align:left;margin-left:0;margin-top:24.45pt;width:541.6pt;height:544.9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" fillcolor="white [3201]" stroked="f" strokeweight=".5pt">
                <v:textbox>
                  <w:txbxContent>
                    <w:p w14:paraId="4B94DCEA" w14:textId="77777777" w:rsidR="001124B6" w:rsidRDefault="001124B6" w:rsidP="001124B6">
                      <w:pPr>
                        <w:pStyle w:val="HTMLPreformatted"/>
                        <w:shd w:val="clear" w:color="auto" w:fill="2B2B2B"/>
                        <w:spacing w:line="360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</w:p>
                    <w:p w14:paraId="0CE68444" w14:textId="0C059046" w:rsidR="00953654" w:rsidRPr="001124B6" w:rsidRDefault="00953654" w:rsidP="001124B6">
                      <w:pPr>
                        <w:pStyle w:val="HTMLPreformatted"/>
                        <w:shd w:val="clear" w:color="auto" w:fill="2B2B2B"/>
                        <w:spacing w:line="360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DatabaseConnection {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private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>databaseName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>username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>password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int 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>port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 xml:space="preserve">Connection 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>con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public </w:t>
                      </w:r>
                      <w:r w:rsidRPr="00413B72">
                        <w:rPr>
                          <w:color w:val="FFC66D"/>
                          <w:sz w:val="16"/>
                          <w:szCs w:val="16"/>
                        </w:rPr>
                        <w:t>DatabaseConnection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(){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setPort(</w:t>
                      </w:r>
                      <w:r w:rsidRPr="00413B72">
                        <w:rPr>
                          <w:color w:val="6897BB"/>
                          <w:sz w:val="16"/>
                          <w:szCs w:val="16"/>
                        </w:rPr>
                        <w:t>3306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setDatabaseName(</w:t>
                      </w:r>
                      <w:r w:rsidRPr="00413B72">
                        <w:rPr>
                          <w:color w:val="6A8759"/>
                          <w:sz w:val="16"/>
                          <w:szCs w:val="16"/>
                        </w:rPr>
                        <w:t>"caraccessoriescompany"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setUsername(</w:t>
                      </w:r>
                      <w:r w:rsidRPr="00413B72">
                        <w:rPr>
                          <w:color w:val="6A8759"/>
                          <w:sz w:val="16"/>
                          <w:szCs w:val="16"/>
                        </w:rPr>
                        <w:t>"root"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setPassword(</w:t>
                      </w:r>
                      <w:r w:rsidRPr="00413B72">
                        <w:rPr>
                          <w:color w:val="6A8759"/>
                          <w:sz w:val="16"/>
                          <w:szCs w:val="16"/>
                        </w:rPr>
                        <w:t>"12345678password"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setCon()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413B72">
                        <w:rPr>
                          <w:color w:val="FFC66D"/>
                          <w:sz w:val="16"/>
                          <w:szCs w:val="16"/>
                        </w:rPr>
                        <w:t>DatabaseConnection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int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port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String databaseName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,</w:t>
                      </w:r>
                      <w:r w:rsidR="001124B6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String username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String password){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setPort(port)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setDatabaseName(databaseName)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setUsername(username)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setPassword(password)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setCon()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413B72">
                        <w:rPr>
                          <w:color w:val="FFC66D"/>
                          <w:sz w:val="16"/>
                          <w:szCs w:val="16"/>
                        </w:rPr>
                        <w:t>getStatus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 xml:space="preserve">Connection </w:t>
                      </w:r>
                      <w:r w:rsidRPr="00413B72">
                        <w:rPr>
                          <w:color w:val="FFC66D"/>
                          <w:sz w:val="16"/>
                          <w:szCs w:val="16"/>
                        </w:rPr>
                        <w:t>getCon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>con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 xml:space="preserve">}   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413B72">
                        <w:rPr>
                          <w:color w:val="FFC66D"/>
                          <w:sz w:val="16"/>
                          <w:szCs w:val="16"/>
                        </w:rPr>
                        <w:t>setDatabaseName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(String databaseName) {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 xml:space="preserve">databaseName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= databaseName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413B72">
                        <w:rPr>
                          <w:color w:val="FFC66D"/>
                          <w:sz w:val="16"/>
                          <w:szCs w:val="16"/>
                        </w:rPr>
                        <w:t>setUsername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(String username) {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 xml:space="preserve">username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= username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413B72">
                        <w:rPr>
                          <w:color w:val="FFC66D"/>
                          <w:sz w:val="16"/>
                          <w:szCs w:val="16"/>
                        </w:rPr>
                        <w:t>setPassword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(String password) {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 xml:space="preserve">password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= password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413B72">
                        <w:rPr>
                          <w:color w:val="FFC66D"/>
                          <w:sz w:val="16"/>
                          <w:szCs w:val="16"/>
                        </w:rPr>
                        <w:t>setPort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int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port) {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 xml:space="preserve">port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= port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</w:p>
                    <w:p w14:paraId="026CE73E" w14:textId="2C6A7B36" w:rsidR="00953654" w:rsidRDefault="00953654" w:rsidP="00953654">
                      <w:pPr>
                        <w:pStyle w:val="HTMLPreformatted"/>
                        <w:shd w:val="clear" w:color="auto" w:fill="2B2B2B"/>
                        <w:spacing w:line="360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 xml:space="preserve">    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413B72">
                        <w:rPr>
                          <w:color w:val="FFC66D"/>
                          <w:sz w:val="16"/>
                          <w:szCs w:val="16"/>
                        </w:rPr>
                        <w:t>setStatus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(String status) {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 xml:space="preserve">status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= status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413B72">
                        <w:rPr>
                          <w:color w:val="FFC66D"/>
                          <w:sz w:val="16"/>
                          <w:szCs w:val="16"/>
                        </w:rPr>
                        <w:t>setCon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String url = </w:t>
                      </w:r>
                      <w:r w:rsidRPr="00413B72">
                        <w:rPr>
                          <w:color w:val="6A8759"/>
                          <w:sz w:val="16"/>
                          <w:szCs w:val="16"/>
                        </w:rPr>
                        <w:t xml:space="preserve">"jdbc:mysql://localhost:"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 xml:space="preserve">port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Pr="00413B72">
                        <w:rPr>
                          <w:color w:val="6A8759"/>
                          <w:sz w:val="16"/>
                          <w:szCs w:val="16"/>
                        </w:rPr>
                        <w:t xml:space="preserve">"/"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>databaseName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try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{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Class.</w:t>
                      </w:r>
                      <w:r w:rsidRPr="00413B72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forName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413B72">
                        <w:rPr>
                          <w:color w:val="6A8759"/>
                          <w:sz w:val="16"/>
                          <w:szCs w:val="16"/>
                        </w:rPr>
                        <w:t>"com.mysql.cj.jdbc.Driver"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>con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= DriverManager.</w:t>
                      </w:r>
                      <w:r w:rsidRPr="00413B72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getConnection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(url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>username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413B72">
                        <w:rPr>
                          <w:color w:val="9876AA"/>
                          <w:sz w:val="16"/>
                          <w:szCs w:val="16"/>
                        </w:rPr>
                        <w:t>password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setStatus(</w:t>
                      </w:r>
                      <w:r w:rsidRPr="00413B72">
                        <w:rPr>
                          <w:color w:val="6A8759"/>
                          <w:sz w:val="16"/>
                          <w:szCs w:val="16"/>
                        </w:rPr>
                        <w:t>"Connected to the database successfully"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catch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(Exception e){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System.</w:t>
                      </w:r>
                      <w:r w:rsidRPr="00413B72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out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.println(e)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setStatus(</w:t>
                      </w:r>
                      <w:r w:rsidRPr="00413B72">
                        <w:rPr>
                          <w:color w:val="6A8759"/>
                          <w:sz w:val="16"/>
                          <w:szCs w:val="16"/>
                        </w:rPr>
                        <w:t>"Couldn't connect to the database"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13B7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}</w:t>
                      </w:r>
                      <w:r w:rsidRPr="00413B72">
                        <w:rPr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533369F1" w14:textId="77777777" w:rsidR="001124B6" w:rsidRPr="00413B72" w:rsidRDefault="001124B6" w:rsidP="00953654">
                      <w:pPr>
                        <w:pStyle w:val="HTMLPreformatted"/>
                        <w:shd w:val="clear" w:color="auto" w:fill="2B2B2B"/>
                        <w:spacing w:line="360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  <w:p w14:paraId="26EFF464" w14:textId="77777777" w:rsidR="00953654" w:rsidRPr="00413B72" w:rsidRDefault="00953654" w:rsidP="00953654">
                      <w:pPr>
                        <w:pStyle w:val="HTMLPreformatted"/>
                        <w:shd w:val="clear" w:color="auto" w:fill="2B2B2B"/>
                        <w:spacing w:line="360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</w:t>
      </w:r>
      <w:r w:rsidR="00413B72">
        <w:t>tatus will use for testing, same for all classes.</w:t>
      </w:r>
    </w:p>
    <w:p w14:paraId="73E1F947" w14:textId="47505508" w:rsidR="00953654" w:rsidRPr="00953654" w:rsidRDefault="00953654" w:rsidP="00953654"/>
    <w:p w14:paraId="39F7AD91" w14:textId="77777777" w:rsidR="00953654" w:rsidRDefault="00953654" w:rsidP="00D22F41">
      <w:pPr>
        <w:pStyle w:val="Heading1"/>
        <w:spacing w:line="360" w:lineRule="auto"/>
        <w:jc w:val="left"/>
      </w:pPr>
    </w:p>
    <w:p w14:paraId="08B5DFB1" w14:textId="77777777" w:rsidR="00953654" w:rsidRDefault="00953654" w:rsidP="00D22F41">
      <w:pPr>
        <w:pStyle w:val="Heading1"/>
        <w:spacing w:line="360" w:lineRule="auto"/>
        <w:jc w:val="left"/>
      </w:pPr>
    </w:p>
    <w:p w14:paraId="4763BA92" w14:textId="77777777" w:rsidR="00953654" w:rsidRDefault="00953654" w:rsidP="00D22F41">
      <w:pPr>
        <w:pStyle w:val="Heading1"/>
        <w:spacing w:line="360" w:lineRule="auto"/>
        <w:jc w:val="left"/>
      </w:pPr>
    </w:p>
    <w:p w14:paraId="0F5481A9" w14:textId="77777777" w:rsidR="001124B6" w:rsidRDefault="001124B6" w:rsidP="001124B6"/>
    <w:p w14:paraId="4AD45886" w14:textId="77777777" w:rsidR="001124B6" w:rsidRDefault="001124B6" w:rsidP="001124B6"/>
    <w:p w14:paraId="0994B18A" w14:textId="77777777" w:rsidR="001124B6" w:rsidRDefault="001124B6" w:rsidP="001124B6"/>
    <w:p w14:paraId="482190CE" w14:textId="77777777" w:rsidR="001124B6" w:rsidRDefault="001124B6" w:rsidP="001124B6"/>
    <w:p w14:paraId="5386898D" w14:textId="77777777" w:rsidR="001124B6" w:rsidRDefault="001124B6" w:rsidP="001124B6"/>
    <w:p w14:paraId="2002BC67" w14:textId="77777777" w:rsidR="001124B6" w:rsidRDefault="001124B6" w:rsidP="001124B6"/>
    <w:p w14:paraId="0CCC9436" w14:textId="77777777" w:rsidR="001124B6" w:rsidRDefault="001124B6" w:rsidP="001124B6"/>
    <w:p w14:paraId="0A569560" w14:textId="77777777" w:rsidR="001124B6" w:rsidRDefault="001124B6" w:rsidP="001124B6"/>
    <w:p w14:paraId="301433A4" w14:textId="77777777" w:rsidR="001124B6" w:rsidRDefault="001124B6" w:rsidP="001124B6"/>
    <w:p w14:paraId="3C10426C" w14:textId="77777777" w:rsidR="001124B6" w:rsidRDefault="001124B6" w:rsidP="001124B6"/>
    <w:p w14:paraId="2CA6339C" w14:textId="77777777" w:rsidR="001124B6" w:rsidRDefault="001124B6" w:rsidP="001124B6"/>
    <w:p w14:paraId="2383F8DF" w14:textId="77777777" w:rsidR="001124B6" w:rsidRDefault="001124B6" w:rsidP="001124B6"/>
    <w:p w14:paraId="302BFB7E" w14:textId="77777777" w:rsidR="001124B6" w:rsidRDefault="001124B6" w:rsidP="001124B6"/>
    <w:p w14:paraId="38253EA9" w14:textId="77777777" w:rsidR="001124B6" w:rsidRDefault="001124B6" w:rsidP="001124B6"/>
    <w:p w14:paraId="77CB604B" w14:textId="77777777" w:rsidR="001124B6" w:rsidRDefault="001124B6" w:rsidP="001124B6"/>
    <w:p w14:paraId="6168CC6F" w14:textId="77777777" w:rsidR="001124B6" w:rsidRDefault="001124B6" w:rsidP="001124B6"/>
    <w:p w14:paraId="67A1808D" w14:textId="77777777" w:rsidR="001124B6" w:rsidRDefault="001124B6" w:rsidP="001124B6"/>
    <w:p w14:paraId="1DBCE68B" w14:textId="77777777" w:rsidR="001124B6" w:rsidRDefault="001124B6" w:rsidP="001124B6"/>
    <w:p w14:paraId="5C2684FF" w14:textId="77777777" w:rsidR="001124B6" w:rsidRDefault="001124B6" w:rsidP="001124B6"/>
    <w:p w14:paraId="15421383" w14:textId="77777777" w:rsidR="00135E38" w:rsidRDefault="00135E38" w:rsidP="001124B6"/>
    <w:p w14:paraId="56841094" w14:textId="4AA1E353" w:rsidR="001124B6" w:rsidRDefault="001124B6" w:rsidP="00135E38">
      <w:pPr>
        <w:pStyle w:val="Heading2"/>
        <w:numPr>
          <w:ilvl w:val="0"/>
          <w:numId w:val="22"/>
        </w:numPr>
        <w:spacing w:line="360" w:lineRule="auto"/>
      </w:pPr>
      <w:bookmarkStart w:id="7" w:name="_RetrievingData_Class"/>
      <w:bookmarkStart w:id="8" w:name="_Toc152187226"/>
      <w:bookmarkEnd w:id="7"/>
      <w:proofErr w:type="spellStart"/>
      <w:r>
        <w:lastRenderedPageBreak/>
        <w:t>Retrieving</w:t>
      </w:r>
      <w:r w:rsidR="004337D2">
        <w:t>D</w:t>
      </w:r>
      <w:r>
        <w:t>ata</w:t>
      </w:r>
      <w:proofErr w:type="spellEnd"/>
      <w:r>
        <w:t xml:space="preserve"> Class</w:t>
      </w:r>
      <w:bookmarkEnd w:id="8"/>
      <w:r>
        <w:t xml:space="preserve"> </w:t>
      </w:r>
    </w:p>
    <w:p w14:paraId="7D145093" w14:textId="526B56C2" w:rsidR="001124B6" w:rsidRDefault="001124B6" w:rsidP="007B2BB1">
      <w:pPr>
        <w:pStyle w:val="ListParagraph"/>
        <w:numPr>
          <w:ilvl w:val="0"/>
          <w:numId w:val="14"/>
        </w:numPr>
        <w:spacing w:line="276" w:lineRule="auto"/>
        <w:ind w:left="720"/>
      </w:pPr>
      <w:r>
        <w:t>Not ready yet (we will add more entities to it)</w:t>
      </w:r>
    </w:p>
    <w:p w14:paraId="43045EC0" w14:textId="7596152E" w:rsidR="001124B6" w:rsidRDefault="001124B6" w:rsidP="007B2BB1">
      <w:pPr>
        <w:pStyle w:val="ListParagraph"/>
        <w:numPr>
          <w:ilvl w:val="0"/>
          <w:numId w:val="14"/>
        </w:numPr>
        <w:spacing w:line="276" w:lineRule="auto"/>
        <w:ind w:left="72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281A84" wp14:editId="728FAC14">
                <wp:simplePos x="0" y="0"/>
                <wp:positionH relativeFrom="margin">
                  <wp:align>center</wp:align>
                </wp:positionH>
                <wp:positionV relativeFrom="paragraph">
                  <wp:posOffset>208597</wp:posOffset>
                </wp:positionV>
                <wp:extent cx="6691313" cy="6734175"/>
                <wp:effectExtent l="0" t="0" r="0" b="9525"/>
                <wp:wrapNone/>
                <wp:docPr id="18822083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1313" cy="673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5A180" w14:textId="77777777" w:rsidR="004337D2" w:rsidRDefault="004337D2" w:rsidP="001124B6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</w:p>
                          <w:p w14:paraId="6D7655D5" w14:textId="6297915A" w:rsidR="001124B6" w:rsidRDefault="001124B6" w:rsidP="001124B6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RetrievingData{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private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Connection </w:t>
                            </w:r>
                            <w:r w:rsidRPr="001124B6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1124B6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public </w:t>
                            </w:r>
                            <w:r w:rsidRPr="001124B6">
                              <w:rPr>
                                <w:color w:val="FFC66D"/>
                                <w:sz w:val="16"/>
                                <w:szCs w:val="16"/>
                              </w:rPr>
                              <w:t>RetrievingData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(Connection con){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1124B6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con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= con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1124B6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getStatus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1124B6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1124B6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setStatus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status) {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1124B6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status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= status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private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ResultSet </w:t>
                            </w:r>
                            <w:r w:rsidRPr="001124B6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getFromData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entity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condition) 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throws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Exception{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ResultSet rs = 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null;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query = </w:t>
                            </w:r>
                            <w:r w:rsidRPr="001124B6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"SELECT * FROM "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entity + </w:t>
                            </w:r>
                            <w:r w:rsidRPr="001124B6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 "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+ (condition.equals(</w:t>
                            </w:r>
                            <w:r w:rsidRPr="001124B6">
                              <w:rPr>
                                <w:color w:val="6A8759"/>
                                <w:sz w:val="16"/>
                                <w:szCs w:val="16"/>
                              </w:rPr>
                              <w:t>""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) ? </w:t>
                            </w:r>
                            <w:r w:rsidRPr="001124B6">
                              <w:rPr>
                                <w:color w:val="6A8759"/>
                                <w:sz w:val="16"/>
                                <w:szCs w:val="16"/>
                              </w:rPr>
                              <w:t>""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:</w:t>
                            </w:r>
                            <w:r w:rsidRPr="001124B6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"where "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+ condition)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Statement st = </w:t>
                            </w:r>
                            <w:r w:rsidRPr="001124B6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.createStatement()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rs = st.executeQuery(query)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return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rs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A84DB37" w14:textId="77777777" w:rsidR="001124B6" w:rsidRPr="001124B6" w:rsidRDefault="001124B6" w:rsidP="001124B6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  <w:p w14:paraId="6C276840" w14:textId="77777777" w:rsidR="001124B6" w:rsidRPr="001124B6" w:rsidRDefault="001124B6" w:rsidP="001124B6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List&lt;User&gt; </w:t>
                            </w:r>
                            <w:r w:rsidRPr="001124B6">
                              <w:rPr>
                                <w:color w:val="FFC66D"/>
                                <w:sz w:val="16"/>
                                <w:szCs w:val="16"/>
                              </w:rPr>
                              <w:t>selectUsers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condition){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List&lt;User&gt; users = 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ArrayList&lt;&gt;()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try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{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ResultSet rs = getFromData(</w:t>
                            </w:r>
                            <w:r w:rsidRPr="001124B6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"users"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condition)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while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(rs != 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null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&amp;&amp; rs.next())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    users.add(Generator.</w:t>
                            </w:r>
                            <w:r w:rsidRPr="001124B6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rsToUser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(rs))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setStatus(</w:t>
                            </w:r>
                            <w:r w:rsidRPr="001124B6">
                              <w:rPr>
                                <w:color w:val="6A8759"/>
                                <w:sz w:val="16"/>
                                <w:szCs w:val="16"/>
                              </w:rPr>
                              <w:t>"Retrieving users successfully"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return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users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catch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(Exception e){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setStatus(</w:t>
                            </w:r>
                            <w:r w:rsidRPr="001124B6">
                              <w:rPr>
                                <w:color w:val="6A8759"/>
                                <w:sz w:val="16"/>
                                <w:szCs w:val="16"/>
                              </w:rPr>
                              <w:t>"Error while retrieving users from database"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return null;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List&lt;Address&gt; </w:t>
                            </w:r>
                            <w:r w:rsidRPr="001124B6">
                              <w:rPr>
                                <w:color w:val="FFC66D"/>
                                <w:sz w:val="16"/>
                                <w:szCs w:val="16"/>
                              </w:rPr>
                              <w:t>selectAddresses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condition){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List&lt;Address&gt; addresses = 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ArrayList&lt;&gt;()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try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{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ResultSet rs = getFromData(</w:t>
                            </w:r>
                            <w:r w:rsidRPr="001124B6">
                              <w:rPr>
                                <w:color w:val="6A8759"/>
                                <w:sz w:val="16"/>
                                <w:szCs w:val="16"/>
                              </w:rPr>
                              <w:t>"addresses"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condition)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while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(rs != 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null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&amp;&amp; rs.next())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    addresses.add(Generator.</w:t>
                            </w:r>
                            <w:r w:rsidRPr="001124B6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rsToAddress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(rs))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setStatus(</w:t>
                            </w:r>
                            <w:r w:rsidRPr="001124B6">
                              <w:rPr>
                                <w:color w:val="6A8759"/>
                                <w:sz w:val="16"/>
                                <w:szCs w:val="16"/>
                              </w:rPr>
                              <w:t>"Retrieving addresses successfully"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return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addresses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catch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(Exception e){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setStatus(</w:t>
                            </w:r>
                            <w:r w:rsidRPr="001124B6">
                              <w:rPr>
                                <w:color w:val="6A8759"/>
                                <w:sz w:val="16"/>
                                <w:szCs w:val="16"/>
                              </w:rPr>
                              <w:t>"Error while retrieving addresses from database"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return null;</w:t>
                            </w:r>
                            <w:r w:rsidRPr="001124B6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1124B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6FC7B6D9" w14:textId="77777777" w:rsidR="001124B6" w:rsidRPr="001124B6" w:rsidRDefault="001124B6" w:rsidP="001124B6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1A84" id="_x0000_s1029" type="#_x0000_t202" style="position:absolute;left:0;text-align:left;margin-left:0;margin-top:16.4pt;width:526.9pt;height:530.2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" fillcolor="white [3201]" stroked="f" strokeweight=".5pt">
                <v:textbox>
                  <w:txbxContent>
                    <w:p w14:paraId="6D95A180" w14:textId="77777777" w:rsidR="004337D2" w:rsidRDefault="004337D2" w:rsidP="001124B6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</w:p>
                    <w:p w14:paraId="6D7655D5" w14:textId="6297915A" w:rsidR="001124B6" w:rsidRDefault="001124B6" w:rsidP="001124B6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RetrievingData{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private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 xml:space="preserve">Connection </w:t>
                      </w:r>
                      <w:r w:rsidRPr="001124B6">
                        <w:rPr>
                          <w:color w:val="9876AA"/>
                          <w:sz w:val="16"/>
                          <w:szCs w:val="16"/>
                        </w:rPr>
                        <w:t>con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1124B6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public </w:t>
                      </w:r>
                      <w:r w:rsidRPr="001124B6">
                        <w:rPr>
                          <w:color w:val="FFC66D"/>
                          <w:sz w:val="16"/>
                          <w:szCs w:val="16"/>
                        </w:rPr>
                        <w:t>RetrievingData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(Connection con){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1124B6">
                        <w:rPr>
                          <w:color w:val="9876AA"/>
                          <w:sz w:val="16"/>
                          <w:szCs w:val="16"/>
                        </w:rPr>
                        <w:t xml:space="preserve">con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= con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1124B6">
                        <w:rPr>
                          <w:color w:val="FFC66D"/>
                          <w:sz w:val="16"/>
                          <w:szCs w:val="16"/>
                        </w:rPr>
                        <w:t>getStatus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1124B6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1124B6">
                        <w:rPr>
                          <w:color w:val="FFC66D"/>
                          <w:sz w:val="16"/>
                          <w:szCs w:val="16"/>
                        </w:rPr>
                        <w:t>setStatus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(String status) {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1124B6">
                        <w:rPr>
                          <w:color w:val="9876AA"/>
                          <w:sz w:val="16"/>
                          <w:szCs w:val="16"/>
                        </w:rPr>
                        <w:t xml:space="preserve">status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= status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private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 xml:space="preserve">ResultSet </w:t>
                      </w:r>
                      <w:r w:rsidRPr="001124B6">
                        <w:rPr>
                          <w:color w:val="FFC66D"/>
                          <w:sz w:val="16"/>
                          <w:szCs w:val="16"/>
                        </w:rPr>
                        <w:t>getFromData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(String entity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 xml:space="preserve">String condition) 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throws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Exception{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ResultSet rs = 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null;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 xml:space="preserve">String query = </w:t>
                      </w:r>
                      <w:r w:rsidRPr="001124B6">
                        <w:rPr>
                          <w:color w:val="6A8759"/>
                          <w:sz w:val="16"/>
                          <w:szCs w:val="16"/>
                        </w:rPr>
                        <w:t xml:space="preserve">"SELECT * FROM "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 xml:space="preserve">+ entity + </w:t>
                      </w:r>
                      <w:r w:rsidRPr="001124B6">
                        <w:rPr>
                          <w:color w:val="6A8759"/>
                          <w:sz w:val="16"/>
                          <w:szCs w:val="16"/>
                        </w:rPr>
                        <w:t xml:space="preserve">" "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+ (condition.equals(</w:t>
                      </w:r>
                      <w:r w:rsidRPr="001124B6">
                        <w:rPr>
                          <w:color w:val="6A8759"/>
                          <w:sz w:val="16"/>
                          <w:szCs w:val="16"/>
                        </w:rPr>
                        <w:t>""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 xml:space="preserve">) ? </w:t>
                      </w:r>
                      <w:r w:rsidRPr="001124B6">
                        <w:rPr>
                          <w:color w:val="6A8759"/>
                          <w:sz w:val="16"/>
                          <w:szCs w:val="16"/>
                        </w:rPr>
                        <w:t>""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:</w:t>
                      </w:r>
                      <w:r w:rsidRPr="001124B6">
                        <w:rPr>
                          <w:color w:val="6A8759"/>
                          <w:sz w:val="16"/>
                          <w:szCs w:val="16"/>
                        </w:rPr>
                        <w:t xml:space="preserve">"where "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+ condition)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 xml:space="preserve">Statement st = </w:t>
                      </w:r>
                      <w:r w:rsidRPr="001124B6">
                        <w:rPr>
                          <w:color w:val="9876AA"/>
                          <w:sz w:val="16"/>
                          <w:szCs w:val="16"/>
                        </w:rPr>
                        <w:t>con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.createStatement()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rs = st.executeQuery(query)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return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rs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</w:p>
                    <w:p w14:paraId="4A84DB37" w14:textId="77777777" w:rsidR="001124B6" w:rsidRPr="001124B6" w:rsidRDefault="001124B6" w:rsidP="001124B6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  <w:p w14:paraId="6C276840" w14:textId="77777777" w:rsidR="001124B6" w:rsidRPr="001124B6" w:rsidRDefault="001124B6" w:rsidP="001124B6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 xml:space="preserve">    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 xml:space="preserve">List&lt;User&gt; </w:t>
                      </w:r>
                      <w:r w:rsidRPr="001124B6">
                        <w:rPr>
                          <w:color w:val="FFC66D"/>
                          <w:sz w:val="16"/>
                          <w:szCs w:val="16"/>
                        </w:rPr>
                        <w:t>selectUsers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(String condition){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List&lt;User&gt; users = 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ArrayList&lt;&gt;()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try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{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ResultSet rs = getFromData(</w:t>
                      </w:r>
                      <w:r w:rsidRPr="001124B6">
                        <w:rPr>
                          <w:color w:val="6A8759"/>
                          <w:sz w:val="16"/>
                          <w:szCs w:val="16"/>
                        </w:rPr>
                        <w:t>"users"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condition)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while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 xml:space="preserve">(rs != 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null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&amp;&amp; rs.next())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    users.add(Generator.</w:t>
                      </w:r>
                      <w:r w:rsidRPr="001124B6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rsToUser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(rs))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setStatus(</w:t>
                      </w:r>
                      <w:r w:rsidRPr="001124B6">
                        <w:rPr>
                          <w:color w:val="6A8759"/>
                          <w:sz w:val="16"/>
                          <w:szCs w:val="16"/>
                        </w:rPr>
                        <w:t>"Retrieving users successfully"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return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users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catch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(Exception e){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setStatus(</w:t>
                      </w:r>
                      <w:r w:rsidRPr="001124B6">
                        <w:rPr>
                          <w:color w:val="6A8759"/>
                          <w:sz w:val="16"/>
                          <w:szCs w:val="16"/>
                        </w:rPr>
                        <w:t>"Error while retrieving users from database"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return null;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}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 xml:space="preserve">List&lt;Address&gt; </w:t>
                      </w:r>
                      <w:r w:rsidRPr="001124B6">
                        <w:rPr>
                          <w:color w:val="FFC66D"/>
                          <w:sz w:val="16"/>
                          <w:szCs w:val="16"/>
                        </w:rPr>
                        <w:t>selectAddresses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(String condition){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List&lt;Address&gt; addresses = 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ArrayList&lt;&gt;()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try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{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ResultSet rs = getFromData(</w:t>
                      </w:r>
                      <w:r w:rsidRPr="001124B6">
                        <w:rPr>
                          <w:color w:val="6A8759"/>
                          <w:sz w:val="16"/>
                          <w:szCs w:val="16"/>
                        </w:rPr>
                        <w:t>"addresses"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condition)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while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 xml:space="preserve">(rs != 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null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&amp;&amp; rs.next())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    addresses.add(Generator.</w:t>
                      </w:r>
                      <w:r w:rsidRPr="001124B6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rsToAddress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(rs))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setStatus(</w:t>
                      </w:r>
                      <w:r w:rsidRPr="001124B6">
                        <w:rPr>
                          <w:color w:val="6A8759"/>
                          <w:sz w:val="16"/>
                          <w:szCs w:val="16"/>
                        </w:rPr>
                        <w:t>"Retrieving addresses successfully"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return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addresses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 xml:space="preserve">catch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(Exception e){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setStatus(</w:t>
                      </w:r>
                      <w:r w:rsidRPr="001124B6">
                        <w:rPr>
                          <w:color w:val="6A8759"/>
                          <w:sz w:val="16"/>
                          <w:szCs w:val="16"/>
                        </w:rPr>
                        <w:t>"Error while retrieving addresses from database"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return null;</w:t>
                      </w:r>
                      <w:r w:rsidRPr="001124B6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}</w:t>
                      </w:r>
                      <w:r w:rsidRPr="001124B6">
                        <w:rPr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6FC7B6D9" w14:textId="77777777" w:rsidR="001124B6" w:rsidRPr="001124B6" w:rsidRDefault="001124B6" w:rsidP="001124B6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Cs w:val="20"/>
        </w:rPr>
        <w:t xml:space="preserve">Retrieving </w:t>
      </w:r>
      <w:r w:rsidR="009E4938">
        <w:rPr>
          <w:szCs w:val="20"/>
        </w:rPr>
        <w:t>records</w:t>
      </w:r>
      <w:r>
        <w:rPr>
          <w:szCs w:val="20"/>
        </w:rPr>
        <w:t xml:space="preserve"> from database giving the condition and entity name</w:t>
      </w:r>
      <w:r w:rsidR="009E4938">
        <w:rPr>
          <w:szCs w:val="20"/>
        </w:rPr>
        <w:t xml:space="preserve"> to the suitable function.</w:t>
      </w:r>
    </w:p>
    <w:p w14:paraId="51847F3B" w14:textId="0579BD47" w:rsidR="001124B6" w:rsidRPr="001124B6" w:rsidRDefault="001124B6" w:rsidP="001124B6">
      <w:pPr>
        <w:ind w:firstLine="0"/>
        <w:rPr>
          <w:szCs w:val="20"/>
        </w:rPr>
      </w:pPr>
    </w:p>
    <w:p w14:paraId="08315DEE" w14:textId="77777777" w:rsidR="001124B6" w:rsidRDefault="001124B6" w:rsidP="001124B6"/>
    <w:p w14:paraId="6FAD77D2" w14:textId="77777777" w:rsidR="001124B6" w:rsidRDefault="001124B6" w:rsidP="001124B6"/>
    <w:p w14:paraId="1895AF07" w14:textId="77777777" w:rsidR="001124B6" w:rsidRDefault="001124B6" w:rsidP="001124B6"/>
    <w:p w14:paraId="5EC9447F" w14:textId="77777777" w:rsidR="001124B6" w:rsidRDefault="001124B6" w:rsidP="001124B6"/>
    <w:p w14:paraId="7507B435" w14:textId="77777777" w:rsidR="001124B6" w:rsidRDefault="001124B6" w:rsidP="001124B6"/>
    <w:p w14:paraId="6AE38D18" w14:textId="77777777" w:rsidR="001124B6" w:rsidRDefault="001124B6" w:rsidP="001124B6"/>
    <w:p w14:paraId="05817CCC" w14:textId="77777777" w:rsidR="001124B6" w:rsidRDefault="001124B6" w:rsidP="001124B6"/>
    <w:p w14:paraId="5718C49A" w14:textId="77777777" w:rsidR="001124B6" w:rsidRDefault="001124B6" w:rsidP="001124B6"/>
    <w:p w14:paraId="3304D3C5" w14:textId="77777777" w:rsidR="001124B6" w:rsidRDefault="001124B6" w:rsidP="001124B6"/>
    <w:p w14:paraId="4F6512DE" w14:textId="77777777" w:rsidR="001124B6" w:rsidRDefault="001124B6" w:rsidP="001124B6"/>
    <w:p w14:paraId="350DDFB0" w14:textId="77777777" w:rsidR="001124B6" w:rsidRDefault="001124B6" w:rsidP="001124B6"/>
    <w:p w14:paraId="103C7D6B" w14:textId="77777777" w:rsidR="001124B6" w:rsidRDefault="001124B6" w:rsidP="001124B6"/>
    <w:p w14:paraId="642B0E23" w14:textId="77777777" w:rsidR="001124B6" w:rsidRDefault="001124B6" w:rsidP="001124B6"/>
    <w:p w14:paraId="06FA8F1E" w14:textId="77777777" w:rsidR="001124B6" w:rsidRDefault="001124B6" w:rsidP="001124B6"/>
    <w:p w14:paraId="236478F3" w14:textId="77777777" w:rsidR="001124B6" w:rsidRDefault="001124B6" w:rsidP="001124B6"/>
    <w:p w14:paraId="455EF80F" w14:textId="77777777" w:rsidR="001124B6" w:rsidRDefault="001124B6" w:rsidP="001124B6"/>
    <w:p w14:paraId="4C42DAEA" w14:textId="77777777" w:rsidR="001124B6" w:rsidRDefault="001124B6" w:rsidP="001124B6"/>
    <w:p w14:paraId="78F18BD0" w14:textId="77777777" w:rsidR="001124B6" w:rsidRDefault="001124B6" w:rsidP="001124B6"/>
    <w:p w14:paraId="0544C551" w14:textId="77777777" w:rsidR="001124B6" w:rsidRDefault="001124B6" w:rsidP="001124B6"/>
    <w:p w14:paraId="597E7E2E" w14:textId="77777777" w:rsidR="004337D2" w:rsidRDefault="004337D2" w:rsidP="001124B6"/>
    <w:p w14:paraId="30196782" w14:textId="77777777" w:rsidR="001124B6" w:rsidRDefault="001124B6" w:rsidP="001124B6">
      <w:pPr>
        <w:ind w:firstLine="0"/>
      </w:pPr>
    </w:p>
    <w:p w14:paraId="2E3098A5" w14:textId="77777777" w:rsidR="001124B6" w:rsidRDefault="001124B6" w:rsidP="004337D2">
      <w:pPr>
        <w:pStyle w:val="ListParagraph"/>
        <w:numPr>
          <w:ilvl w:val="0"/>
          <w:numId w:val="6"/>
        </w:numPr>
        <w:spacing w:line="360" w:lineRule="auto"/>
      </w:pPr>
      <w:r w:rsidRPr="007B3ADF">
        <w:rPr>
          <w:b/>
          <w:bCs/>
        </w:rPr>
        <w:t>connection</w:t>
      </w:r>
      <w:r>
        <w:t>: connection to database.</w:t>
      </w:r>
    </w:p>
    <w:p w14:paraId="195CB109" w14:textId="1F519060" w:rsidR="001124B6" w:rsidRDefault="001124B6" w:rsidP="004337D2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7B3ADF">
        <w:rPr>
          <w:b/>
          <w:bCs/>
        </w:rPr>
        <w:t>getFromData</w:t>
      </w:r>
      <w:proofErr w:type="spellEnd"/>
      <w:r>
        <w:t xml:space="preserve">: from entity and condition, return the </w:t>
      </w:r>
      <w:proofErr w:type="spellStart"/>
      <w:r>
        <w:t>resultSet</w:t>
      </w:r>
      <w:proofErr w:type="spellEnd"/>
      <w:r w:rsidR="004337D2">
        <w:t xml:space="preserve"> for retrieving records.</w:t>
      </w:r>
    </w:p>
    <w:p w14:paraId="5B8CBB70" w14:textId="798B85BA" w:rsidR="004337D2" w:rsidRDefault="004337D2" w:rsidP="004337D2">
      <w:pPr>
        <w:pStyle w:val="ListParagraph"/>
        <w:numPr>
          <w:ilvl w:val="0"/>
          <w:numId w:val="6"/>
        </w:numPr>
        <w:spacing w:line="360" w:lineRule="auto"/>
      </w:pPr>
      <w:r>
        <w:t xml:space="preserve">same implementation for all entities, call </w:t>
      </w:r>
      <w:proofErr w:type="spellStart"/>
      <w:r w:rsidRPr="00953654">
        <w:rPr>
          <w:b/>
          <w:bCs/>
          <w:i/>
          <w:iCs/>
        </w:rPr>
        <w:t>getFromData</w:t>
      </w:r>
      <w:proofErr w:type="spellEnd"/>
      <w:r>
        <w:t xml:space="preserve"> then use </w:t>
      </w:r>
      <w:hyperlink w:anchor="_Generator" w:history="1">
        <w:r w:rsidRPr="00EE378E">
          <w:rPr>
            <w:rStyle w:val="Hyperlink"/>
          </w:rPr>
          <w:t>generator</w:t>
        </w:r>
      </w:hyperlink>
      <w:r>
        <w:t xml:space="preserve"> class to generate the object from </w:t>
      </w:r>
      <w:proofErr w:type="spellStart"/>
      <w:r>
        <w:t>rs</w:t>
      </w:r>
      <w:proofErr w:type="spellEnd"/>
      <w:r>
        <w:t>.</w:t>
      </w:r>
    </w:p>
    <w:p w14:paraId="457A21E8" w14:textId="77777777" w:rsidR="001124B6" w:rsidRDefault="001124B6" w:rsidP="001124B6"/>
    <w:p w14:paraId="7D7C47DA" w14:textId="77777777" w:rsidR="007B2BB1" w:rsidRDefault="007B2BB1" w:rsidP="001124B6"/>
    <w:p w14:paraId="44549BC6" w14:textId="747CBB13" w:rsidR="004337D2" w:rsidRDefault="004337D2" w:rsidP="00135E38">
      <w:pPr>
        <w:pStyle w:val="Heading2"/>
        <w:numPr>
          <w:ilvl w:val="0"/>
          <w:numId w:val="22"/>
        </w:numPr>
        <w:spacing w:line="360" w:lineRule="auto"/>
      </w:pPr>
      <w:bookmarkStart w:id="9" w:name="_InsertingData_Class"/>
      <w:bookmarkStart w:id="10" w:name="_Toc152187227"/>
      <w:bookmarkEnd w:id="9"/>
      <w:proofErr w:type="spellStart"/>
      <w:r>
        <w:lastRenderedPageBreak/>
        <w:t>InsertingData</w:t>
      </w:r>
      <w:proofErr w:type="spellEnd"/>
      <w:r>
        <w:t xml:space="preserve"> Class</w:t>
      </w:r>
      <w:bookmarkEnd w:id="10"/>
      <w:r>
        <w:t xml:space="preserve"> </w:t>
      </w:r>
    </w:p>
    <w:p w14:paraId="7CE8E673" w14:textId="77777777" w:rsidR="004337D2" w:rsidRDefault="004337D2" w:rsidP="007B2BB1">
      <w:pPr>
        <w:pStyle w:val="ListParagraph"/>
        <w:numPr>
          <w:ilvl w:val="0"/>
          <w:numId w:val="14"/>
        </w:numPr>
        <w:spacing w:line="276" w:lineRule="auto"/>
        <w:ind w:left="720"/>
      </w:pPr>
      <w:r>
        <w:t>Not ready yet (we will add more entities to it)</w:t>
      </w:r>
    </w:p>
    <w:p w14:paraId="0DDDBCB9" w14:textId="4873B5C7" w:rsidR="004337D2" w:rsidRDefault="004337D2" w:rsidP="007B2BB1">
      <w:pPr>
        <w:pStyle w:val="ListParagraph"/>
        <w:numPr>
          <w:ilvl w:val="0"/>
          <w:numId w:val="14"/>
        </w:numPr>
        <w:spacing w:line="276" w:lineRule="auto"/>
        <w:ind w:left="72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034775" wp14:editId="6FA178BD">
                <wp:simplePos x="0" y="0"/>
                <wp:positionH relativeFrom="margin">
                  <wp:align>center</wp:align>
                </wp:positionH>
                <wp:positionV relativeFrom="paragraph">
                  <wp:posOffset>198437</wp:posOffset>
                </wp:positionV>
                <wp:extent cx="6096000" cy="6491288"/>
                <wp:effectExtent l="0" t="0" r="0" b="5080"/>
                <wp:wrapNone/>
                <wp:docPr id="16452161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6491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140208" w14:textId="77777777" w:rsidR="004337D2" w:rsidRDefault="004337D2" w:rsidP="004337D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</w:p>
                          <w:p w14:paraId="0168222F" w14:textId="77777777" w:rsidR="004337D2" w:rsidRDefault="004337D2" w:rsidP="004337D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InsertingData {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private 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4337D2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Connection </w:t>
                            </w:r>
                            <w:r w:rsidRPr="004337D2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</w:t>
                            </w:r>
                            <w:r>
                              <w:rPr>
                                <w:color w:val="9876AA"/>
                                <w:sz w:val="16"/>
                                <w:szCs w:val="16"/>
                              </w:rPr>
                              <w:t>nection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EE9ABFE" w14:textId="4EA4F99B" w:rsidR="004337D2" w:rsidRPr="004337D2" w:rsidRDefault="004337D2" w:rsidP="004337D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public </w:t>
                            </w:r>
                            <w:r w:rsidRPr="004337D2">
                              <w:rPr>
                                <w:color w:val="FFC66D"/>
                                <w:sz w:val="16"/>
                                <w:szCs w:val="16"/>
                              </w:rPr>
                              <w:t>InsertingData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(Connection connection){</w:t>
                            </w:r>
                            <w:r w:rsidRPr="004337D2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</w:t>
                            </w:r>
                            <w:r>
                              <w:rPr>
                                <w:color w:val="9876AA"/>
                                <w:sz w:val="16"/>
                                <w:szCs w:val="16"/>
                              </w:rPr>
                              <w:t>nection</w:t>
                            </w:r>
                            <w:r w:rsidRPr="004337D2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= connection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4337D2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getStatus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4337D2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4337D2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setStatus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status) {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4337D2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status 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= status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boolean </w:t>
                            </w:r>
                            <w:r w:rsidRPr="004337D2">
                              <w:rPr>
                                <w:color w:val="FFC66D"/>
                                <w:sz w:val="16"/>
                                <w:szCs w:val="16"/>
                              </w:rPr>
                              <w:t>insertUser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 user){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try 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{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String query = </w:t>
                            </w:r>
                            <w:r w:rsidRPr="004337D2">
                              <w:rPr>
                                <w:color w:val="6A8759"/>
                                <w:sz w:val="16"/>
                                <w:szCs w:val="16"/>
                              </w:rPr>
                              <w:t>"insert into users "</w:t>
                            </w:r>
                            <w:r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4337D2">
                              <w:rPr>
                                <w:color w:val="6A8759"/>
                                <w:sz w:val="16"/>
                                <w:szCs w:val="16"/>
                              </w:rPr>
                              <w:t>" values (?, ?, ?, ?, ?, ?, ?);"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PreparedStatement preparedStmt = </w:t>
                            </w:r>
                            <w:r w:rsidRPr="004337D2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</w:t>
                            </w:r>
                            <w:r>
                              <w:rPr>
                                <w:color w:val="9876AA"/>
                                <w:sz w:val="16"/>
                                <w:szCs w:val="16"/>
                              </w:rPr>
                              <w:t>nection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.prepareStatement(query)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preparedStmt = Generator.</w:t>
                            </w:r>
                            <w:r w:rsidRPr="004337D2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userToPS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(preparedStmt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user)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preparedStmt.execute()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setStatus(</w:t>
                            </w:r>
                            <w:r w:rsidRPr="004337D2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 was inserted successfully"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return true;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} 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catch 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(Exception e) {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setStatus(</w:t>
                            </w:r>
                            <w:r w:rsidRPr="004337D2">
                              <w:rPr>
                                <w:color w:val="6A8759"/>
                                <w:sz w:val="16"/>
                                <w:szCs w:val="16"/>
                              </w:rPr>
                              <w:t>"Couldn't insert user"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return false;</w:t>
                            </w:r>
                            <w:r w:rsidRPr="004337D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4337D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47AC9ECB" w14:textId="77777777" w:rsidR="004337D2" w:rsidRPr="004337D2" w:rsidRDefault="004337D2" w:rsidP="004337D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4775" id="_x0000_s1030" type="#_x0000_t202" style="position:absolute;left:0;text-align:left;margin-left:0;margin-top:15.6pt;width:480pt;height:511.1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" fillcolor="white [3201]" stroked="f" strokeweight=".5pt">
                <v:textbox>
                  <w:txbxContent>
                    <w:p w14:paraId="28140208" w14:textId="77777777" w:rsidR="004337D2" w:rsidRDefault="004337D2" w:rsidP="004337D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</w:p>
                    <w:p w14:paraId="0168222F" w14:textId="77777777" w:rsidR="004337D2" w:rsidRDefault="004337D2" w:rsidP="004337D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InsertingData {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 xml:space="preserve">private 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4337D2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 xml:space="preserve">Connection </w:t>
                      </w:r>
                      <w:r w:rsidRPr="004337D2">
                        <w:rPr>
                          <w:color w:val="9876AA"/>
                          <w:sz w:val="16"/>
                          <w:szCs w:val="16"/>
                        </w:rPr>
                        <w:t>con</w:t>
                      </w:r>
                      <w:r>
                        <w:rPr>
                          <w:color w:val="9876AA"/>
                          <w:sz w:val="16"/>
                          <w:szCs w:val="16"/>
                        </w:rPr>
                        <w:t>nection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</w:p>
                    <w:p w14:paraId="6EE9ABFE" w14:textId="4EA4F99B" w:rsidR="004337D2" w:rsidRPr="004337D2" w:rsidRDefault="004337D2" w:rsidP="004337D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public </w:t>
                      </w:r>
                      <w:r w:rsidRPr="004337D2">
                        <w:rPr>
                          <w:color w:val="FFC66D"/>
                          <w:sz w:val="16"/>
                          <w:szCs w:val="16"/>
                        </w:rPr>
                        <w:t>InsertingData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(Connection connection){</w:t>
                      </w:r>
                      <w:r w:rsidRPr="004337D2">
                        <w:rPr>
                          <w:color w:val="9876AA"/>
                          <w:sz w:val="16"/>
                          <w:szCs w:val="16"/>
                        </w:rPr>
                        <w:t>con</w:t>
                      </w:r>
                      <w:r>
                        <w:rPr>
                          <w:color w:val="9876AA"/>
                          <w:sz w:val="16"/>
                          <w:szCs w:val="16"/>
                        </w:rPr>
                        <w:t>nection</w:t>
                      </w:r>
                      <w:r w:rsidRPr="004337D2">
                        <w:rPr>
                          <w:color w:val="9876AA"/>
                          <w:sz w:val="16"/>
                          <w:szCs w:val="16"/>
                        </w:rPr>
                        <w:t xml:space="preserve"> 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= connection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4337D2">
                        <w:rPr>
                          <w:color w:val="FFC66D"/>
                          <w:sz w:val="16"/>
                          <w:szCs w:val="16"/>
                        </w:rPr>
                        <w:t>getStatus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4337D2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4337D2">
                        <w:rPr>
                          <w:color w:val="FFC66D"/>
                          <w:sz w:val="16"/>
                          <w:szCs w:val="16"/>
                        </w:rPr>
                        <w:t>setStatus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(String status) {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4337D2">
                        <w:rPr>
                          <w:color w:val="9876AA"/>
                          <w:sz w:val="16"/>
                          <w:szCs w:val="16"/>
                        </w:rPr>
                        <w:t xml:space="preserve">status 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= status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 xml:space="preserve">public boolean </w:t>
                      </w:r>
                      <w:r w:rsidRPr="004337D2">
                        <w:rPr>
                          <w:color w:val="FFC66D"/>
                          <w:sz w:val="16"/>
                          <w:szCs w:val="16"/>
                        </w:rPr>
                        <w:t>insertUser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(User user){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 xml:space="preserve">try 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{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String query = </w:t>
                      </w:r>
                      <w:r w:rsidRPr="004337D2">
                        <w:rPr>
                          <w:color w:val="6A8759"/>
                          <w:sz w:val="16"/>
                          <w:szCs w:val="16"/>
                        </w:rPr>
                        <w:t>"insert into users "</w:t>
                      </w:r>
                      <w:r>
                        <w:rPr>
                          <w:color w:val="6A8759"/>
                          <w:sz w:val="16"/>
                          <w:szCs w:val="16"/>
                        </w:rPr>
                        <w:t xml:space="preserve"> 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Pr="004337D2">
                        <w:rPr>
                          <w:color w:val="6A8759"/>
                          <w:sz w:val="16"/>
                          <w:szCs w:val="16"/>
                        </w:rPr>
                        <w:t>" values (?, ?, ?, ?, ?, ?, ?);"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 xml:space="preserve">PreparedStatement preparedStmt = </w:t>
                      </w:r>
                      <w:r w:rsidRPr="004337D2">
                        <w:rPr>
                          <w:color w:val="9876AA"/>
                          <w:sz w:val="16"/>
                          <w:szCs w:val="16"/>
                        </w:rPr>
                        <w:t>con</w:t>
                      </w:r>
                      <w:r>
                        <w:rPr>
                          <w:color w:val="9876AA"/>
                          <w:sz w:val="16"/>
                          <w:szCs w:val="16"/>
                        </w:rPr>
                        <w:t>nection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.prepareStatement(query)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preparedStmt = Generator.</w:t>
                      </w:r>
                      <w:r w:rsidRPr="004337D2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userToPS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(preparedStmt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user)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preparedStmt.execute()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setStatus(</w:t>
                      </w:r>
                      <w:r w:rsidRPr="004337D2">
                        <w:rPr>
                          <w:color w:val="6A8759"/>
                          <w:sz w:val="16"/>
                          <w:szCs w:val="16"/>
                        </w:rPr>
                        <w:t>"User was inserted successfully"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return true;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 xml:space="preserve">} 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 xml:space="preserve">catch 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(Exception e) {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setStatus(</w:t>
                      </w:r>
                      <w:r w:rsidRPr="004337D2">
                        <w:rPr>
                          <w:color w:val="6A8759"/>
                          <w:sz w:val="16"/>
                          <w:szCs w:val="16"/>
                        </w:rPr>
                        <w:t>"Couldn't insert user"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return false;</w:t>
                      </w:r>
                      <w:r w:rsidRPr="004337D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}</w:t>
                      </w:r>
                      <w:r w:rsidRPr="004337D2">
                        <w:rPr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47AC9ECB" w14:textId="77777777" w:rsidR="004337D2" w:rsidRPr="004337D2" w:rsidRDefault="004337D2" w:rsidP="004337D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E38">
        <w:rPr>
          <w:szCs w:val="20"/>
        </w:rPr>
        <w:t>Inserting</w:t>
      </w:r>
      <w:r>
        <w:rPr>
          <w:szCs w:val="20"/>
        </w:rPr>
        <w:t xml:space="preserve"> </w:t>
      </w:r>
      <w:r w:rsidR="00135E38">
        <w:rPr>
          <w:szCs w:val="20"/>
        </w:rPr>
        <w:t>to</w:t>
      </w:r>
      <w:r>
        <w:rPr>
          <w:szCs w:val="20"/>
        </w:rPr>
        <w:t xml:space="preserve"> database giving the </w:t>
      </w:r>
      <w:r w:rsidR="00135E38">
        <w:rPr>
          <w:szCs w:val="20"/>
        </w:rPr>
        <w:t>object to the function</w:t>
      </w:r>
    </w:p>
    <w:p w14:paraId="0E9DAAE6" w14:textId="77777777" w:rsidR="004337D2" w:rsidRPr="001124B6" w:rsidRDefault="004337D2" w:rsidP="004337D2">
      <w:pPr>
        <w:ind w:firstLine="0"/>
        <w:rPr>
          <w:szCs w:val="20"/>
        </w:rPr>
      </w:pPr>
    </w:p>
    <w:p w14:paraId="51B1FB0B" w14:textId="77777777" w:rsidR="004337D2" w:rsidRDefault="004337D2" w:rsidP="004337D2"/>
    <w:p w14:paraId="33F8A565" w14:textId="77777777" w:rsidR="004337D2" w:rsidRDefault="004337D2" w:rsidP="004337D2"/>
    <w:p w14:paraId="64EDE9B5" w14:textId="77777777" w:rsidR="004337D2" w:rsidRDefault="004337D2" w:rsidP="004337D2"/>
    <w:p w14:paraId="162BB2AD" w14:textId="77777777" w:rsidR="004337D2" w:rsidRDefault="004337D2" w:rsidP="004337D2"/>
    <w:p w14:paraId="25725C3C" w14:textId="77777777" w:rsidR="004337D2" w:rsidRDefault="004337D2" w:rsidP="004337D2"/>
    <w:p w14:paraId="2F4924EB" w14:textId="77777777" w:rsidR="004337D2" w:rsidRDefault="004337D2" w:rsidP="004337D2"/>
    <w:p w14:paraId="241A0AEA" w14:textId="77777777" w:rsidR="004337D2" w:rsidRDefault="004337D2" w:rsidP="004337D2"/>
    <w:p w14:paraId="162167AF" w14:textId="77777777" w:rsidR="004337D2" w:rsidRDefault="004337D2" w:rsidP="004337D2"/>
    <w:p w14:paraId="1A9372A7" w14:textId="77777777" w:rsidR="004337D2" w:rsidRDefault="004337D2" w:rsidP="004337D2"/>
    <w:p w14:paraId="25A22E7C" w14:textId="77777777" w:rsidR="004337D2" w:rsidRDefault="004337D2" w:rsidP="004337D2"/>
    <w:p w14:paraId="59DE1F44" w14:textId="77777777" w:rsidR="004337D2" w:rsidRDefault="004337D2" w:rsidP="004337D2"/>
    <w:p w14:paraId="396253D6" w14:textId="77777777" w:rsidR="004337D2" w:rsidRDefault="004337D2" w:rsidP="004337D2"/>
    <w:p w14:paraId="0C37144F" w14:textId="77777777" w:rsidR="004337D2" w:rsidRDefault="004337D2" w:rsidP="004337D2"/>
    <w:p w14:paraId="3812CCD4" w14:textId="77777777" w:rsidR="004337D2" w:rsidRDefault="004337D2" w:rsidP="004337D2"/>
    <w:p w14:paraId="4448A859" w14:textId="77777777" w:rsidR="004337D2" w:rsidRDefault="004337D2" w:rsidP="004337D2"/>
    <w:p w14:paraId="326F352D" w14:textId="77777777" w:rsidR="004337D2" w:rsidRDefault="004337D2" w:rsidP="004337D2"/>
    <w:p w14:paraId="6F57C6D4" w14:textId="77777777" w:rsidR="004337D2" w:rsidRDefault="004337D2" w:rsidP="004337D2"/>
    <w:p w14:paraId="157397CC" w14:textId="77777777" w:rsidR="004337D2" w:rsidRDefault="004337D2" w:rsidP="004337D2"/>
    <w:p w14:paraId="0E932C6D" w14:textId="77777777" w:rsidR="004337D2" w:rsidRDefault="004337D2" w:rsidP="004337D2"/>
    <w:p w14:paraId="3F1C17BB" w14:textId="77777777" w:rsidR="004337D2" w:rsidRDefault="004337D2" w:rsidP="004337D2">
      <w:pPr>
        <w:ind w:firstLine="0"/>
      </w:pPr>
    </w:p>
    <w:p w14:paraId="1FA410E8" w14:textId="109264A9" w:rsidR="001124B6" w:rsidRDefault="004337D2" w:rsidP="00B6197F">
      <w:pPr>
        <w:pStyle w:val="ListParagraph"/>
        <w:numPr>
          <w:ilvl w:val="0"/>
          <w:numId w:val="6"/>
        </w:numPr>
        <w:spacing w:line="360" w:lineRule="auto"/>
      </w:pPr>
      <w:r>
        <w:t xml:space="preserve">same implementation for all entities, use </w:t>
      </w:r>
      <w:hyperlink w:anchor="_Generator" w:history="1">
        <w:r w:rsidRPr="00FA2711">
          <w:rPr>
            <w:rStyle w:val="Hyperlink"/>
          </w:rPr>
          <w:t>generator</w:t>
        </w:r>
      </w:hyperlink>
      <w:r>
        <w:t xml:space="preserve"> class to generate the </w:t>
      </w:r>
      <w:r w:rsidR="00831523">
        <w:t>Prepared Statement from object.</w:t>
      </w:r>
    </w:p>
    <w:p w14:paraId="702E1E13" w14:textId="77777777" w:rsidR="001124B6" w:rsidRDefault="001124B6" w:rsidP="001124B6"/>
    <w:p w14:paraId="4B504CF8" w14:textId="77777777" w:rsidR="001124B6" w:rsidRDefault="001124B6" w:rsidP="001124B6"/>
    <w:p w14:paraId="09BB658E" w14:textId="77777777" w:rsidR="001124B6" w:rsidRDefault="001124B6" w:rsidP="001124B6"/>
    <w:p w14:paraId="1043F708" w14:textId="77777777" w:rsidR="001124B6" w:rsidRDefault="001124B6" w:rsidP="001124B6"/>
    <w:p w14:paraId="4542AA16" w14:textId="4B1AB95D" w:rsidR="00B6197F" w:rsidRDefault="00B6197F" w:rsidP="00B6197F">
      <w:pPr>
        <w:pStyle w:val="Heading1"/>
        <w:spacing w:line="360" w:lineRule="auto"/>
        <w:jc w:val="left"/>
      </w:pPr>
      <w:bookmarkStart w:id="11" w:name="_Toc152187228"/>
      <w:r>
        <w:lastRenderedPageBreak/>
        <w:t>Helper Classes</w:t>
      </w:r>
      <w:bookmarkEnd w:id="11"/>
    </w:p>
    <w:p w14:paraId="2A2E904E" w14:textId="571892F8" w:rsidR="00B6197F" w:rsidRDefault="00B6197F" w:rsidP="00B6197F">
      <w:pPr>
        <w:pStyle w:val="Heading2"/>
        <w:numPr>
          <w:ilvl w:val="0"/>
          <w:numId w:val="23"/>
        </w:numPr>
        <w:spacing w:line="360" w:lineRule="auto"/>
      </w:pPr>
      <w:bookmarkStart w:id="12" w:name="_Generator"/>
      <w:bookmarkStart w:id="13" w:name="_Toc152187229"/>
      <w:bookmarkEnd w:id="12"/>
      <w:r>
        <w:t>Generator</w:t>
      </w:r>
      <w:r w:rsidR="00B41C57">
        <w:t xml:space="preserve"> Class</w:t>
      </w:r>
      <w:bookmarkEnd w:id="13"/>
    </w:p>
    <w:p w14:paraId="19244025" w14:textId="66A8289C" w:rsidR="00B6197F" w:rsidRPr="00FA2711" w:rsidRDefault="00FA2711" w:rsidP="00FA2711">
      <w:pPr>
        <w:pStyle w:val="ListParagraph"/>
        <w:numPr>
          <w:ilvl w:val="0"/>
          <w:numId w:val="14"/>
        </w:numPr>
        <w:spacing w:line="36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1BBD38" wp14:editId="453B2ED7">
                <wp:simplePos x="0" y="0"/>
                <wp:positionH relativeFrom="margin">
                  <wp:align>center</wp:align>
                </wp:positionH>
                <wp:positionV relativeFrom="paragraph">
                  <wp:posOffset>170703</wp:posOffset>
                </wp:positionV>
                <wp:extent cx="7179548" cy="7957996"/>
                <wp:effectExtent l="0" t="0" r="0" b="5080"/>
                <wp:wrapNone/>
                <wp:docPr id="1534743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9548" cy="7957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EFBC5" w14:textId="77777777" w:rsidR="00FA2711" w:rsidRDefault="00FA2711" w:rsidP="00FA2711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</w:p>
                          <w:p w14:paraId="6604D721" w14:textId="3106A99F" w:rsidR="00FA2711" w:rsidRPr="00FA2711" w:rsidRDefault="00FA2711" w:rsidP="00FA2711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Generator {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static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 w:rsidRPr="00FA2711">
                              <w:rPr>
                                <w:color w:val="FFC66D"/>
                                <w:sz w:val="16"/>
                                <w:szCs w:val="16"/>
                              </w:rPr>
                              <w:t>rsToUser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(ResultSet rs) 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throws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SQLException {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User tmpUser = 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User()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tmpUser.setFirstName(rs.getString(</w:t>
                            </w:r>
                            <w:r w:rsidRPr="00FA2711">
                              <w:rPr>
                                <w:color w:val="6A8759"/>
                                <w:sz w:val="16"/>
                                <w:szCs w:val="16"/>
                              </w:rPr>
                              <w:t>"firstName"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tmpUser.setLastName(rs.getString(</w:t>
                            </w:r>
                            <w:r w:rsidRPr="00FA2711">
                              <w:rPr>
                                <w:color w:val="6A8759"/>
                                <w:sz w:val="16"/>
                                <w:szCs w:val="16"/>
                              </w:rPr>
                              <w:t>"lastName"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tmpUser.setUsername(rs.getString(</w:t>
                            </w:r>
                            <w:r w:rsidRPr="00FA2711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"username"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tmpUser.setPhoneNumber(rs.getString(</w:t>
                            </w:r>
                            <w:r w:rsidRPr="00FA2711">
                              <w:rPr>
                                <w:color w:val="6A8759"/>
                                <w:sz w:val="16"/>
                                <w:szCs w:val="16"/>
                              </w:rPr>
                              <w:t>"phone"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tmpUser.setEmail(rs.getString(</w:t>
                            </w:r>
                            <w:r w:rsidRPr="00FA2711">
                              <w:rPr>
                                <w:color w:val="6A8759"/>
                                <w:sz w:val="16"/>
                                <w:szCs w:val="16"/>
                              </w:rPr>
                              <w:t>"email"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tmpUser.setPassword(rs.getString(</w:t>
                            </w:r>
                            <w:r w:rsidRPr="00FA2711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"userPassword"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tmpUser.setImagePath(rs.getString(</w:t>
                            </w:r>
                            <w:r w:rsidRPr="00FA2711">
                              <w:rPr>
                                <w:color w:val="6A8759"/>
                                <w:sz w:val="16"/>
                                <w:szCs w:val="16"/>
                              </w:rPr>
                              <w:t>"image"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return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tmpUser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static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Address </w:t>
                            </w:r>
                            <w:r w:rsidRPr="00FA2711">
                              <w:rPr>
                                <w:color w:val="FFC66D"/>
                                <w:sz w:val="16"/>
                                <w:szCs w:val="16"/>
                              </w:rPr>
                              <w:t>rsToAddress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(ResultSet rs) 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throws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SQLException {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Address tmpAddress = 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Address()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tmpAddress.setCountry(rs.getString(</w:t>
                            </w:r>
                            <w:r w:rsidRPr="00FA2711">
                              <w:rPr>
                                <w:color w:val="6A8759"/>
                                <w:sz w:val="16"/>
                                <w:szCs w:val="16"/>
                              </w:rPr>
                              <w:t>"country"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tmpAddress.setCity(rs.getString(</w:t>
                            </w:r>
                            <w:r w:rsidRPr="00FA2711">
                              <w:rPr>
                                <w:color w:val="6A8759"/>
                                <w:sz w:val="16"/>
                                <w:szCs w:val="16"/>
                              </w:rPr>
                              <w:t>"city"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tmpAddress.setStreet(rs.getString(</w:t>
                            </w:r>
                            <w:r w:rsidRPr="00FA2711">
                              <w:rPr>
                                <w:color w:val="6A8759"/>
                                <w:sz w:val="16"/>
                                <w:szCs w:val="16"/>
                              </w:rPr>
                              <w:t>"street"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return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tmpAddress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static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PreparedStatement </w:t>
                            </w:r>
                            <w:r w:rsidRPr="00FA2711">
                              <w:rPr>
                                <w:color w:val="FFC66D"/>
                                <w:sz w:val="16"/>
                                <w:szCs w:val="16"/>
                              </w:rPr>
                              <w:t>userToPS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(PreparedStatement preparedStmt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 user)</w:t>
                            </w:r>
                            <w:r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throws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SQLException {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preparedStmt.setString(</w:t>
                            </w:r>
                            <w:r w:rsidRPr="00FA2711">
                              <w:rPr>
                                <w:color w:val="6897BB"/>
                                <w:sz w:val="16"/>
                                <w:szCs w:val="16"/>
                              </w:rPr>
                              <w:t>1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user.getFirstName())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preparedStmt.setString(</w:t>
                            </w:r>
                            <w:r w:rsidRPr="00FA2711">
                              <w:rPr>
                                <w:color w:val="6897BB"/>
                                <w:sz w:val="16"/>
                                <w:szCs w:val="16"/>
                              </w:rPr>
                              <w:t>2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user.getLastName())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preparedStmt.setString(</w:t>
                            </w:r>
                            <w:r w:rsidRPr="00FA2711">
                              <w:rPr>
                                <w:color w:val="6897BB"/>
                                <w:sz w:val="16"/>
                                <w:szCs w:val="16"/>
                              </w:rPr>
                              <w:t>3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user.getUsername())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preparedStmt.setString(</w:t>
                            </w:r>
                            <w:r w:rsidRPr="00FA2711">
                              <w:rPr>
                                <w:color w:val="6897BB"/>
                                <w:sz w:val="16"/>
                                <w:szCs w:val="16"/>
                              </w:rPr>
                              <w:t>4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user.getPhoneNumber())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preparedStmt.setString(</w:t>
                            </w:r>
                            <w:r w:rsidRPr="00FA2711">
                              <w:rPr>
                                <w:color w:val="6897BB"/>
                                <w:sz w:val="16"/>
                                <w:szCs w:val="16"/>
                              </w:rPr>
                              <w:t>5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user.getEmail())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preparedStmt.setString(</w:t>
                            </w:r>
                            <w:r w:rsidRPr="00FA2711">
                              <w:rPr>
                                <w:color w:val="6897BB"/>
                                <w:sz w:val="16"/>
                                <w:szCs w:val="16"/>
                              </w:rPr>
                              <w:t>6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user.getPassword())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preparedStmt.setString(</w:t>
                            </w:r>
                            <w:r w:rsidRPr="00FA2711">
                              <w:rPr>
                                <w:color w:val="6897BB"/>
                                <w:sz w:val="16"/>
                                <w:szCs w:val="16"/>
                              </w:rPr>
                              <w:t>7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A2711">
                              <w:rPr>
                                <w:color w:val="6A8759"/>
                                <w:sz w:val="16"/>
                                <w:szCs w:val="16"/>
                              </w:rPr>
                              <w:t>""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return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preparedStmt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A271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A271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0639B42C" w14:textId="77777777" w:rsidR="00B6197F" w:rsidRPr="00FA2711" w:rsidRDefault="00B6197F" w:rsidP="00FA2711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BD38" id="_x0000_s1031" type="#_x0000_t202" style="position:absolute;left:0;text-align:left;margin-left:0;margin-top:13.45pt;width:565.3pt;height:626.6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" filled="f" stroked="f" strokeweight=".5pt">
                <v:textbox>
                  <w:txbxContent>
                    <w:p w14:paraId="3DCEFBC5" w14:textId="77777777" w:rsidR="00FA2711" w:rsidRDefault="00FA2711" w:rsidP="00FA2711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</w:p>
                    <w:p w14:paraId="6604D721" w14:textId="3106A99F" w:rsidR="00FA2711" w:rsidRPr="00FA2711" w:rsidRDefault="00FA2711" w:rsidP="00FA2711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Generator {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public static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 xml:space="preserve">User </w:t>
                      </w:r>
                      <w:r w:rsidRPr="00FA2711">
                        <w:rPr>
                          <w:color w:val="FFC66D"/>
                          <w:sz w:val="16"/>
                          <w:szCs w:val="16"/>
                        </w:rPr>
                        <w:t>rsToUser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 xml:space="preserve">(ResultSet rs) 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throws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SQLException {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User tmpUser = 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User()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tmpUser.setFirstName(rs.getString(</w:t>
                      </w:r>
                      <w:r w:rsidRPr="00FA2711">
                        <w:rPr>
                          <w:color w:val="6A8759"/>
                          <w:sz w:val="16"/>
                          <w:szCs w:val="16"/>
                        </w:rPr>
                        <w:t>"firstName"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tmpUser.setLastName(rs.getString(</w:t>
                      </w:r>
                      <w:r w:rsidRPr="00FA2711">
                        <w:rPr>
                          <w:color w:val="6A8759"/>
                          <w:sz w:val="16"/>
                          <w:szCs w:val="16"/>
                        </w:rPr>
                        <w:t>"lastName"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tmpUser.setUsername(rs.getString(</w:t>
                      </w:r>
                      <w:r w:rsidRPr="00FA2711">
                        <w:rPr>
                          <w:color w:val="6A8759"/>
                          <w:sz w:val="16"/>
                          <w:szCs w:val="16"/>
                        </w:rPr>
                        <w:t>"username"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tmpUser.setPhoneNumber(rs.getString(</w:t>
                      </w:r>
                      <w:r w:rsidRPr="00FA2711">
                        <w:rPr>
                          <w:color w:val="6A8759"/>
                          <w:sz w:val="16"/>
                          <w:szCs w:val="16"/>
                        </w:rPr>
                        <w:t>"phone"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tmpUser.setEmail(rs.getString(</w:t>
                      </w:r>
                      <w:r w:rsidRPr="00FA2711">
                        <w:rPr>
                          <w:color w:val="6A8759"/>
                          <w:sz w:val="16"/>
                          <w:szCs w:val="16"/>
                        </w:rPr>
                        <w:t>"email"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tmpUser.setPassword(rs.getString(</w:t>
                      </w:r>
                      <w:r w:rsidRPr="00FA2711">
                        <w:rPr>
                          <w:color w:val="6A8759"/>
                          <w:sz w:val="16"/>
                          <w:szCs w:val="16"/>
                        </w:rPr>
                        <w:t>"userPassword"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tmpUser.setImagePath(rs.getString(</w:t>
                      </w:r>
                      <w:r w:rsidRPr="00FA2711">
                        <w:rPr>
                          <w:color w:val="6A8759"/>
                          <w:sz w:val="16"/>
                          <w:szCs w:val="16"/>
                        </w:rPr>
                        <w:t>"image"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return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tmpUser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public static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 xml:space="preserve">Address </w:t>
                      </w:r>
                      <w:r w:rsidRPr="00FA2711">
                        <w:rPr>
                          <w:color w:val="FFC66D"/>
                          <w:sz w:val="16"/>
                          <w:szCs w:val="16"/>
                        </w:rPr>
                        <w:t>rsToAddress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 xml:space="preserve">(ResultSet rs) 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throws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SQLException {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Address tmpAddress = 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Address()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tmpAddress.setCountry(rs.getString(</w:t>
                      </w:r>
                      <w:r w:rsidRPr="00FA2711">
                        <w:rPr>
                          <w:color w:val="6A8759"/>
                          <w:sz w:val="16"/>
                          <w:szCs w:val="16"/>
                        </w:rPr>
                        <w:t>"country"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tmpAddress.setCity(rs.getString(</w:t>
                      </w:r>
                      <w:r w:rsidRPr="00FA2711">
                        <w:rPr>
                          <w:color w:val="6A8759"/>
                          <w:sz w:val="16"/>
                          <w:szCs w:val="16"/>
                        </w:rPr>
                        <w:t>"city"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tmpAddress.setStreet(rs.getString(</w:t>
                      </w:r>
                      <w:r w:rsidRPr="00FA2711">
                        <w:rPr>
                          <w:color w:val="6A8759"/>
                          <w:sz w:val="16"/>
                          <w:szCs w:val="16"/>
                        </w:rPr>
                        <w:t>"street"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return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tmpAddress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public static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 xml:space="preserve">PreparedStatement </w:t>
                      </w:r>
                      <w:r w:rsidRPr="00FA2711">
                        <w:rPr>
                          <w:color w:val="FFC66D"/>
                          <w:sz w:val="16"/>
                          <w:szCs w:val="16"/>
                        </w:rPr>
                        <w:t>userToPS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(PreparedStatement preparedStmt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User user)</w:t>
                      </w:r>
                      <w:r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throws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SQLException {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preparedStmt.setString(</w:t>
                      </w:r>
                      <w:r w:rsidRPr="00FA2711">
                        <w:rPr>
                          <w:color w:val="6897BB"/>
                          <w:sz w:val="16"/>
                          <w:szCs w:val="16"/>
                        </w:rPr>
                        <w:t>1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user.getFirstName())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preparedStmt.setString(</w:t>
                      </w:r>
                      <w:r w:rsidRPr="00FA2711">
                        <w:rPr>
                          <w:color w:val="6897BB"/>
                          <w:sz w:val="16"/>
                          <w:szCs w:val="16"/>
                        </w:rPr>
                        <w:t>2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user.getLastName())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preparedStmt.setString(</w:t>
                      </w:r>
                      <w:r w:rsidRPr="00FA2711">
                        <w:rPr>
                          <w:color w:val="6897BB"/>
                          <w:sz w:val="16"/>
                          <w:szCs w:val="16"/>
                        </w:rPr>
                        <w:t>3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user.getUsername())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preparedStmt.setString(</w:t>
                      </w:r>
                      <w:r w:rsidRPr="00FA2711">
                        <w:rPr>
                          <w:color w:val="6897BB"/>
                          <w:sz w:val="16"/>
                          <w:szCs w:val="16"/>
                        </w:rPr>
                        <w:t>4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user.getPhoneNumber())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preparedStmt.setString(</w:t>
                      </w:r>
                      <w:r w:rsidRPr="00FA2711">
                        <w:rPr>
                          <w:color w:val="6897BB"/>
                          <w:sz w:val="16"/>
                          <w:szCs w:val="16"/>
                        </w:rPr>
                        <w:t>5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user.getEmail())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preparedStmt.setString(</w:t>
                      </w:r>
                      <w:r w:rsidRPr="00FA2711">
                        <w:rPr>
                          <w:color w:val="6897BB"/>
                          <w:sz w:val="16"/>
                          <w:szCs w:val="16"/>
                        </w:rPr>
                        <w:t>6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user.getPassword())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preparedStmt.setString(</w:t>
                      </w:r>
                      <w:r w:rsidRPr="00FA2711">
                        <w:rPr>
                          <w:color w:val="6897BB"/>
                          <w:sz w:val="16"/>
                          <w:szCs w:val="16"/>
                        </w:rPr>
                        <w:t>7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A2711">
                        <w:rPr>
                          <w:color w:val="6A8759"/>
                          <w:sz w:val="16"/>
                          <w:szCs w:val="16"/>
                        </w:rPr>
                        <w:t>""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return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preparedStmt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A271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A2711">
                        <w:rPr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0639B42C" w14:textId="77777777" w:rsidR="00B6197F" w:rsidRPr="00FA2711" w:rsidRDefault="00B6197F" w:rsidP="00FA2711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197F">
        <w:t>Not ready yet</w:t>
      </w:r>
    </w:p>
    <w:p w14:paraId="1EBD7A20" w14:textId="77777777" w:rsidR="00B6197F" w:rsidRPr="001124B6" w:rsidRDefault="00B6197F" w:rsidP="00B6197F">
      <w:pPr>
        <w:ind w:firstLine="0"/>
        <w:rPr>
          <w:szCs w:val="20"/>
        </w:rPr>
      </w:pPr>
    </w:p>
    <w:p w14:paraId="6602D751" w14:textId="77777777" w:rsidR="00B6197F" w:rsidRDefault="00B6197F" w:rsidP="00B6197F"/>
    <w:p w14:paraId="160B3963" w14:textId="77777777" w:rsidR="00B6197F" w:rsidRDefault="00B6197F" w:rsidP="00B6197F"/>
    <w:p w14:paraId="47A54136" w14:textId="77777777" w:rsidR="00B6197F" w:rsidRDefault="00B6197F" w:rsidP="00B6197F"/>
    <w:p w14:paraId="29C3A1F0" w14:textId="77777777" w:rsidR="00B6197F" w:rsidRDefault="00B6197F" w:rsidP="00B6197F"/>
    <w:p w14:paraId="51284E8D" w14:textId="77777777" w:rsidR="00B6197F" w:rsidRDefault="00B6197F" w:rsidP="00B6197F"/>
    <w:p w14:paraId="125A5350" w14:textId="77777777" w:rsidR="00B6197F" w:rsidRDefault="00B6197F" w:rsidP="00B6197F"/>
    <w:p w14:paraId="2E3AE09B" w14:textId="77777777" w:rsidR="00B6197F" w:rsidRDefault="00B6197F" w:rsidP="00B6197F"/>
    <w:p w14:paraId="23C76B29" w14:textId="77777777" w:rsidR="00B6197F" w:rsidRDefault="00B6197F" w:rsidP="00B6197F"/>
    <w:p w14:paraId="3466B6FF" w14:textId="77777777" w:rsidR="00B6197F" w:rsidRDefault="00B6197F" w:rsidP="00B6197F"/>
    <w:p w14:paraId="638729D4" w14:textId="77777777" w:rsidR="00B6197F" w:rsidRDefault="00B6197F" w:rsidP="00B6197F"/>
    <w:p w14:paraId="535C9802" w14:textId="77777777" w:rsidR="00B6197F" w:rsidRDefault="00B6197F" w:rsidP="00B6197F"/>
    <w:p w14:paraId="22407772" w14:textId="77777777" w:rsidR="00B6197F" w:rsidRDefault="00B6197F" w:rsidP="00B6197F"/>
    <w:p w14:paraId="1E33076A" w14:textId="77777777" w:rsidR="00B6197F" w:rsidRDefault="00B6197F" w:rsidP="00B6197F"/>
    <w:p w14:paraId="26B02D6C" w14:textId="77777777" w:rsidR="00B6197F" w:rsidRDefault="00B6197F" w:rsidP="00B6197F"/>
    <w:p w14:paraId="4FCB5FC0" w14:textId="77777777" w:rsidR="00B6197F" w:rsidRDefault="00B6197F" w:rsidP="00B6197F"/>
    <w:p w14:paraId="48252895" w14:textId="77777777" w:rsidR="00B6197F" w:rsidRDefault="00B6197F" w:rsidP="00B6197F"/>
    <w:p w14:paraId="5492C22E" w14:textId="77777777" w:rsidR="00B6197F" w:rsidRDefault="00B6197F" w:rsidP="00B6197F"/>
    <w:p w14:paraId="1D3047B0" w14:textId="77777777" w:rsidR="00B6197F" w:rsidRDefault="00B6197F" w:rsidP="00B6197F"/>
    <w:p w14:paraId="603AF0C5" w14:textId="77777777" w:rsidR="00B6197F" w:rsidRDefault="00B6197F" w:rsidP="00B6197F"/>
    <w:p w14:paraId="50339A7F" w14:textId="77777777" w:rsidR="00B6197F" w:rsidRDefault="00B6197F" w:rsidP="00B6197F">
      <w:pPr>
        <w:ind w:firstLine="0"/>
      </w:pPr>
    </w:p>
    <w:p w14:paraId="66BAC750" w14:textId="2FCB3833" w:rsidR="00B6197F" w:rsidRDefault="00B6197F" w:rsidP="00FA2711">
      <w:pPr>
        <w:spacing w:line="360" w:lineRule="auto"/>
        <w:ind w:firstLine="0"/>
      </w:pPr>
    </w:p>
    <w:p w14:paraId="267D255A" w14:textId="77777777" w:rsidR="00B6197F" w:rsidRDefault="00B6197F" w:rsidP="00B6197F"/>
    <w:p w14:paraId="2A0EA6A4" w14:textId="77777777" w:rsidR="00B6197F" w:rsidRDefault="00B6197F" w:rsidP="00B6197F"/>
    <w:p w14:paraId="67205179" w14:textId="77777777" w:rsidR="00B6197F" w:rsidRPr="00B6197F" w:rsidRDefault="00B6197F" w:rsidP="00B6197F">
      <w:pPr>
        <w:ind w:firstLine="0"/>
      </w:pPr>
    </w:p>
    <w:p w14:paraId="4CB67F68" w14:textId="5A014824" w:rsidR="00B6197F" w:rsidRPr="00B6197F" w:rsidRDefault="00E2175D" w:rsidP="00B6197F">
      <w:pPr>
        <w:pStyle w:val="Heading2"/>
        <w:numPr>
          <w:ilvl w:val="0"/>
          <w:numId w:val="23"/>
        </w:numPr>
        <w:spacing w:line="360" w:lineRule="auto"/>
      </w:pPr>
      <w:bookmarkStart w:id="14" w:name="_DataValidation_Class"/>
      <w:bookmarkStart w:id="15" w:name="_Toc152187230"/>
      <w:bookmarkEnd w:id="1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F40C12" wp14:editId="7DFCB0D3">
                <wp:simplePos x="0" y="0"/>
                <wp:positionH relativeFrom="margin">
                  <wp:align>center</wp:align>
                </wp:positionH>
                <wp:positionV relativeFrom="paragraph">
                  <wp:posOffset>276169</wp:posOffset>
                </wp:positionV>
                <wp:extent cx="6094326" cy="8531642"/>
                <wp:effectExtent l="0" t="0" r="1905" b="3175"/>
                <wp:wrapNone/>
                <wp:docPr id="20487869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326" cy="8531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6C4DCC" w14:textId="77777777" w:rsidR="00E2175D" w:rsidRPr="00E2175D" w:rsidRDefault="00E2175D" w:rsidP="00E2175D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  <w:p w14:paraId="3361EF76" w14:textId="21F376CD" w:rsidR="00E2175D" w:rsidRPr="00E2175D" w:rsidRDefault="00E2175D" w:rsidP="00E2175D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DataValidation {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static boolean </w:t>
                            </w:r>
                            <w:r w:rsidRPr="00E2175D">
                              <w:rPr>
                                <w:color w:val="FFC66D"/>
                                <w:sz w:val="16"/>
                                <w:szCs w:val="16"/>
                              </w:rPr>
                              <w:t>regexMatcher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regex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String value){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Pattern pattern = Pattern.</w:t>
                            </w:r>
                            <w:r w:rsidRPr="00E2175D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compile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(regex)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Matcher matcher = pattern.matcher(value)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return 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matcher.matches()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static 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E2175D">
                              <w:rPr>
                                <w:color w:val="FFC66D"/>
                                <w:sz w:val="16"/>
                                <w:szCs w:val="16"/>
                              </w:rPr>
                              <w:t>userValidationTest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 user){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if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(user.getEmail().equals(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""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))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"Email address can't be empty"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if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(user.getPhoneNumber().equals(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""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))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"Phone number can't be empty"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if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(user.getPassword().equals(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""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))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"Password can't be empty"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if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(user.getUsername().equals(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""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))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"Username can't be empty"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if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(user.getFirstName().equals(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""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))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"First name can't be empty"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if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(user.getLastName().equals(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""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))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"Last name can't be empty"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if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E2175D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emailValidationTest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(user.getEmail())){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if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E2175D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phoneNumberValidationTest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(user.getPhoneNumber())) {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E2175D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passwordValidationTest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(user.getPassword()))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"Valid"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    return 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"Invalid password"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"Invalid phone number"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"Invalid email address"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static boolean </w:t>
                            </w:r>
                            <w:r w:rsidRPr="00E2175D">
                              <w:rPr>
                                <w:color w:val="FFC66D"/>
                                <w:sz w:val="16"/>
                                <w:szCs w:val="16"/>
                              </w:rPr>
                              <w:t>phoneNumberValidationTest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phoneNumber) {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String regex = 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"^[0-9]{10}$"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return </w:t>
                            </w:r>
                            <w:r w:rsidRPr="00E2175D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regexMatcher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(regex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phoneNumber)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static  boolean </w:t>
                            </w:r>
                            <w:r w:rsidRPr="00E2175D">
                              <w:rPr>
                                <w:color w:val="FFC66D"/>
                                <w:sz w:val="16"/>
                                <w:szCs w:val="16"/>
                              </w:rPr>
                              <w:t>emailValidationTest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email) {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String regex = 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"^[a-zA-Z0-9._%+-]+@[a-zA-Z0-9.-]+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\\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.[a-zA-Z]{2,}$"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return </w:t>
                            </w:r>
                            <w:r w:rsidRPr="00E2175D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regexMatcher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(regex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email)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static boolean </w:t>
                            </w:r>
                            <w:r w:rsidRPr="00E2175D">
                              <w:rPr>
                                <w:color w:val="FFC66D"/>
                                <w:sz w:val="16"/>
                                <w:szCs w:val="16"/>
                              </w:rPr>
                              <w:t>passwordValidationTest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password) {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String regex = 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"^(?=.*[a-z])(?=.*[A-Z])(?=.*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\\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d)(?=.*[@$!%*?&amp;])[A-Za-z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\\</w:t>
                            </w:r>
                            <w:r w:rsidRPr="00E2175D">
                              <w:rPr>
                                <w:color w:val="6A8759"/>
                                <w:sz w:val="16"/>
                                <w:szCs w:val="16"/>
                              </w:rPr>
                              <w:t>d@$!%*?&amp;]{8,}$"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return </w:t>
                            </w:r>
                            <w:r w:rsidRPr="00E2175D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regexMatcher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(regex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password)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E2175D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E2175D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75CE4C9" w14:textId="77777777" w:rsidR="00E2175D" w:rsidRPr="00E2175D" w:rsidRDefault="00E2175D" w:rsidP="00E2175D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0C12" id="_x0000_s1032" type="#_x0000_t202" style="position:absolute;left:0;text-align:left;margin-left:0;margin-top:21.75pt;width:479.85pt;height:671.8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" fillcolor="white [3201]" stroked="f" strokeweight=".5pt">
                <v:textbox>
                  <w:txbxContent>
                    <w:p w14:paraId="066C4DCC" w14:textId="77777777" w:rsidR="00E2175D" w:rsidRPr="00E2175D" w:rsidRDefault="00E2175D" w:rsidP="00E2175D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  <w:p w14:paraId="3361EF76" w14:textId="21F376CD" w:rsidR="00E2175D" w:rsidRPr="00E2175D" w:rsidRDefault="00E2175D" w:rsidP="00E2175D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DataValidation {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public static boolean </w:t>
                      </w:r>
                      <w:r w:rsidRPr="00E2175D">
                        <w:rPr>
                          <w:color w:val="FFC66D"/>
                          <w:sz w:val="16"/>
                          <w:szCs w:val="16"/>
                        </w:rPr>
                        <w:t>regexMatcher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(String regex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String value){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Pattern pattern = Pattern.</w:t>
                      </w:r>
                      <w:r w:rsidRPr="00E2175D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compile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(regex)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Matcher matcher = pattern.matcher(value)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return 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matcher.matches()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public static 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E2175D">
                        <w:rPr>
                          <w:color w:val="FFC66D"/>
                          <w:sz w:val="16"/>
                          <w:szCs w:val="16"/>
                        </w:rPr>
                        <w:t>userValidationTest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(User user){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if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(user.getEmail().equals(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""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 xml:space="preserve">))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"Email address can't be empty"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if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(user.getPhoneNumber().equals(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""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 xml:space="preserve">))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"Phone number can't be empty"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if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(user.getPassword().equals(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""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 xml:space="preserve">))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"Password can't be empty"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if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(user.getUsername().equals(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""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 xml:space="preserve">))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"Username can't be empty"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if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(user.getFirstName().equals(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""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 xml:space="preserve">))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"First name can't be empty"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if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(user.getLastName().equals(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""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 xml:space="preserve">))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"Last name can't be empty"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if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E2175D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emailValidationTest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(user.getEmail())){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if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E2175D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phoneNumberValidationTest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(user.getPhoneNumber())) {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if 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E2175D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passwordValidationTest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 xml:space="preserve">(user.getPassword()))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"Valid"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    return 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"Invalid password"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"Invalid phone number"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"Invalid email address"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public static boolean </w:t>
                      </w:r>
                      <w:r w:rsidRPr="00E2175D">
                        <w:rPr>
                          <w:color w:val="FFC66D"/>
                          <w:sz w:val="16"/>
                          <w:szCs w:val="16"/>
                        </w:rPr>
                        <w:t>phoneNumberValidationTest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(String phoneNumber) {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String regex = 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"^[0-9]{10}$"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return </w:t>
                      </w:r>
                      <w:r w:rsidRPr="00E2175D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regexMatcher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(regex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phoneNumber)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public static  boolean </w:t>
                      </w:r>
                      <w:r w:rsidRPr="00E2175D">
                        <w:rPr>
                          <w:color w:val="FFC66D"/>
                          <w:sz w:val="16"/>
                          <w:szCs w:val="16"/>
                        </w:rPr>
                        <w:t>emailValidationTest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(String email) {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String regex = 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"^[a-zA-Z0-9._%+-]+@[a-zA-Z0-9.-]+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\\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.[a-zA-Z]{2,}$"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return </w:t>
                      </w:r>
                      <w:r w:rsidRPr="00E2175D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regexMatcher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(regex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email)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public static boolean </w:t>
                      </w:r>
                      <w:r w:rsidRPr="00E2175D">
                        <w:rPr>
                          <w:color w:val="FFC66D"/>
                          <w:sz w:val="16"/>
                          <w:szCs w:val="16"/>
                        </w:rPr>
                        <w:t>passwordValidationTest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(String password) {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String regex = 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"^(?=.*[a-z])(?=.*[A-Z])(?=.*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\\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d)(?=.*[@$!%*?&amp;])[A-Za-z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\\</w:t>
                      </w:r>
                      <w:r w:rsidRPr="00E2175D">
                        <w:rPr>
                          <w:color w:val="6A8759"/>
                          <w:sz w:val="16"/>
                          <w:szCs w:val="16"/>
                        </w:rPr>
                        <w:t>d@$!%*?&amp;]{8,}$"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return </w:t>
                      </w:r>
                      <w:r w:rsidRPr="00E2175D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regexMatcher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(regex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password)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E2175D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E2175D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</w:p>
                    <w:p w14:paraId="575CE4C9" w14:textId="77777777" w:rsidR="00E2175D" w:rsidRPr="00E2175D" w:rsidRDefault="00E2175D" w:rsidP="00E2175D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B6197F">
        <w:t>DataValidation</w:t>
      </w:r>
      <w:proofErr w:type="spellEnd"/>
      <w:r w:rsidR="00B41C57">
        <w:t xml:space="preserve"> Class</w:t>
      </w:r>
      <w:bookmarkEnd w:id="15"/>
    </w:p>
    <w:p w14:paraId="3BCD3539" w14:textId="06BFB30D" w:rsidR="001124B6" w:rsidRDefault="001124B6" w:rsidP="001124B6"/>
    <w:p w14:paraId="1AF0E0B6" w14:textId="77777777" w:rsidR="001124B6" w:rsidRDefault="001124B6" w:rsidP="001124B6"/>
    <w:p w14:paraId="054FA030" w14:textId="77777777" w:rsidR="001124B6" w:rsidRDefault="001124B6" w:rsidP="001124B6"/>
    <w:p w14:paraId="379BF110" w14:textId="77777777" w:rsidR="001124B6" w:rsidRDefault="001124B6" w:rsidP="001124B6"/>
    <w:p w14:paraId="4BD73ACE" w14:textId="77777777" w:rsidR="001124B6" w:rsidRDefault="001124B6" w:rsidP="001124B6"/>
    <w:p w14:paraId="313808BA" w14:textId="77777777" w:rsidR="001124B6" w:rsidRDefault="001124B6" w:rsidP="001124B6"/>
    <w:p w14:paraId="7ACBFE49" w14:textId="77777777" w:rsidR="001124B6" w:rsidRDefault="001124B6" w:rsidP="001124B6"/>
    <w:p w14:paraId="05AFBA07" w14:textId="77777777" w:rsidR="001124B6" w:rsidRDefault="001124B6" w:rsidP="001124B6"/>
    <w:p w14:paraId="74DCC435" w14:textId="77777777" w:rsidR="001124B6" w:rsidRDefault="001124B6" w:rsidP="001124B6"/>
    <w:p w14:paraId="058A2246" w14:textId="77777777" w:rsidR="001124B6" w:rsidRDefault="001124B6" w:rsidP="001124B6"/>
    <w:p w14:paraId="17F704B0" w14:textId="77777777" w:rsidR="001124B6" w:rsidRDefault="001124B6" w:rsidP="001124B6"/>
    <w:p w14:paraId="0D15BE2F" w14:textId="77777777" w:rsidR="001124B6" w:rsidRDefault="001124B6" w:rsidP="001124B6"/>
    <w:p w14:paraId="34A01AB3" w14:textId="77777777" w:rsidR="00B6197F" w:rsidRDefault="00B6197F" w:rsidP="001124B6"/>
    <w:p w14:paraId="446DFA32" w14:textId="77777777" w:rsidR="00B6197F" w:rsidRDefault="00B6197F" w:rsidP="001124B6"/>
    <w:p w14:paraId="674CC6F7" w14:textId="77777777" w:rsidR="00B6197F" w:rsidRDefault="00B6197F" w:rsidP="001124B6"/>
    <w:p w14:paraId="6AB68157" w14:textId="77777777" w:rsidR="00B6197F" w:rsidRDefault="00B6197F" w:rsidP="001124B6"/>
    <w:p w14:paraId="156B714A" w14:textId="77777777" w:rsidR="00B6197F" w:rsidRDefault="00B6197F" w:rsidP="001124B6"/>
    <w:p w14:paraId="6F4421EB" w14:textId="77777777" w:rsidR="00B6197F" w:rsidRDefault="00B6197F" w:rsidP="001124B6"/>
    <w:p w14:paraId="673F301A" w14:textId="77777777" w:rsidR="00B6197F" w:rsidRDefault="00B6197F" w:rsidP="001124B6"/>
    <w:p w14:paraId="766B1478" w14:textId="77777777" w:rsidR="00B6197F" w:rsidRDefault="00B6197F" w:rsidP="001124B6"/>
    <w:p w14:paraId="01715347" w14:textId="77777777" w:rsidR="00B6197F" w:rsidRDefault="00B6197F" w:rsidP="001124B6"/>
    <w:p w14:paraId="1FC33103" w14:textId="77777777" w:rsidR="00B6197F" w:rsidRDefault="00B6197F" w:rsidP="001124B6"/>
    <w:p w14:paraId="0157212C" w14:textId="77777777" w:rsidR="00B6197F" w:rsidRDefault="00B6197F" w:rsidP="001124B6"/>
    <w:p w14:paraId="4FCED41B" w14:textId="77777777" w:rsidR="00B6197F" w:rsidRDefault="00B6197F" w:rsidP="001124B6"/>
    <w:p w14:paraId="7BFF641E" w14:textId="77777777" w:rsidR="00B6197F" w:rsidRDefault="00B6197F" w:rsidP="001124B6"/>
    <w:p w14:paraId="0ECA50BF" w14:textId="77777777" w:rsidR="00B6197F" w:rsidRDefault="00B6197F" w:rsidP="001124B6"/>
    <w:p w14:paraId="6FECE057" w14:textId="77777777" w:rsidR="001124B6" w:rsidRPr="001124B6" w:rsidRDefault="001124B6" w:rsidP="001124B6"/>
    <w:p w14:paraId="30CF1F72" w14:textId="462563CA" w:rsidR="00E2175D" w:rsidRDefault="00E2175D" w:rsidP="00D22F41">
      <w:pPr>
        <w:pStyle w:val="Heading1"/>
        <w:spacing w:line="360" w:lineRule="auto"/>
        <w:jc w:val="left"/>
      </w:pPr>
      <w:bookmarkStart w:id="16" w:name="_Toc152187231"/>
      <w:r>
        <w:lastRenderedPageBreak/>
        <w:t>Model Classes</w:t>
      </w:r>
      <w:bookmarkEnd w:id="16"/>
      <w:r>
        <w:t xml:space="preserve"> </w:t>
      </w:r>
    </w:p>
    <w:p w14:paraId="6B6F3301" w14:textId="1C5A1D35" w:rsidR="00E2175D" w:rsidRDefault="00E2175D" w:rsidP="00E2175D">
      <w:pPr>
        <w:pStyle w:val="Heading2"/>
        <w:numPr>
          <w:ilvl w:val="0"/>
          <w:numId w:val="24"/>
        </w:numPr>
      </w:pPr>
      <w:bookmarkStart w:id="17" w:name="_User"/>
      <w:bookmarkStart w:id="18" w:name="_Toc152187232"/>
      <w:bookmarkEnd w:id="17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718F7B" wp14:editId="09951CF1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6624023" cy="8425166"/>
                <wp:effectExtent l="0" t="0" r="5715" b="0"/>
                <wp:wrapNone/>
                <wp:docPr id="2744281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23" cy="8425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F860B" w14:textId="77777777" w:rsidR="009A4F8A" w:rsidRDefault="009A4F8A" w:rsidP="009A4F8A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</w:p>
                          <w:p w14:paraId="47A05F58" w14:textId="62FCFFD5" w:rsidR="009A4F8A" w:rsidRDefault="00A87F35" w:rsidP="009A4F8A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 {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private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username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>firstName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>lastName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>phoneNumber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>password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>email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>imagePath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Address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>address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81CA45E" w14:textId="0692C51B" w:rsidR="00A87F35" w:rsidRDefault="00A87F35" w:rsidP="009A4F8A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public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User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(){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username   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>""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firstName  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>""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lastName   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>""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phoneNumber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>""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password   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>""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email      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>""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imagePath  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>""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address    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null;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User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username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String firstName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String lastName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String phoneNumber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56B99F36" w14:textId="77777777" w:rsidR="009A4F8A" w:rsidRDefault="00A87F35" w:rsidP="00A87F35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ab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String password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String email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String imagePath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Address address) {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setUsername(username)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setFirstName(firstName)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setLastName(lastName)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setPhoneNumber(phoneNumber)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setPassword(password)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setEmail(email)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setImagePath(imagePath)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setAddress(address)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User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 user){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(user.getUsername()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user.getFirstName()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user.getLastName()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,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user.getPhoneNumber()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user.getPassword()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user.getEmail()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,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user.getImagePath()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user.getAddress())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5EAC5A7" w14:textId="77777777" w:rsidR="007B2BB1" w:rsidRDefault="00A87F35" w:rsidP="00A87F35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6A8759"/>
                                <w:sz w:val="16"/>
                                <w:szCs w:val="16"/>
                              </w:rPr>
                            </w:pP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getUsername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username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setUsername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username) {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username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= username.toLowerCase()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getFirstName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>firstName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setFirstName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firstName) {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firstName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= firstName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getLastName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>lastName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setLastName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lastName) {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lastName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= lastName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getPhoneNumber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>phoneNumber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setPhoneNumber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phoneNumber) {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phoneNumber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= phoneNumber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getPassword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>password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setPassword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password) {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password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= password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getEmail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>email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setEmail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email) {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email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= email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getImagePath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>imagePath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setImagePath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imagePath) {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imagePath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= imagePath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Address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getAddress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>address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setAddress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(Address address) {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address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= address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BBB529"/>
                                <w:sz w:val="16"/>
                                <w:szCs w:val="16"/>
                              </w:rPr>
                              <w:t>@Override</w:t>
                            </w:r>
                            <w:r w:rsidRPr="00A87F35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A87F35">
                              <w:rPr>
                                <w:color w:val="FFC66D"/>
                                <w:sz w:val="16"/>
                                <w:szCs w:val="16"/>
                              </w:rPr>
                              <w:t>toString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"User{"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"username='"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username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\'</w:t>
                            </w:r>
                            <w:r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'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", firstName='"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firstName </w:t>
                            </w:r>
                            <w:r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r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\'</w:t>
                            </w:r>
                            <w:r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' </w:t>
                            </w:r>
                          </w:p>
                          <w:p w14:paraId="30A81CAE" w14:textId="77777777" w:rsidR="007B2BB1" w:rsidRDefault="007B2BB1" w:rsidP="007B2BB1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6A875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6A8759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6A8759"/>
                                <w:sz w:val="16"/>
                                <w:szCs w:val="16"/>
                              </w:rPr>
                              <w:tab/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+</w:t>
                            </w:r>
                            <w:r w:rsid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", lastName='" 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="00A87F35"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lastName 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r w:rsidR="00A87F35"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\'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' 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+</w:t>
                            </w:r>
                            <w:r w:rsid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", phoneNumber='" 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="00A87F35"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phoneNumber 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r w:rsidR="00A87F35"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\'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' </w:t>
                            </w:r>
                          </w:p>
                          <w:p w14:paraId="08EF3509" w14:textId="77777777" w:rsidR="007B2BB1" w:rsidRDefault="007B2BB1" w:rsidP="007B2BB1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6A875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6A8759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6A8759"/>
                                <w:sz w:val="16"/>
                                <w:szCs w:val="16"/>
                              </w:rPr>
                              <w:tab/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+</w:t>
                            </w:r>
                            <w:r w:rsid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", password='" 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="00A87F35"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password 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r w:rsidR="00A87F35"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\'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' 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+</w:t>
                            </w:r>
                            <w:r w:rsid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", email='" 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="00A87F35"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email 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r w:rsidR="00A87F35"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\'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' </w:t>
                            </w:r>
                          </w:p>
                          <w:p w14:paraId="6E56771A" w14:textId="2C9EB9D6" w:rsidR="00A87F35" w:rsidRPr="007B2BB1" w:rsidRDefault="007B2BB1" w:rsidP="007B2BB1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6A875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6A8759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6A8759"/>
                                <w:sz w:val="16"/>
                                <w:szCs w:val="16"/>
                              </w:rPr>
                              <w:tab/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+</w:t>
                            </w:r>
                            <w:r w:rsid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", imagePath='" 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="00A87F35"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imagePath 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r w:rsidR="00A87F35"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\'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' 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+</w:t>
                            </w:r>
                            <w:r w:rsid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", address=" 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="00A87F35" w:rsidRPr="00A87F3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address 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+</w:t>
                            </w:r>
                            <w:r w:rsid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87F35" w:rsidRPr="00A87F35">
                              <w:rPr>
                                <w:color w:val="6A8759"/>
                                <w:sz w:val="16"/>
                                <w:szCs w:val="16"/>
                              </w:rPr>
                              <w:t>'}'</w:t>
                            </w:r>
                            <w:r w:rsidR="00A87F35"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A87F35" w:rsidRPr="00A87F3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="00A87F35" w:rsidRPr="00A87F3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07AA86E5" w14:textId="77777777" w:rsidR="00E2175D" w:rsidRPr="00A87F35" w:rsidRDefault="00E2175D" w:rsidP="00A87F35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8F7B" id="_x0000_s1033" type="#_x0000_t202" style="position:absolute;left:0;text-align:left;margin-left:0;margin-top:18pt;width:521.6pt;height:663.4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" fillcolor="white [3201]" stroked="f" strokeweight=".5pt">
                <v:textbox>
                  <w:txbxContent>
                    <w:p w14:paraId="1EEF860B" w14:textId="77777777" w:rsidR="009A4F8A" w:rsidRDefault="009A4F8A" w:rsidP="009A4F8A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</w:p>
                    <w:p w14:paraId="47A05F58" w14:textId="62FCFFD5" w:rsidR="009A4F8A" w:rsidRDefault="00A87F35" w:rsidP="009A4F8A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User {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private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>username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>firstName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>lastName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>phoneNumber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>password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>email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>imagePath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Address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>address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</w:p>
                    <w:p w14:paraId="281CA45E" w14:textId="0692C51B" w:rsidR="00A87F35" w:rsidRDefault="00A87F35" w:rsidP="009A4F8A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public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User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(){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username   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A87F35">
                        <w:rPr>
                          <w:color w:val="6A8759"/>
                          <w:sz w:val="16"/>
                          <w:szCs w:val="16"/>
                        </w:rPr>
                        <w:t>""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firstName  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A87F35">
                        <w:rPr>
                          <w:color w:val="6A8759"/>
                          <w:sz w:val="16"/>
                          <w:szCs w:val="16"/>
                        </w:rPr>
                        <w:t>""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lastName   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A87F35">
                        <w:rPr>
                          <w:color w:val="6A8759"/>
                          <w:sz w:val="16"/>
                          <w:szCs w:val="16"/>
                        </w:rPr>
                        <w:t>""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phoneNumber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A87F35">
                        <w:rPr>
                          <w:color w:val="6A8759"/>
                          <w:sz w:val="16"/>
                          <w:szCs w:val="16"/>
                        </w:rPr>
                        <w:t>""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password   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A87F35">
                        <w:rPr>
                          <w:color w:val="6A8759"/>
                          <w:sz w:val="16"/>
                          <w:szCs w:val="16"/>
                        </w:rPr>
                        <w:t>""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email      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A87F35">
                        <w:rPr>
                          <w:color w:val="6A8759"/>
                          <w:sz w:val="16"/>
                          <w:szCs w:val="16"/>
                        </w:rPr>
                        <w:t>""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imagePath  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A87F35">
                        <w:rPr>
                          <w:color w:val="6A8759"/>
                          <w:sz w:val="16"/>
                          <w:szCs w:val="16"/>
                        </w:rPr>
                        <w:t>""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address    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null;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User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(String username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String firstName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String lastName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String phoneNumber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56B99F36" w14:textId="77777777" w:rsidR="009A4F8A" w:rsidRDefault="00A87F35" w:rsidP="00A87F35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>
                        <w:rPr>
                          <w:color w:val="CC7832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ab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String password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String email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String imagePath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Address address) {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setUsername(username)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;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setFirstName(firstName)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setLastName(lastName)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;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setPhoneNumber(phoneNumber)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setPassword(password)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;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setEmail(email)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setImagePath(imagePath)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;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setAddress(address)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User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(User user){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(user.getUsername()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user.getFirstName()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user.getLastName()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,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user.getPhoneNumber()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user.getPassword()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user.getEmail()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,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user.getImagePath()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user.getAddress())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</w:p>
                    <w:p w14:paraId="45EAC5A7" w14:textId="77777777" w:rsidR="007B2BB1" w:rsidRDefault="00A87F35" w:rsidP="00A87F35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6A8759"/>
                          <w:sz w:val="16"/>
                          <w:szCs w:val="16"/>
                        </w:rPr>
                      </w:pP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getUsername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>username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setUsername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(String username) {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username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= username.toLowerCase()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getFirstName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>firstName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setFirstName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(String firstName) {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firstName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= firstName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getLastName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>lastName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setLastName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(String lastName) {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lastName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= lastName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getPhoneNumber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>phoneNumber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setPhoneNumber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(String phoneNumber) {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phoneNumber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= phoneNumber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getPassword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>password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setPassword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(String password) {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password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= password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getEmail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>email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setEmail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(String email) {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email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= email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getImagePath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>imagePath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setImagePath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(String imagePath) {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imagePath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= imagePath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Address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getAddress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>address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setAddress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(Address address) {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address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= address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BBB529"/>
                          <w:sz w:val="16"/>
                          <w:szCs w:val="16"/>
                        </w:rPr>
                        <w:t>@Override</w:t>
                      </w:r>
                      <w:r w:rsidRPr="00A87F35">
                        <w:rPr>
                          <w:color w:val="BBB529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A87F35">
                        <w:rPr>
                          <w:color w:val="FFC66D"/>
                          <w:sz w:val="16"/>
                          <w:szCs w:val="16"/>
                        </w:rPr>
                        <w:t>toString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A87F35">
                        <w:rPr>
                          <w:color w:val="6A8759"/>
                          <w:sz w:val="16"/>
                          <w:szCs w:val="16"/>
                        </w:rPr>
                        <w:t xml:space="preserve">"User{"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r w:rsidRPr="00A87F35">
                        <w:rPr>
                          <w:color w:val="6A8759"/>
                          <w:sz w:val="16"/>
                          <w:szCs w:val="16"/>
                        </w:rPr>
                        <w:t xml:space="preserve">"username='"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username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Pr="00A87F35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\'</w:t>
                      </w:r>
                      <w:r w:rsidRPr="00A87F35">
                        <w:rPr>
                          <w:color w:val="6A8759"/>
                          <w:sz w:val="16"/>
                          <w:szCs w:val="16"/>
                        </w:rPr>
                        <w:t xml:space="preserve">'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r w:rsidRPr="00A87F35">
                        <w:rPr>
                          <w:color w:val="6A8759"/>
                          <w:sz w:val="16"/>
                          <w:szCs w:val="16"/>
                        </w:rPr>
                        <w:t xml:space="preserve">", firstName='"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firstName </w:t>
                      </w:r>
                      <w:r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Pr="00A87F35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r w:rsidRPr="00A87F35">
                        <w:rPr>
                          <w:color w:val="CC7832"/>
                          <w:sz w:val="16"/>
                          <w:szCs w:val="16"/>
                        </w:rPr>
                        <w:t>\'</w:t>
                      </w:r>
                      <w:r w:rsidRPr="00A87F35">
                        <w:rPr>
                          <w:color w:val="6A8759"/>
                          <w:sz w:val="16"/>
                          <w:szCs w:val="16"/>
                        </w:rPr>
                        <w:t xml:space="preserve">' </w:t>
                      </w:r>
                    </w:p>
                    <w:p w14:paraId="30A81CAE" w14:textId="77777777" w:rsidR="007B2BB1" w:rsidRDefault="007B2BB1" w:rsidP="007B2BB1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6A8759"/>
                          <w:sz w:val="16"/>
                          <w:szCs w:val="16"/>
                        </w:rPr>
                      </w:pPr>
                      <w:r>
                        <w:rPr>
                          <w:color w:val="6A8759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6A8759"/>
                          <w:sz w:val="16"/>
                          <w:szCs w:val="16"/>
                        </w:rPr>
                        <w:tab/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>+</w:t>
                      </w:r>
                      <w:r w:rsidR="00A87F35"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 xml:space="preserve">", lastName='" 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="00A87F35"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lastName 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r w:rsidR="00A87F35" w:rsidRPr="00A87F35">
                        <w:rPr>
                          <w:color w:val="CC7832"/>
                          <w:sz w:val="16"/>
                          <w:szCs w:val="16"/>
                        </w:rPr>
                        <w:t>\'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 xml:space="preserve">' 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>+</w:t>
                      </w:r>
                      <w:r w:rsidR="00A87F35"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 xml:space="preserve">", phoneNumber='" 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="00A87F35"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phoneNumber 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r w:rsidR="00A87F35" w:rsidRPr="00A87F35">
                        <w:rPr>
                          <w:color w:val="CC7832"/>
                          <w:sz w:val="16"/>
                          <w:szCs w:val="16"/>
                        </w:rPr>
                        <w:t>\'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 xml:space="preserve">' </w:t>
                      </w:r>
                    </w:p>
                    <w:p w14:paraId="08EF3509" w14:textId="77777777" w:rsidR="007B2BB1" w:rsidRDefault="007B2BB1" w:rsidP="007B2BB1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6A8759"/>
                          <w:sz w:val="16"/>
                          <w:szCs w:val="16"/>
                        </w:rPr>
                      </w:pPr>
                      <w:r>
                        <w:rPr>
                          <w:color w:val="6A8759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6A8759"/>
                          <w:sz w:val="16"/>
                          <w:szCs w:val="16"/>
                        </w:rPr>
                        <w:tab/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>+</w:t>
                      </w:r>
                      <w:r w:rsidR="00A87F35"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 xml:space="preserve">", password='" 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="00A87F35"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password 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r w:rsidR="00A87F35" w:rsidRPr="00A87F35">
                        <w:rPr>
                          <w:color w:val="CC7832"/>
                          <w:sz w:val="16"/>
                          <w:szCs w:val="16"/>
                        </w:rPr>
                        <w:t>\'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 xml:space="preserve">' 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>+</w:t>
                      </w:r>
                      <w:r w:rsidR="00A87F35"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 xml:space="preserve">", email='" 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="00A87F35"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email 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r w:rsidR="00A87F35" w:rsidRPr="00A87F35">
                        <w:rPr>
                          <w:color w:val="CC7832"/>
                          <w:sz w:val="16"/>
                          <w:szCs w:val="16"/>
                        </w:rPr>
                        <w:t>\'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 xml:space="preserve">' </w:t>
                      </w:r>
                    </w:p>
                    <w:p w14:paraId="6E56771A" w14:textId="2C9EB9D6" w:rsidR="00A87F35" w:rsidRPr="007B2BB1" w:rsidRDefault="007B2BB1" w:rsidP="007B2BB1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6A8759"/>
                          <w:sz w:val="16"/>
                          <w:szCs w:val="16"/>
                        </w:rPr>
                      </w:pPr>
                      <w:r>
                        <w:rPr>
                          <w:color w:val="6A8759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6A8759"/>
                          <w:sz w:val="16"/>
                          <w:szCs w:val="16"/>
                        </w:rPr>
                        <w:tab/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>+</w:t>
                      </w:r>
                      <w:r w:rsidR="00A87F35"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 xml:space="preserve">", imagePath='" 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="00A87F35"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imagePath 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r w:rsidR="00A87F35" w:rsidRPr="00A87F35">
                        <w:rPr>
                          <w:color w:val="CC7832"/>
                          <w:sz w:val="16"/>
                          <w:szCs w:val="16"/>
                        </w:rPr>
                        <w:t>\'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 xml:space="preserve">' 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>+</w:t>
                      </w:r>
                      <w:r w:rsidR="00A87F35"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 xml:space="preserve">", address=" 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="00A87F35" w:rsidRPr="00A87F35">
                        <w:rPr>
                          <w:color w:val="9876AA"/>
                          <w:sz w:val="16"/>
                          <w:szCs w:val="16"/>
                        </w:rPr>
                        <w:t xml:space="preserve">address 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>+</w:t>
                      </w:r>
                      <w:r w:rsidR="00A87F35"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r w:rsidR="00A87F35" w:rsidRPr="00A87F35">
                        <w:rPr>
                          <w:color w:val="6A8759"/>
                          <w:sz w:val="16"/>
                          <w:szCs w:val="16"/>
                        </w:rPr>
                        <w:t>'}'</w:t>
                      </w:r>
                      <w:r w:rsidR="00A87F35" w:rsidRPr="00A87F3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A87F35" w:rsidRPr="00A87F3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="00A87F35" w:rsidRPr="00A87F35">
                        <w:rPr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07AA86E5" w14:textId="77777777" w:rsidR="00E2175D" w:rsidRPr="00A87F35" w:rsidRDefault="00E2175D" w:rsidP="00A87F35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User</w:t>
      </w:r>
      <w:r w:rsidR="00B41C57">
        <w:t xml:space="preserve"> Class</w:t>
      </w:r>
      <w:bookmarkEnd w:id="18"/>
    </w:p>
    <w:p w14:paraId="70F6D15F" w14:textId="18A17687" w:rsidR="00E2175D" w:rsidRDefault="00E2175D" w:rsidP="00E2175D"/>
    <w:p w14:paraId="0289BE3C" w14:textId="77777777" w:rsidR="00E2175D" w:rsidRDefault="00E2175D" w:rsidP="00E2175D"/>
    <w:p w14:paraId="1E346CE1" w14:textId="77777777" w:rsidR="00E2175D" w:rsidRDefault="00E2175D" w:rsidP="00E2175D"/>
    <w:p w14:paraId="5F84A5F5" w14:textId="77777777" w:rsidR="00E2175D" w:rsidRDefault="00E2175D" w:rsidP="00E2175D"/>
    <w:p w14:paraId="641F981D" w14:textId="77777777" w:rsidR="00E2175D" w:rsidRDefault="00E2175D" w:rsidP="00E2175D"/>
    <w:p w14:paraId="5B3BF7F4" w14:textId="77777777" w:rsidR="00E2175D" w:rsidRDefault="00E2175D" w:rsidP="00E2175D"/>
    <w:p w14:paraId="0238F19E" w14:textId="77777777" w:rsidR="00E2175D" w:rsidRDefault="00E2175D" w:rsidP="00E2175D"/>
    <w:p w14:paraId="76726E99" w14:textId="77777777" w:rsidR="00E2175D" w:rsidRDefault="00E2175D" w:rsidP="00E2175D"/>
    <w:p w14:paraId="5618EE5C" w14:textId="77777777" w:rsidR="00E2175D" w:rsidRDefault="00E2175D" w:rsidP="00E2175D"/>
    <w:p w14:paraId="7BDD09E5" w14:textId="77777777" w:rsidR="00E2175D" w:rsidRDefault="00E2175D" w:rsidP="00E2175D"/>
    <w:p w14:paraId="28F94D10" w14:textId="77777777" w:rsidR="00E2175D" w:rsidRDefault="00E2175D" w:rsidP="00E2175D"/>
    <w:p w14:paraId="5D3BEBE3" w14:textId="77777777" w:rsidR="00E2175D" w:rsidRDefault="00E2175D" w:rsidP="00E2175D"/>
    <w:p w14:paraId="34DFF38B" w14:textId="77777777" w:rsidR="00E2175D" w:rsidRDefault="00E2175D" w:rsidP="00E2175D"/>
    <w:p w14:paraId="1DD9B0BE" w14:textId="77777777" w:rsidR="00E2175D" w:rsidRDefault="00E2175D" w:rsidP="00E2175D"/>
    <w:p w14:paraId="1071BE65" w14:textId="77777777" w:rsidR="00E2175D" w:rsidRDefault="00E2175D" w:rsidP="00E2175D"/>
    <w:p w14:paraId="3A4EB1E1" w14:textId="77777777" w:rsidR="00E2175D" w:rsidRDefault="00E2175D" w:rsidP="00E2175D"/>
    <w:p w14:paraId="54D89C20" w14:textId="77777777" w:rsidR="00E2175D" w:rsidRDefault="00E2175D" w:rsidP="00E2175D"/>
    <w:p w14:paraId="7DBF82D4" w14:textId="77777777" w:rsidR="00E2175D" w:rsidRDefault="00E2175D" w:rsidP="00E2175D"/>
    <w:p w14:paraId="3AD425C4" w14:textId="77777777" w:rsidR="00E2175D" w:rsidRDefault="00E2175D" w:rsidP="00E2175D"/>
    <w:p w14:paraId="26FFADB7" w14:textId="77777777" w:rsidR="00E2175D" w:rsidRDefault="00E2175D" w:rsidP="00E2175D"/>
    <w:p w14:paraId="65857641" w14:textId="77777777" w:rsidR="00E2175D" w:rsidRDefault="00E2175D" w:rsidP="00E2175D"/>
    <w:p w14:paraId="18FA42E5" w14:textId="77777777" w:rsidR="00E2175D" w:rsidRDefault="00E2175D" w:rsidP="00E2175D"/>
    <w:p w14:paraId="160D1523" w14:textId="77777777" w:rsidR="00E2175D" w:rsidRDefault="00E2175D" w:rsidP="00E2175D"/>
    <w:p w14:paraId="3F70C348" w14:textId="77777777" w:rsidR="00E2175D" w:rsidRDefault="00E2175D" w:rsidP="00E2175D"/>
    <w:p w14:paraId="01A9583E" w14:textId="77777777" w:rsidR="00E2175D" w:rsidRDefault="00E2175D" w:rsidP="00E2175D"/>
    <w:p w14:paraId="3338DDD4" w14:textId="77777777" w:rsidR="00E2175D" w:rsidRPr="00E2175D" w:rsidRDefault="00E2175D" w:rsidP="00E2175D"/>
    <w:p w14:paraId="6933D0FE" w14:textId="18429704" w:rsidR="00E2175D" w:rsidRDefault="009A4F8A" w:rsidP="00E2175D">
      <w:pPr>
        <w:pStyle w:val="Heading2"/>
        <w:numPr>
          <w:ilvl w:val="0"/>
          <w:numId w:val="24"/>
        </w:numPr>
      </w:pPr>
      <w:bookmarkStart w:id="19" w:name="_Toc15218723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388F45" wp14:editId="4DC8871F">
                <wp:simplePos x="0" y="0"/>
                <wp:positionH relativeFrom="margin">
                  <wp:align>center</wp:align>
                </wp:positionH>
                <wp:positionV relativeFrom="paragraph">
                  <wp:posOffset>287449</wp:posOffset>
                </wp:positionV>
                <wp:extent cx="6548796" cy="5142839"/>
                <wp:effectExtent l="0" t="0" r="4445" b="1270"/>
                <wp:wrapNone/>
                <wp:docPr id="19812209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796" cy="5142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B8205" w14:textId="77777777" w:rsidR="009A4F8A" w:rsidRDefault="009A4F8A" w:rsidP="009A4F8A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</w:p>
                          <w:p w14:paraId="34B20EAE" w14:textId="3A70E7DB" w:rsidR="009A4F8A" w:rsidRPr="009A4F8A" w:rsidRDefault="009A4F8A" w:rsidP="009A4F8A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Address {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private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9A4F8A">
                              <w:rPr>
                                <w:color w:val="9876AA"/>
                                <w:sz w:val="16"/>
                                <w:szCs w:val="16"/>
                              </w:rPr>
                              <w:t>country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A4F8A">
                              <w:rPr>
                                <w:color w:val="9876AA"/>
                                <w:sz w:val="16"/>
                                <w:szCs w:val="16"/>
                              </w:rPr>
                              <w:t>city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A4F8A">
                              <w:rPr>
                                <w:color w:val="9876AA"/>
                                <w:sz w:val="16"/>
                                <w:szCs w:val="16"/>
                              </w:rPr>
                              <w:t>street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public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9A4F8A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getCountry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9A4F8A">
                              <w:rPr>
                                <w:color w:val="9876AA"/>
                                <w:sz w:val="16"/>
                                <w:szCs w:val="16"/>
                              </w:rPr>
                              <w:t>country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9A4F8A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setCountry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country) {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9A4F8A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country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= country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9A4F8A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getCity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9A4F8A">
                              <w:rPr>
                                <w:color w:val="9876AA"/>
                                <w:sz w:val="16"/>
                                <w:szCs w:val="16"/>
                              </w:rPr>
                              <w:t>city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9A4F8A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setCity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city) {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9A4F8A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city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= city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9A4F8A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getStreet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9A4F8A">
                              <w:rPr>
                                <w:color w:val="9876AA"/>
                                <w:sz w:val="16"/>
                                <w:szCs w:val="16"/>
                              </w:rPr>
                              <w:t>street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9A4F8A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setStreet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street) {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9A4F8A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street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= street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A4F8A">
                              <w:rPr>
                                <w:color w:val="BBB529"/>
                                <w:sz w:val="16"/>
                                <w:szCs w:val="16"/>
                              </w:rPr>
                              <w:t>@Override</w:t>
                            </w:r>
                            <w:r w:rsidRPr="009A4F8A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9A4F8A">
                              <w:rPr>
                                <w:color w:val="FFC66D"/>
                                <w:sz w:val="16"/>
                                <w:szCs w:val="16"/>
                              </w:rPr>
                              <w:t>toString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9A4F8A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"Address{"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+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r w:rsidRPr="009A4F8A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"country='"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9A4F8A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country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9A4F8A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>\'</w:t>
                            </w:r>
                            <w:r w:rsidRPr="009A4F8A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'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+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r w:rsidRPr="009A4F8A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", city='"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9A4F8A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city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9A4F8A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>\'</w:t>
                            </w:r>
                            <w:r w:rsidRPr="009A4F8A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'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+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r w:rsidRPr="009A4F8A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", street='"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9A4F8A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street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9A4F8A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>\'</w:t>
                            </w:r>
                            <w:r w:rsidRPr="009A4F8A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'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+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r w:rsidRPr="009A4F8A">
                              <w:rPr>
                                <w:color w:val="6A8759"/>
                                <w:sz w:val="16"/>
                                <w:szCs w:val="16"/>
                              </w:rPr>
                              <w:t>'}'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A4F8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9A4F8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1C070923" w14:textId="77777777" w:rsidR="009A4F8A" w:rsidRPr="009A4F8A" w:rsidRDefault="009A4F8A" w:rsidP="009A4F8A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8F45" id="_x0000_s1034" type="#_x0000_t202" style="position:absolute;left:0;text-align:left;margin-left:0;margin-top:22.65pt;width:515.65pt;height:404.9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" fillcolor="white [3201]" stroked="f" strokeweight=".5pt">
                <v:textbox>
                  <w:txbxContent>
                    <w:p w14:paraId="187B8205" w14:textId="77777777" w:rsidR="009A4F8A" w:rsidRDefault="009A4F8A" w:rsidP="009A4F8A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</w:p>
                    <w:p w14:paraId="34B20EAE" w14:textId="3A70E7DB" w:rsidR="009A4F8A" w:rsidRPr="009A4F8A" w:rsidRDefault="009A4F8A" w:rsidP="009A4F8A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Address {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 xml:space="preserve">private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9A4F8A">
                        <w:rPr>
                          <w:color w:val="9876AA"/>
                          <w:sz w:val="16"/>
                          <w:szCs w:val="16"/>
                        </w:rPr>
                        <w:t>country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9A4F8A">
                        <w:rPr>
                          <w:color w:val="9876AA"/>
                          <w:sz w:val="16"/>
                          <w:szCs w:val="16"/>
                        </w:rPr>
                        <w:t>city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9A4F8A">
                        <w:rPr>
                          <w:color w:val="9876AA"/>
                          <w:sz w:val="16"/>
                          <w:szCs w:val="16"/>
                        </w:rPr>
                        <w:t>street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public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9A4F8A">
                        <w:rPr>
                          <w:color w:val="FFC66D"/>
                          <w:sz w:val="16"/>
                          <w:szCs w:val="16"/>
                        </w:rPr>
                        <w:t>getCountry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9A4F8A">
                        <w:rPr>
                          <w:color w:val="9876AA"/>
                          <w:sz w:val="16"/>
                          <w:szCs w:val="16"/>
                        </w:rPr>
                        <w:t>country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9A4F8A">
                        <w:rPr>
                          <w:color w:val="FFC66D"/>
                          <w:sz w:val="16"/>
                          <w:szCs w:val="16"/>
                        </w:rPr>
                        <w:t>setCountry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(String country) {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9A4F8A">
                        <w:rPr>
                          <w:color w:val="9876AA"/>
                          <w:sz w:val="16"/>
                          <w:szCs w:val="16"/>
                        </w:rPr>
                        <w:t xml:space="preserve">country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= country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9A4F8A">
                        <w:rPr>
                          <w:color w:val="FFC66D"/>
                          <w:sz w:val="16"/>
                          <w:szCs w:val="16"/>
                        </w:rPr>
                        <w:t>getCity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9A4F8A">
                        <w:rPr>
                          <w:color w:val="9876AA"/>
                          <w:sz w:val="16"/>
                          <w:szCs w:val="16"/>
                        </w:rPr>
                        <w:t>city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9A4F8A">
                        <w:rPr>
                          <w:color w:val="FFC66D"/>
                          <w:sz w:val="16"/>
                          <w:szCs w:val="16"/>
                        </w:rPr>
                        <w:t>setCity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(String city) {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9A4F8A">
                        <w:rPr>
                          <w:color w:val="9876AA"/>
                          <w:sz w:val="16"/>
                          <w:szCs w:val="16"/>
                        </w:rPr>
                        <w:t xml:space="preserve">city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= city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9A4F8A">
                        <w:rPr>
                          <w:color w:val="FFC66D"/>
                          <w:sz w:val="16"/>
                          <w:szCs w:val="16"/>
                        </w:rPr>
                        <w:t>getStreet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9A4F8A">
                        <w:rPr>
                          <w:color w:val="9876AA"/>
                          <w:sz w:val="16"/>
                          <w:szCs w:val="16"/>
                        </w:rPr>
                        <w:t>street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9A4F8A">
                        <w:rPr>
                          <w:color w:val="FFC66D"/>
                          <w:sz w:val="16"/>
                          <w:szCs w:val="16"/>
                        </w:rPr>
                        <w:t>setStreet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(String street) {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9A4F8A">
                        <w:rPr>
                          <w:color w:val="9876AA"/>
                          <w:sz w:val="16"/>
                          <w:szCs w:val="16"/>
                        </w:rPr>
                        <w:t xml:space="preserve">street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= street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A4F8A">
                        <w:rPr>
                          <w:color w:val="BBB529"/>
                          <w:sz w:val="16"/>
                          <w:szCs w:val="16"/>
                        </w:rPr>
                        <w:t>@Override</w:t>
                      </w:r>
                      <w:r w:rsidRPr="009A4F8A">
                        <w:rPr>
                          <w:color w:val="BBB529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9A4F8A">
                        <w:rPr>
                          <w:color w:val="FFC66D"/>
                          <w:sz w:val="16"/>
                          <w:szCs w:val="16"/>
                        </w:rPr>
                        <w:t>toString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9A4F8A">
                        <w:rPr>
                          <w:color w:val="6A8759"/>
                          <w:sz w:val="16"/>
                          <w:szCs w:val="16"/>
                        </w:rPr>
                        <w:t xml:space="preserve">"Address{"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+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r w:rsidRPr="009A4F8A">
                        <w:rPr>
                          <w:color w:val="6A8759"/>
                          <w:sz w:val="16"/>
                          <w:szCs w:val="16"/>
                        </w:rPr>
                        <w:t xml:space="preserve">"country='"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Pr="009A4F8A">
                        <w:rPr>
                          <w:color w:val="9876AA"/>
                          <w:sz w:val="16"/>
                          <w:szCs w:val="16"/>
                        </w:rPr>
                        <w:t xml:space="preserve">country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Pr="009A4F8A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>\'</w:t>
                      </w:r>
                      <w:r w:rsidRPr="009A4F8A">
                        <w:rPr>
                          <w:color w:val="6A8759"/>
                          <w:sz w:val="16"/>
                          <w:szCs w:val="16"/>
                        </w:rPr>
                        <w:t xml:space="preserve">'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+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r w:rsidRPr="009A4F8A">
                        <w:rPr>
                          <w:color w:val="6A8759"/>
                          <w:sz w:val="16"/>
                          <w:szCs w:val="16"/>
                        </w:rPr>
                        <w:t xml:space="preserve">", city='"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Pr="009A4F8A">
                        <w:rPr>
                          <w:color w:val="9876AA"/>
                          <w:sz w:val="16"/>
                          <w:szCs w:val="16"/>
                        </w:rPr>
                        <w:t xml:space="preserve">city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Pr="009A4F8A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>\'</w:t>
                      </w:r>
                      <w:r w:rsidRPr="009A4F8A">
                        <w:rPr>
                          <w:color w:val="6A8759"/>
                          <w:sz w:val="16"/>
                          <w:szCs w:val="16"/>
                        </w:rPr>
                        <w:t xml:space="preserve">'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+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r w:rsidRPr="009A4F8A">
                        <w:rPr>
                          <w:color w:val="6A8759"/>
                          <w:sz w:val="16"/>
                          <w:szCs w:val="16"/>
                        </w:rPr>
                        <w:t xml:space="preserve">", street='"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Pr="009A4F8A">
                        <w:rPr>
                          <w:color w:val="9876AA"/>
                          <w:sz w:val="16"/>
                          <w:szCs w:val="16"/>
                        </w:rPr>
                        <w:t xml:space="preserve">street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 xml:space="preserve">+ </w:t>
                      </w:r>
                      <w:r w:rsidRPr="009A4F8A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>\'</w:t>
                      </w:r>
                      <w:r w:rsidRPr="009A4F8A">
                        <w:rPr>
                          <w:color w:val="6A8759"/>
                          <w:sz w:val="16"/>
                          <w:szCs w:val="16"/>
                        </w:rPr>
                        <w:t xml:space="preserve">'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+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r w:rsidRPr="009A4F8A">
                        <w:rPr>
                          <w:color w:val="6A8759"/>
                          <w:sz w:val="16"/>
                          <w:szCs w:val="16"/>
                        </w:rPr>
                        <w:t>'}'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A4F8A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9A4F8A">
                        <w:rPr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1C070923" w14:textId="77777777" w:rsidR="009A4F8A" w:rsidRPr="009A4F8A" w:rsidRDefault="009A4F8A" w:rsidP="009A4F8A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175D">
        <w:t>Address</w:t>
      </w:r>
      <w:r w:rsidR="00B41C57">
        <w:t xml:space="preserve"> Class</w:t>
      </w:r>
      <w:bookmarkEnd w:id="19"/>
    </w:p>
    <w:p w14:paraId="2ED2CEFC" w14:textId="0596FCDD" w:rsidR="00E2175D" w:rsidRPr="00E2175D" w:rsidRDefault="00E2175D" w:rsidP="00E2175D"/>
    <w:p w14:paraId="3F8BEBFB" w14:textId="77777777" w:rsidR="00E2175D" w:rsidRDefault="00E2175D" w:rsidP="00D22F41">
      <w:pPr>
        <w:pStyle w:val="Heading1"/>
        <w:spacing w:line="360" w:lineRule="auto"/>
        <w:jc w:val="left"/>
      </w:pPr>
    </w:p>
    <w:p w14:paraId="251423CC" w14:textId="77777777" w:rsidR="009A4F8A" w:rsidRDefault="009A4F8A" w:rsidP="009A4F8A"/>
    <w:p w14:paraId="0129B0DA" w14:textId="77777777" w:rsidR="009A4F8A" w:rsidRDefault="009A4F8A" w:rsidP="009A4F8A"/>
    <w:p w14:paraId="3929982C" w14:textId="77777777" w:rsidR="009A4F8A" w:rsidRDefault="009A4F8A" w:rsidP="009A4F8A"/>
    <w:p w14:paraId="530833A4" w14:textId="77777777" w:rsidR="009A4F8A" w:rsidRDefault="009A4F8A" w:rsidP="009A4F8A"/>
    <w:p w14:paraId="5561775B" w14:textId="77777777" w:rsidR="009A4F8A" w:rsidRDefault="009A4F8A" w:rsidP="009A4F8A"/>
    <w:p w14:paraId="2C216700" w14:textId="77777777" w:rsidR="009A4F8A" w:rsidRDefault="009A4F8A" w:rsidP="009A4F8A"/>
    <w:p w14:paraId="7DA950EA" w14:textId="77777777" w:rsidR="009A4F8A" w:rsidRDefault="009A4F8A" w:rsidP="009A4F8A"/>
    <w:p w14:paraId="776A2DDD" w14:textId="77777777" w:rsidR="009A4F8A" w:rsidRDefault="009A4F8A" w:rsidP="009A4F8A"/>
    <w:p w14:paraId="08784FCA" w14:textId="77777777" w:rsidR="009A4F8A" w:rsidRDefault="009A4F8A" w:rsidP="009A4F8A"/>
    <w:p w14:paraId="44320ACB" w14:textId="77777777" w:rsidR="009A4F8A" w:rsidRDefault="009A4F8A" w:rsidP="009A4F8A"/>
    <w:p w14:paraId="57B42373" w14:textId="77777777" w:rsidR="009A4F8A" w:rsidRDefault="009A4F8A" w:rsidP="009A4F8A"/>
    <w:p w14:paraId="64932E44" w14:textId="77777777" w:rsidR="009A4F8A" w:rsidRDefault="009A4F8A" w:rsidP="009A4F8A"/>
    <w:p w14:paraId="5289AEC2" w14:textId="77777777" w:rsidR="009A4F8A" w:rsidRDefault="009A4F8A" w:rsidP="009A4F8A"/>
    <w:p w14:paraId="7B102AE2" w14:textId="77777777" w:rsidR="009A4F8A" w:rsidRDefault="009A4F8A" w:rsidP="009A4F8A"/>
    <w:p w14:paraId="5441E808" w14:textId="77777777" w:rsidR="009A4F8A" w:rsidRDefault="009A4F8A" w:rsidP="009A4F8A"/>
    <w:p w14:paraId="6DB6CDAF" w14:textId="77777777" w:rsidR="009A4F8A" w:rsidRDefault="009A4F8A" w:rsidP="009A4F8A"/>
    <w:p w14:paraId="56FCD6D5" w14:textId="77777777" w:rsidR="009A4F8A" w:rsidRDefault="009A4F8A" w:rsidP="009A4F8A"/>
    <w:p w14:paraId="42D34D97" w14:textId="77777777" w:rsidR="009A4F8A" w:rsidRDefault="009A4F8A" w:rsidP="009A4F8A"/>
    <w:p w14:paraId="253DACF8" w14:textId="77777777" w:rsidR="009A4F8A" w:rsidRDefault="009A4F8A" w:rsidP="009A4F8A"/>
    <w:p w14:paraId="7E56121C" w14:textId="77777777" w:rsidR="009A4F8A" w:rsidRDefault="009A4F8A" w:rsidP="009A4F8A"/>
    <w:p w14:paraId="28EC5D51" w14:textId="77777777" w:rsidR="009A4F8A" w:rsidRDefault="009A4F8A" w:rsidP="009A4F8A"/>
    <w:p w14:paraId="29F4BE8C" w14:textId="77777777" w:rsidR="009A4F8A" w:rsidRDefault="009A4F8A" w:rsidP="009A4F8A"/>
    <w:p w14:paraId="5B8A628A" w14:textId="77777777" w:rsidR="009A4F8A" w:rsidRDefault="009A4F8A" w:rsidP="009A4F8A"/>
    <w:p w14:paraId="1ABE245C" w14:textId="77777777" w:rsidR="009A4F8A" w:rsidRDefault="009A4F8A" w:rsidP="009A4F8A"/>
    <w:p w14:paraId="22674770" w14:textId="77777777" w:rsidR="009A4F8A" w:rsidRDefault="009A4F8A" w:rsidP="009A4F8A"/>
    <w:p w14:paraId="14535E29" w14:textId="106BE4CD" w:rsidR="009A4F8A" w:rsidRDefault="009E4938" w:rsidP="007B2BB1">
      <w:pPr>
        <w:pStyle w:val="Heading1"/>
        <w:spacing w:line="360" w:lineRule="auto"/>
        <w:jc w:val="left"/>
      </w:pPr>
      <w:bookmarkStart w:id="20" w:name="_Toc152187234"/>
      <w:r>
        <w:lastRenderedPageBreak/>
        <w:t>Authentication Classes</w:t>
      </w:r>
      <w:bookmarkEnd w:id="20"/>
    </w:p>
    <w:p w14:paraId="56FADA37" w14:textId="0183F6D1" w:rsidR="00B41C57" w:rsidRDefault="00F529C5" w:rsidP="007B2BB1">
      <w:pPr>
        <w:pStyle w:val="Heading2"/>
        <w:numPr>
          <w:ilvl w:val="0"/>
          <w:numId w:val="25"/>
        </w:numPr>
        <w:spacing w:line="360" w:lineRule="auto"/>
      </w:pPr>
      <w:bookmarkStart w:id="21" w:name="_UserSessionManager"/>
      <w:bookmarkStart w:id="22" w:name="_Toc152187235"/>
      <w:bookmarkEnd w:id="21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ABFFD3" wp14:editId="287AD2E4">
                <wp:simplePos x="0" y="0"/>
                <wp:positionH relativeFrom="margin">
                  <wp:align>center</wp:align>
                </wp:positionH>
                <wp:positionV relativeFrom="paragraph">
                  <wp:posOffset>238140</wp:posOffset>
                </wp:positionV>
                <wp:extent cx="6548796" cy="6141808"/>
                <wp:effectExtent l="0" t="0" r="4445" b="0"/>
                <wp:wrapNone/>
                <wp:docPr id="5471121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796" cy="6141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3A802A" w14:textId="77777777" w:rsidR="00F529C5" w:rsidRPr="00F529C5" w:rsidRDefault="00F529C5" w:rsidP="00F529C5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UserSessionManager {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private static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Map&lt;String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String&gt; </w:t>
                            </w:r>
                            <w:r w:rsidRPr="00F529C5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 xml:space="preserve">userSessions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HashMap&lt;&gt;()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808080"/>
                                <w:sz w:val="16"/>
                                <w:szCs w:val="16"/>
                              </w:rPr>
                              <w:t>// Method to create a session for a user upon successful login</w:t>
                            </w:r>
                            <w:r w:rsidRPr="00F529C5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static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F529C5">
                              <w:rPr>
                                <w:color w:val="FFC66D"/>
                                <w:sz w:val="16"/>
                                <w:szCs w:val="16"/>
                              </w:rPr>
                              <w:t>createSession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username) {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String sessionId = </w:t>
                            </w:r>
                            <w:r w:rsidRPr="00F529C5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generateSessionId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529C5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userSessions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.put(sessionId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username)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System.</w:t>
                            </w:r>
                            <w:r w:rsidRPr="00F529C5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out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.println(</w:t>
                            </w:r>
                            <w:r w:rsidRPr="00F529C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"Session created for user: "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username + </w:t>
                            </w:r>
                            <w:r w:rsidRPr="00F529C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", Session ID: "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+ sessionId)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return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sessionId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808080"/>
                                <w:sz w:val="16"/>
                                <w:szCs w:val="16"/>
                              </w:rPr>
                              <w:t>// Method to check if a session exists for a given session ID</w:t>
                            </w:r>
                            <w:r w:rsidRPr="00F529C5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static boolean </w:t>
                            </w:r>
                            <w:r w:rsidRPr="00F529C5">
                              <w:rPr>
                                <w:color w:val="FFC66D"/>
                                <w:sz w:val="16"/>
                                <w:szCs w:val="16"/>
                              </w:rPr>
                              <w:t>isValidSession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sessionId) {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F529C5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userSessions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.containsKey(sessionId)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808080"/>
                                <w:sz w:val="16"/>
                                <w:szCs w:val="16"/>
                              </w:rPr>
                              <w:t>// Method to retrieve username from a session ID</w:t>
                            </w:r>
                            <w:r w:rsidRPr="00F529C5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static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F529C5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getUsernameFromSession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sessionId) {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F529C5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userSessions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.get(sessionId)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808080"/>
                                <w:sz w:val="16"/>
                                <w:szCs w:val="16"/>
                              </w:rPr>
                              <w:t>// Simulated session ID generation method</w:t>
                            </w:r>
                            <w:r w:rsidRPr="00F529C5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private static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F529C5">
                              <w:rPr>
                                <w:color w:val="FFC66D"/>
                                <w:sz w:val="16"/>
                                <w:szCs w:val="16"/>
                              </w:rPr>
                              <w:t>generateSessionId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String tmpID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do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{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tmpID = </w:t>
                            </w:r>
                            <w:r w:rsidRPr="00F529C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"SESSION_"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+ System.</w:t>
                            </w:r>
                            <w:r w:rsidRPr="00F529C5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currentTimeMillis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while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529C5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isValidSession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(tmpID))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return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tmpID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F529C5">
                              <w:rPr>
                                <w:color w:val="808080"/>
                                <w:sz w:val="16"/>
                                <w:szCs w:val="16"/>
                              </w:rPr>
                              <w:t>// Not a secure way, just for demonstration</w:t>
                            </w:r>
                            <w:r w:rsidRPr="00F529C5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808080"/>
                                <w:sz w:val="16"/>
                                <w:szCs w:val="16"/>
                              </w:rPr>
                              <w:t>// Method to invalidate a session (logout)</w:t>
                            </w:r>
                            <w:r w:rsidRPr="00F529C5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static void </w:t>
                            </w:r>
                            <w:r w:rsidRPr="00F529C5">
                              <w:rPr>
                                <w:color w:val="FFC66D"/>
                                <w:sz w:val="16"/>
                                <w:szCs w:val="16"/>
                              </w:rPr>
                              <w:t>invalidateSession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sessionId) {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529C5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userSessions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.remove(sessionId)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System.</w:t>
                            </w:r>
                            <w:r w:rsidRPr="00F529C5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out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.println(</w:t>
                            </w:r>
                            <w:r w:rsidRPr="00F529C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"Session invalidated for Session ID: "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+ sessionId)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808080"/>
                                <w:sz w:val="16"/>
                                <w:szCs w:val="16"/>
                              </w:rPr>
                              <w:t>// For demonstration: displaying all active sessions</w:t>
                            </w:r>
                            <w:r w:rsidRPr="00F529C5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static void </w:t>
                            </w:r>
                            <w:r w:rsidRPr="00F529C5">
                              <w:rPr>
                                <w:color w:val="FFC66D"/>
                                <w:sz w:val="16"/>
                                <w:szCs w:val="16"/>
                              </w:rPr>
                              <w:t>displayActiveSessions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System.</w:t>
                            </w:r>
                            <w:r w:rsidRPr="00F529C5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out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.println(</w:t>
                            </w:r>
                            <w:r w:rsidRPr="00F529C5">
                              <w:rPr>
                                <w:color w:val="6A8759"/>
                                <w:sz w:val="16"/>
                                <w:szCs w:val="16"/>
                              </w:rPr>
                              <w:t>"Active Sessions:"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for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(Map.Entry&lt;String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String&gt; entry : </w:t>
                            </w:r>
                            <w:r w:rsidRPr="00F529C5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userSessions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.entrySet()) {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System.</w:t>
                            </w:r>
                            <w:r w:rsidRPr="00F529C5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out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.println(</w:t>
                            </w:r>
                            <w:r w:rsidRPr="00F529C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"Session ID: "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entry.getKey() + </w:t>
                            </w:r>
                            <w:r w:rsidRPr="00F529C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", Username: "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+ entry.getValue())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136BC601" w14:textId="77777777" w:rsidR="00F529C5" w:rsidRPr="00F529C5" w:rsidRDefault="00F529C5" w:rsidP="00F529C5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FFD3" id="_x0000_s1035" type="#_x0000_t202" style="position:absolute;left:0;text-align:left;margin-left:0;margin-top:18.75pt;width:515.65pt;height:483.6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" fillcolor="white [3201]" stroked="f" strokeweight=".5pt">
                <v:textbox>
                  <w:txbxContent>
                    <w:p w14:paraId="7F3A802A" w14:textId="77777777" w:rsidR="00F529C5" w:rsidRPr="00F529C5" w:rsidRDefault="00F529C5" w:rsidP="00F529C5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UserSessionManager {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private static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Map&lt;String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String&gt; </w:t>
                      </w:r>
                      <w:r w:rsidRPr="00F529C5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 xml:space="preserve">userSessions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HashMap&lt;&gt;()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808080"/>
                          <w:sz w:val="16"/>
                          <w:szCs w:val="16"/>
                        </w:rPr>
                        <w:t>// Method to create a session for a user upon successful login</w:t>
                      </w:r>
                      <w:r w:rsidRPr="00F529C5">
                        <w:rPr>
                          <w:color w:val="808080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public static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F529C5">
                        <w:rPr>
                          <w:color w:val="FFC66D"/>
                          <w:sz w:val="16"/>
                          <w:szCs w:val="16"/>
                        </w:rPr>
                        <w:t>createSession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(String username) {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String sessionId = </w:t>
                      </w:r>
                      <w:r w:rsidRPr="00F529C5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generateSessionId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529C5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userSessions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.put(sessionId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username)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System.</w:t>
                      </w:r>
                      <w:r w:rsidRPr="00F529C5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out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.println(</w:t>
                      </w:r>
                      <w:r w:rsidRPr="00F529C5">
                        <w:rPr>
                          <w:color w:val="6A8759"/>
                          <w:sz w:val="16"/>
                          <w:szCs w:val="16"/>
                        </w:rPr>
                        <w:t xml:space="preserve">"Session created for user: "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+ username + </w:t>
                      </w:r>
                      <w:r w:rsidRPr="00F529C5">
                        <w:rPr>
                          <w:color w:val="6A8759"/>
                          <w:sz w:val="16"/>
                          <w:szCs w:val="16"/>
                        </w:rPr>
                        <w:t xml:space="preserve">", Session ID: "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+ sessionId)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return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sessionId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808080"/>
                          <w:sz w:val="16"/>
                          <w:szCs w:val="16"/>
                        </w:rPr>
                        <w:t>// Method to check if a session exists for a given session ID</w:t>
                      </w:r>
                      <w:r w:rsidRPr="00F529C5">
                        <w:rPr>
                          <w:color w:val="808080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public static boolean </w:t>
                      </w:r>
                      <w:r w:rsidRPr="00F529C5">
                        <w:rPr>
                          <w:color w:val="FFC66D"/>
                          <w:sz w:val="16"/>
                          <w:szCs w:val="16"/>
                        </w:rPr>
                        <w:t>isValidSession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(String sessionId) {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F529C5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userSessions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.containsKey(sessionId)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808080"/>
                          <w:sz w:val="16"/>
                          <w:szCs w:val="16"/>
                        </w:rPr>
                        <w:t>// Method to retrieve username from a session ID</w:t>
                      </w:r>
                      <w:r w:rsidRPr="00F529C5">
                        <w:rPr>
                          <w:color w:val="808080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public static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F529C5">
                        <w:rPr>
                          <w:color w:val="FFC66D"/>
                          <w:sz w:val="16"/>
                          <w:szCs w:val="16"/>
                        </w:rPr>
                        <w:t>getUsernameFromSession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(String sessionId) {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F529C5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userSessions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.get(sessionId)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808080"/>
                          <w:sz w:val="16"/>
                          <w:szCs w:val="16"/>
                        </w:rPr>
                        <w:t>// Simulated session ID generation method</w:t>
                      </w:r>
                      <w:r w:rsidRPr="00F529C5">
                        <w:rPr>
                          <w:color w:val="808080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private static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F529C5">
                        <w:rPr>
                          <w:color w:val="FFC66D"/>
                          <w:sz w:val="16"/>
                          <w:szCs w:val="16"/>
                        </w:rPr>
                        <w:t>generateSessionId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String tmpID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do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{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tmpID = </w:t>
                      </w:r>
                      <w:r w:rsidRPr="00F529C5">
                        <w:rPr>
                          <w:color w:val="6A8759"/>
                          <w:sz w:val="16"/>
                          <w:szCs w:val="16"/>
                        </w:rPr>
                        <w:t xml:space="preserve">"SESSION_"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+ System.</w:t>
                      </w:r>
                      <w:r w:rsidRPr="00F529C5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currentTimeMillis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while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529C5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isValidSession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(tmpID))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return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tmpID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; </w:t>
                      </w:r>
                      <w:r w:rsidRPr="00F529C5">
                        <w:rPr>
                          <w:color w:val="808080"/>
                          <w:sz w:val="16"/>
                          <w:szCs w:val="16"/>
                        </w:rPr>
                        <w:t>// Not a secure way, just for demonstration</w:t>
                      </w:r>
                      <w:r w:rsidRPr="00F529C5">
                        <w:rPr>
                          <w:color w:val="808080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808080"/>
                          <w:sz w:val="16"/>
                          <w:szCs w:val="16"/>
                        </w:rPr>
                        <w:t>// Method to invalidate a session (logout)</w:t>
                      </w:r>
                      <w:r w:rsidRPr="00F529C5">
                        <w:rPr>
                          <w:color w:val="808080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public static void </w:t>
                      </w:r>
                      <w:r w:rsidRPr="00F529C5">
                        <w:rPr>
                          <w:color w:val="FFC66D"/>
                          <w:sz w:val="16"/>
                          <w:szCs w:val="16"/>
                        </w:rPr>
                        <w:t>invalidateSession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(String sessionId) {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529C5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userSessions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.remove(sessionId)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System.</w:t>
                      </w:r>
                      <w:r w:rsidRPr="00F529C5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out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.println(</w:t>
                      </w:r>
                      <w:r w:rsidRPr="00F529C5">
                        <w:rPr>
                          <w:color w:val="6A8759"/>
                          <w:sz w:val="16"/>
                          <w:szCs w:val="16"/>
                        </w:rPr>
                        <w:t xml:space="preserve">"Session invalidated for Session ID: "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+ sessionId)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808080"/>
                          <w:sz w:val="16"/>
                          <w:szCs w:val="16"/>
                        </w:rPr>
                        <w:t>// For demonstration: displaying all active sessions</w:t>
                      </w:r>
                      <w:r w:rsidRPr="00F529C5">
                        <w:rPr>
                          <w:color w:val="808080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public static void </w:t>
                      </w:r>
                      <w:r w:rsidRPr="00F529C5">
                        <w:rPr>
                          <w:color w:val="FFC66D"/>
                          <w:sz w:val="16"/>
                          <w:szCs w:val="16"/>
                        </w:rPr>
                        <w:t>displayActiveSessions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System.</w:t>
                      </w:r>
                      <w:r w:rsidRPr="00F529C5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out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.println(</w:t>
                      </w:r>
                      <w:r w:rsidRPr="00F529C5">
                        <w:rPr>
                          <w:color w:val="6A8759"/>
                          <w:sz w:val="16"/>
                          <w:szCs w:val="16"/>
                        </w:rPr>
                        <w:t>"Active Sessions:"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for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(Map.Entry&lt;String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String&gt; entry : </w:t>
                      </w:r>
                      <w:r w:rsidRPr="00F529C5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userSessions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.entrySet()) {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System.</w:t>
                      </w:r>
                      <w:r w:rsidRPr="00F529C5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out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.println(</w:t>
                      </w:r>
                      <w:r w:rsidRPr="00F529C5">
                        <w:rPr>
                          <w:color w:val="6A8759"/>
                          <w:sz w:val="16"/>
                          <w:szCs w:val="16"/>
                        </w:rPr>
                        <w:t xml:space="preserve">"Session ID: "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+ entry.getKey() + </w:t>
                      </w:r>
                      <w:r w:rsidRPr="00F529C5">
                        <w:rPr>
                          <w:color w:val="6A8759"/>
                          <w:sz w:val="16"/>
                          <w:szCs w:val="16"/>
                        </w:rPr>
                        <w:t xml:space="preserve">", Username: "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+ entry.getValue())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}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136BC601" w14:textId="77777777" w:rsidR="00F529C5" w:rsidRPr="00F529C5" w:rsidRDefault="00F529C5" w:rsidP="00F529C5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B41C57">
        <w:t>UserSessionManager</w:t>
      </w:r>
      <w:bookmarkEnd w:id="22"/>
      <w:proofErr w:type="spellEnd"/>
    </w:p>
    <w:p w14:paraId="206B24CA" w14:textId="3323DA8C" w:rsidR="00F529C5" w:rsidRDefault="00F529C5" w:rsidP="00F529C5">
      <w:pPr>
        <w:ind w:firstLine="0"/>
      </w:pPr>
    </w:p>
    <w:p w14:paraId="6AFC267F" w14:textId="77777777" w:rsidR="00F529C5" w:rsidRDefault="00F529C5" w:rsidP="00F529C5"/>
    <w:p w14:paraId="3725CE40" w14:textId="77777777" w:rsidR="00F529C5" w:rsidRDefault="00F529C5" w:rsidP="00F529C5"/>
    <w:p w14:paraId="2CB9C670" w14:textId="77777777" w:rsidR="00F529C5" w:rsidRDefault="00F529C5" w:rsidP="00F529C5"/>
    <w:p w14:paraId="56B6E259" w14:textId="77777777" w:rsidR="00F529C5" w:rsidRDefault="00F529C5" w:rsidP="00F529C5"/>
    <w:p w14:paraId="10983B1B" w14:textId="77777777" w:rsidR="00F529C5" w:rsidRDefault="00F529C5" w:rsidP="00F529C5"/>
    <w:p w14:paraId="5DFB286A" w14:textId="77777777" w:rsidR="00F529C5" w:rsidRDefault="00F529C5" w:rsidP="00F529C5"/>
    <w:p w14:paraId="468063C3" w14:textId="77777777" w:rsidR="00F529C5" w:rsidRDefault="00F529C5" w:rsidP="00F529C5"/>
    <w:p w14:paraId="3B7E4D2C" w14:textId="77777777" w:rsidR="00F529C5" w:rsidRDefault="00F529C5" w:rsidP="00F529C5"/>
    <w:p w14:paraId="3CD4E903" w14:textId="77777777" w:rsidR="00F529C5" w:rsidRDefault="00F529C5" w:rsidP="00F529C5"/>
    <w:p w14:paraId="33F87810" w14:textId="77777777" w:rsidR="00F529C5" w:rsidRDefault="00F529C5" w:rsidP="00F529C5"/>
    <w:p w14:paraId="789E4003" w14:textId="77777777" w:rsidR="00F529C5" w:rsidRDefault="00F529C5" w:rsidP="00F529C5"/>
    <w:p w14:paraId="34C43611" w14:textId="77777777" w:rsidR="00F529C5" w:rsidRDefault="00F529C5" w:rsidP="00F529C5"/>
    <w:p w14:paraId="4B9F0BAB" w14:textId="77777777" w:rsidR="00F529C5" w:rsidRDefault="00F529C5" w:rsidP="00F529C5"/>
    <w:p w14:paraId="30790C03" w14:textId="77777777" w:rsidR="00F529C5" w:rsidRDefault="00F529C5" w:rsidP="00F529C5"/>
    <w:p w14:paraId="468A42C8" w14:textId="77777777" w:rsidR="00F529C5" w:rsidRDefault="00F529C5" w:rsidP="00F529C5"/>
    <w:p w14:paraId="0AB43832" w14:textId="77777777" w:rsidR="00F529C5" w:rsidRDefault="00F529C5" w:rsidP="00F529C5"/>
    <w:p w14:paraId="2FD53084" w14:textId="77777777" w:rsidR="00F529C5" w:rsidRDefault="00F529C5" w:rsidP="00F529C5"/>
    <w:p w14:paraId="0E826428" w14:textId="77777777" w:rsidR="00F529C5" w:rsidRDefault="00F529C5" w:rsidP="00F529C5"/>
    <w:p w14:paraId="7D91D436" w14:textId="77777777" w:rsidR="00F529C5" w:rsidRDefault="00F529C5" w:rsidP="00F529C5"/>
    <w:p w14:paraId="7FB07F8E" w14:textId="0942D614" w:rsidR="00F529C5" w:rsidRDefault="00F529C5" w:rsidP="00F529C5">
      <w:pPr>
        <w:pStyle w:val="ListParagraph"/>
        <w:numPr>
          <w:ilvl w:val="0"/>
          <w:numId w:val="14"/>
        </w:numPr>
      </w:pPr>
      <w:r>
        <w:t xml:space="preserve">To generate a session when logging in, or delete it when signing out. </w:t>
      </w:r>
    </w:p>
    <w:p w14:paraId="5A6EDC82" w14:textId="77777777" w:rsidR="00F529C5" w:rsidRDefault="00F529C5" w:rsidP="00F529C5"/>
    <w:p w14:paraId="43C86DF9" w14:textId="77777777" w:rsidR="00F529C5" w:rsidRDefault="00F529C5" w:rsidP="00F529C5"/>
    <w:p w14:paraId="70BD7F4A" w14:textId="77777777" w:rsidR="00F529C5" w:rsidRDefault="00F529C5" w:rsidP="00F529C5"/>
    <w:p w14:paraId="440FF17D" w14:textId="77777777" w:rsidR="007B2BB1" w:rsidRDefault="007B2BB1" w:rsidP="00F529C5"/>
    <w:p w14:paraId="6481E135" w14:textId="77777777" w:rsidR="00F529C5" w:rsidRPr="00F529C5" w:rsidRDefault="00F529C5" w:rsidP="00F529C5">
      <w:pPr>
        <w:ind w:firstLine="0"/>
      </w:pPr>
    </w:p>
    <w:p w14:paraId="4C8AB4B8" w14:textId="7ED1EFB6" w:rsidR="00B41C57" w:rsidRDefault="00997554" w:rsidP="00B41C57">
      <w:pPr>
        <w:pStyle w:val="Heading2"/>
        <w:numPr>
          <w:ilvl w:val="0"/>
          <w:numId w:val="25"/>
        </w:numPr>
      </w:pPr>
      <w:bookmarkStart w:id="23" w:name="_Login_Class"/>
      <w:bookmarkStart w:id="24" w:name="_Toc152187236"/>
      <w:bookmarkEnd w:id="2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679D0A" wp14:editId="52B982DF">
                <wp:simplePos x="0" y="0"/>
                <wp:positionH relativeFrom="margin">
                  <wp:posOffset>154270</wp:posOffset>
                </wp:positionH>
                <wp:positionV relativeFrom="paragraph">
                  <wp:posOffset>417931</wp:posOffset>
                </wp:positionV>
                <wp:extent cx="6548755" cy="4802003"/>
                <wp:effectExtent l="0" t="0" r="4445" b="0"/>
                <wp:wrapNone/>
                <wp:docPr id="5830210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755" cy="4802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50A193" w14:textId="77777777" w:rsidR="00984F65" w:rsidRDefault="00984F65" w:rsidP="00F529C5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</w:p>
                          <w:p w14:paraId="136C869E" w14:textId="10105319" w:rsidR="00F529C5" w:rsidRDefault="00F529C5" w:rsidP="00F529C5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Login {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private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F529C5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RetrievingData </w:t>
                            </w:r>
                            <w:r w:rsidRPr="00F529C5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usersRetriever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public </w:t>
                            </w:r>
                            <w:r w:rsidRPr="00F529C5">
                              <w:rPr>
                                <w:color w:val="FFC66D"/>
                                <w:sz w:val="16"/>
                                <w:szCs w:val="16"/>
                              </w:rPr>
                              <w:t>Login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(Connection connection) {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529C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usersRetriever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RetrievingData(connection)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F529C5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getStatus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F529C5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F529C5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setStatus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status) {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F529C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status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= status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boolean </w:t>
                            </w:r>
                            <w:r w:rsidRPr="00F529C5">
                              <w:rPr>
                                <w:color w:val="FFC66D"/>
                                <w:sz w:val="16"/>
                                <w:szCs w:val="16"/>
                              </w:rPr>
                              <w:t>loginUser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username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String password){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username = username.toLowerCase()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List&lt;User&gt; allUsers = </w:t>
                            </w:r>
                            <w:r w:rsidRPr="00F529C5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usersRetriever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.selectUsers(</w:t>
                            </w:r>
                            <w:r w:rsidRPr="00F529C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"username = '"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username + </w:t>
                            </w:r>
                            <w:r w:rsidRPr="00F529C5">
                              <w:rPr>
                                <w:color w:val="6A8759"/>
                                <w:sz w:val="16"/>
                                <w:szCs w:val="16"/>
                              </w:rPr>
                              <w:t>"'"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if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(allUsers !=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null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&amp;&amp; allUsers.size() != </w:t>
                            </w:r>
                            <w:r w:rsidRPr="00F529C5">
                              <w:rPr>
                                <w:color w:val="6897BB"/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) {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User tmpUser = allUsers.get(</w:t>
                            </w:r>
                            <w:r w:rsidRPr="00F529C5">
                              <w:rPr>
                                <w:color w:val="6897BB"/>
                                <w:sz w:val="16"/>
                                <w:szCs w:val="16"/>
                              </w:rPr>
                              <w:t>0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if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(tmpUser.getPassword().equals(password)) {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    setStatus(</w:t>
                            </w:r>
                            <w:r w:rsidRPr="00F529C5">
                              <w:rPr>
                                <w:color w:val="6A8759"/>
                                <w:sz w:val="16"/>
                                <w:szCs w:val="16"/>
                              </w:rPr>
                              <w:t>"Valid username and password"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Starter.</w:t>
                            </w:r>
                            <w:r w:rsidRPr="00F529C5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 xml:space="preserve">userSession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UserSession(tmpUser)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Starter.</w:t>
                            </w:r>
                            <w:r w:rsidRPr="00F529C5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userSession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.setSessionId(Starter.</w:t>
                            </w:r>
                            <w:r w:rsidRPr="00F529C5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sessionManager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F529C5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createSession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(username))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    return true;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}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setStatus(</w:t>
                            </w:r>
                            <w:r w:rsidRPr="00F529C5">
                              <w:rPr>
                                <w:color w:val="6A8759"/>
                                <w:sz w:val="16"/>
                                <w:szCs w:val="16"/>
                              </w:rPr>
                              <w:t>"Invalid username or password"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return false;</w:t>
                            </w:r>
                            <w:r w:rsidRPr="00F529C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F529C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0F9AF375" w14:textId="77777777" w:rsidR="00984F65" w:rsidRPr="00F529C5" w:rsidRDefault="00984F65" w:rsidP="00F529C5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  <w:p w14:paraId="45751B03" w14:textId="77777777" w:rsidR="00F529C5" w:rsidRPr="00F529C5" w:rsidRDefault="00F529C5" w:rsidP="00F529C5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9D0A" id="_x0000_s1036" type="#_x0000_t202" style="position:absolute;left:0;text-align:left;margin-left:12.15pt;margin-top:32.9pt;width:515.65pt;height:378.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" fillcolor="white [3201]" stroked="f" strokeweight=".5pt">
                <v:textbox>
                  <w:txbxContent>
                    <w:p w14:paraId="5D50A193" w14:textId="77777777" w:rsidR="00984F65" w:rsidRDefault="00984F65" w:rsidP="00F529C5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</w:p>
                    <w:p w14:paraId="136C869E" w14:textId="10105319" w:rsidR="00F529C5" w:rsidRDefault="00F529C5" w:rsidP="00F529C5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Login {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private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F529C5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RetrievingData </w:t>
                      </w:r>
                      <w:r w:rsidRPr="00F529C5">
                        <w:rPr>
                          <w:color w:val="9876AA"/>
                          <w:sz w:val="16"/>
                          <w:szCs w:val="16"/>
                        </w:rPr>
                        <w:t>usersRetriever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public </w:t>
                      </w:r>
                      <w:r w:rsidRPr="00F529C5">
                        <w:rPr>
                          <w:color w:val="FFC66D"/>
                          <w:sz w:val="16"/>
                          <w:szCs w:val="16"/>
                        </w:rPr>
                        <w:t>Login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(Connection connection) {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529C5">
                        <w:rPr>
                          <w:color w:val="9876AA"/>
                          <w:sz w:val="16"/>
                          <w:szCs w:val="16"/>
                        </w:rPr>
                        <w:t xml:space="preserve">usersRetriever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RetrievingData(connection)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F529C5">
                        <w:rPr>
                          <w:color w:val="FFC66D"/>
                          <w:sz w:val="16"/>
                          <w:szCs w:val="16"/>
                        </w:rPr>
                        <w:t>getStatus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F529C5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F529C5">
                        <w:rPr>
                          <w:color w:val="FFC66D"/>
                          <w:sz w:val="16"/>
                          <w:szCs w:val="16"/>
                        </w:rPr>
                        <w:t>setStatus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(String status) {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F529C5">
                        <w:rPr>
                          <w:color w:val="9876AA"/>
                          <w:sz w:val="16"/>
                          <w:szCs w:val="16"/>
                        </w:rPr>
                        <w:t xml:space="preserve">status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= status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public boolean </w:t>
                      </w:r>
                      <w:r w:rsidRPr="00F529C5">
                        <w:rPr>
                          <w:color w:val="FFC66D"/>
                          <w:sz w:val="16"/>
                          <w:szCs w:val="16"/>
                        </w:rPr>
                        <w:t>loginUser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(String username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String password){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username = username.toLowerCase()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List&lt;User&gt; allUsers = </w:t>
                      </w:r>
                      <w:r w:rsidRPr="00F529C5">
                        <w:rPr>
                          <w:color w:val="9876AA"/>
                          <w:sz w:val="16"/>
                          <w:szCs w:val="16"/>
                        </w:rPr>
                        <w:t>usersRetriever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.selectUsers(</w:t>
                      </w:r>
                      <w:r w:rsidRPr="00F529C5">
                        <w:rPr>
                          <w:color w:val="6A8759"/>
                          <w:sz w:val="16"/>
                          <w:szCs w:val="16"/>
                        </w:rPr>
                        <w:t xml:space="preserve">"username = '"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+ username + </w:t>
                      </w:r>
                      <w:r w:rsidRPr="00F529C5">
                        <w:rPr>
                          <w:color w:val="6A8759"/>
                          <w:sz w:val="16"/>
                          <w:szCs w:val="16"/>
                        </w:rPr>
                        <w:t>"'"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if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(allUsers !=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null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&amp;&amp; allUsers.size() != </w:t>
                      </w:r>
                      <w:r w:rsidRPr="00F529C5">
                        <w:rPr>
                          <w:color w:val="6897BB"/>
                          <w:sz w:val="16"/>
                          <w:szCs w:val="16"/>
                        </w:rPr>
                        <w:t xml:space="preserve">0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) {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User tmpUser = allUsers.get(</w:t>
                      </w:r>
                      <w:r w:rsidRPr="00F529C5">
                        <w:rPr>
                          <w:color w:val="6897BB"/>
                          <w:sz w:val="16"/>
                          <w:szCs w:val="16"/>
                        </w:rPr>
                        <w:t>0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if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(tmpUser.getPassword().equals(password)) {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    setStatus(</w:t>
                      </w:r>
                      <w:r w:rsidRPr="00F529C5">
                        <w:rPr>
                          <w:color w:val="6A8759"/>
                          <w:sz w:val="16"/>
                          <w:szCs w:val="16"/>
                        </w:rPr>
                        <w:t>"Valid username and password"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Starter.</w:t>
                      </w:r>
                      <w:r w:rsidRPr="00F529C5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 xml:space="preserve">userSession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UserSession(tmpUser)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Starter.</w:t>
                      </w:r>
                      <w:r w:rsidRPr="00F529C5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userSession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.setSessionId(Starter.</w:t>
                      </w:r>
                      <w:r w:rsidRPr="00F529C5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sessionManager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F529C5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createSession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(username))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    return true;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}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setStatus(</w:t>
                      </w:r>
                      <w:r w:rsidRPr="00F529C5">
                        <w:rPr>
                          <w:color w:val="6A8759"/>
                          <w:sz w:val="16"/>
                          <w:szCs w:val="16"/>
                        </w:rPr>
                        <w:t>"Invalid username or password"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return false;</w:t>
                      </w:r>
                      <w:r w:rsidRPr="00F529C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F529C5">
                        <w:rPr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0F9AF375" w14:textId="77777777" w:rsidR="00984F65" w:rsidRPr="00F529C5" w:rsidRDefault="00984F65" w:rsidP="00F529C5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  <w:p w14:paraId="45751B03" w14:textId="77777777" w:rsidR="00F529C5" w:rsidRPr="00F529C5" w:rsidRDefault="00F529C5" w:rsidP="00F529C5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C57">
        <w:t>Login Class</w:t>
      </w:r>
      <w:bookmarkEnd w:id="24"/>
    </w:p>
    <w:p w14:paraId="0DC3838D" w14:textId="27A84E56" w:rsidR="00F529C5" w:rsidRDefault="00F529C5" w:rsidP="00F529C5">
      <w:pPr>
        <w:ind w:firstLine="0"/>
      </w:pPr>
    </w:p>
    <w:p w14:paraId="5432D97C" w14:textId="77777777" w:rsidR="00F529C5" w:rsidRDefault="00F529C5" w:rsidP="00F529C5">
      <w:pPr>
        <w:ind w:firstLine="0"/>
      </w:pPr>
    </w:p>
    <w:p w14:paraId="293C6CBB" w14:textId="77777777" w:rsidR="00F529C5" w:rsidRDefault="00F529C5" w:rsidP="00F529C5">
      <w:pPr>
        <w:ind w:firstLine="0"/>
      </w:pPr>
    </w:p>
    <w:p w14:paraId="19337926" w14:textId="77777777" w:rsidR="00F529C5" w:rsidRDefault="00F529C5" w:rsidP="00F529C5">
      <w:pPr>
        <w:ind w:firstLine="0"/>
      </w:pPr>
    </w:p>
    <w:p w14:paraId="3EDC12CD" w14:textId="77777777" w:rsidR="00F529C5" w:rsidRDefault="00F529C5" w:rsidP="00F529C5">
      <w:pPr>
        <w:ind w:firstLine="0"/>
      </w:pPr>
    </w:p>
    <w:p w14:paraId="3103B963" w14:textId="77777777" w:rsidR="00F529C5" w:rsidRDefault="00F529C5" w:rsidP="00F529C5">
      <w:pPr>
        <w:ind w:firstLine="0"/>
      </w:pPr>
    </w:p>
    <w:p w14:paraId="4F88091B" w14:textId="77777777" w:rsidR="00F529C5" w:rsidRDefault="00F529C5" w:rsidP="00F529C5">
      <w:pPr>
        <w:ind w:firstLine="0"/>
      </w:pPr>
    </w:p>
    <w:p w14:paraId="0BF9DA1D" w14:textId="77777777" w:rsidR="00F529C5" w:rsidRDefault="00F529C5" w:rsidP="00F529C5">
      <w:pPr>
        <w:ind w:firstLine="0"/>
      </w:pPr>
    </w:p>
    <w:p w14:paraId="7E0A6964" w14:textId="77777777" w:rsidR="00F529C5" w:rsidRDefault="00F529C5" w:rsidP="00F529C5">
      <w:pPr>
        <w:ind w:firstLine="0"/>
      </w:pPr>
    </w:p>
    <w:p w14:paraId="19F79E0D" w14:textId="77777777" w:rsidR="00F529C5" w:rsidRDefault="00F529C5" w:rsidP="00F529C5">
      <w:pPr>
        <w:ind w:firstLine="0"/>
      </w:pPr>
    </w:p>
    <w:p w14:paraId="31DF4968" w14:textId="77777777" w:rsidR="00F529C5" w:rsidRDefault="00F529C5" w:rsidP="00F529C5">
      <w:pPr>
        <w:ind w:firstLine="0"/>
      </w:pPr>
    </w:p>
    <w:p w14:paraId="23569E63" w14:textId="77777777" w:rsidR="00F529C5" w:rsidRDefault="00F529C5" w:rsidP="00F529C5">
      <w:pPr>
        <w:ind w:firstLine="0"/>
      </w:pPr>
    </w:p>
    <w:p w14:paraId="205B79DC" w14:textId="77777777" w:rsidR="00F529C5" w:rsidRDefault="00F529C5" w:rsidP="00F529C5">
      <w:pPr>
        <w:ind w:firstLine="0"/>
      </w:pPr>
    </w:p>
    <w:p w14:paraId="7C21D95B" w14:textId="77777777" w:rsidR="00F529C5" w:rsidRDefault="00F529C5" w:rsidP="00F529C5">
      <w:pPr>
        <w:ind w:firstLine="0"/>
      </w:pPr>
    </w:p>
    <w:p w14:paraId="4450E1FB" w14:textId="77777777" w:rsidR="00F529C5" w:rsidRDefault="00F529C5" w:rsidP="00F529C5">
      <w:pPr>
        <w:ind w:firstLine="0"/>
      </w:pPr>
    </w:p>
    <w:p w14:paraId="28E2FF4B" w14:textId="77777777" w:rsidR="00997554" w:rsidRPr="00997554" w:rsidRDefault="00997554" w:rsidP="00997554">
      <w:pPr>
        <w:pStyle w:val="ListParagraph"/>
        <w:ind w:left="1080" w:firstLine="0"/>
      </w:pPr>
    </w:p>
    <w:p w14:paraId="1FEB102F" w14:textId="77777777" w:rsidR="00AC4DC6" w:rsidRDefault="00F529C5" w:rsidP="00AC4DC6">
      <w:pPr>
        <w:pStyle w:val="ListParagraph"/>
        <w:numPr>
          <w:ilvl w:val="0"/>
          <w:numId w:val="14"/>
        </w:numPr>
        <w:spacing w:line="276" w:lineRule="auto"/>
        <w:jc w:val="both"/>
      </w:pPr>
      <w:proofErr w:type="spellStart"/>
      <w:r w:rsidRPr="00AC4DC6">
        <w:rPr>
          <w:b/>
          <w:bCs/>
        </w:rPr>
        <w:t>loginUser</w:t>
      </w:r>
      <w:proofErr w:type="spellEnd"/>
      <w:r>
        <w:t xml:space="preserve">: the main method in this class, it’s used to check if the username </w:t>
      </w:r>
      <w:r w:rsidR="007B2BB1">
        <w:t xml:space="preserve">is </w:t>
      </w:r>
      <w:r>
        <w:t>exist</w:t>
      </w:r>
      <w:r w:rsidR="007B2BB1">
        <w:t>ed</w:t>
      </w:r>
      <w:r>
        <w:t xml:space="preserve"> using </w:t>
      </w:r>
      <w:proofErr w:type="spellStart"/>
      <w:r w:rsidRPr="00AC4DC6">
        <w:rPr>
          <w:b/>
          <w:bCs/>
          <w:i/>
          <w:iCs/>
        </w:rPr>
        <w:t>usersRetriever</w:t>
      </w:r>
      <w:proofErr w:type="spellEnd"/>
      <w:r w:rsidR="00AC4DC6">
        <w:rPr>
          <w:b/>
          <w:bCs/>
          <w:i/>
          <w:iCs/>
        </w:rPr>
        <w:t xml:space="preserve"> </w:t>
      </w:r>
      <w:r w:rsidR="00997554">
        <w:t xml:space="preserve">(an </w:t>
      </w:r>
      <w:r w:rsidR="00AC4DC6">
        <w:t xml:space="preserve">            </w:t>
      </w:r>
    </w:p>
    <w:p w14:paraId="5C381CF9" w14:textId="17D88C4E" w:rsidR="00AC4DC6" w:rsidRDefault="00AC4DC6" w:rsidP="00AC4DC6">
      <w:pPr>
        <w:pStyle w:val="ListParagraph"/>
        <w:spacing w:line="276" w:lineRule="auto"/>
        <w:ind w:left="1575" w:firstLine="360"/>
        <w:jc w:val="both"/>
      </w:pPr>
      <w:r>
        <w:rPr>
          <w:b/>
          <w:bCs/>
        </w:rPr>
        <w:t xml:space="preserve"> </w:t>
      </w:r>
      <w:r w:rsidR="00997554">
        <w:t xml:space="preserve">instance of </w:t>
      </w:r>
      <w:hyperlink w:anchor="_RetrievingData_Class" w:history="1">
        <w:proofErr w:type="spellStart"/>
        <w:r w:rsidR="00997554" w:rsidRPr="00997554">
          <w:rPr>
            <w:rStyle w:val="Hyperlink"/>
          </w:rPr>
          <w:t>RetrievingData</w:t>
        </w:r>
        <w:proofErr w:type="spellEnd"/>
      </w:hyperlink>
      <w:r w:rsidR="00997554">
        <w:t xml:space="preserve"> Class)</w:t>
      </w:r>
      <w:r w:rsidR="00F529C5">
        <w:t>, if yes</w:t>
      </w:r>
      <w:r w:rsidR="00984F65">
        <w:t>,</w:t>
      </w:r>
      <w:r w:rsidR="00997554">
        <w:t xml:space="preserve"> </w:t>
      </w:r>
      <w:r w:rsidR="00F529C5">
        <w:t>check the password, if it’s correct</w:t>
      </w:r>
      <w:r w:rsidR="007B2BB1">
        <w:t>,</w:t>
      </w:r>
      <w:r w:rsidR="00F529C5">
        <w:t xml:space="preserve"> then create a session</w:t>
      </w:r>
    </w:p>
    <w:p w14:paraId="5E298EF7" w14:textId="698B4CC6" w:rsidR="00997554" w:rsidRPr="00997554" w:rsidRDefault="00AC4DC6" w:rsidP="00AC4DC6">
      <w:pPr>
        <w:pStyle w:val="ListParagraph"/>
        <w:spacing w:line="276" w:lineRule="auto"/>
        <w:ind w:left="1935" w:firstLine="0"/>
        <w:jc w:val="both"/>
      </w:pPr>
      <w:r>
        <w:t xml:space="preserve"> </w:t>
      </w:r>
      <w:r w:rsidR="00997554">
        <w:t>using</w:t>
      </w:r>
      <w:r>
        <w:t xml:space="preserve"> </w:t>
      </w:r>
      <w:hyperlink w:anchor="_UserSession_Class" w:history="1">
        <w:proofErr w:type="spellStart"/>
        <w:r w:rsidR="00997554" w:rsidRPr="00997554">
          <w:rPr>
            <w:rStyle w:val="Hyperlink"/>
          </w:rPr>
          <w:t>UserSession</w:t>
        </w:r>
        <w:proofErr w:type="spellEnd"/>
      </w:hyperlink>
      <w:r w:rsidR="00997554">
        <w:t xml:space="preserve"> </w:t>
      </w:r>
      <w:r w:rsidR="00997554" w:rsidRPr="00997554">
        <w:t xml:space="preserve">and </w:t>
      </w:r>
      <w:hyperlink w:anchor="_UserSessionManager" w:history="1">
        <w:proofErr w:type="spellStart"/>
        <w:r w:rsidR="00997554" w:rsidRPr="00997554">
          <w:rPr>
            <w:rStyle w:val="Hyperlink"/>
          </w:rPr>
          <w:t>UserSessionManager</w:t>
        </w:r>
        <w:proofErr w:type="spellEnd"/>
      </w:hyperlink>
      <w:r w:rsidR="00997554" w:rsidRPr="00997554">
        <w:t xml:space="preserve"> classes.</w:t>
      </w:r>
    </w:p>
    <w:p w14:paraId="7AA2CD2C" w14:textId="77777777" w:rsidR="00F529C5" w:rsidRDefault="00F529C5" w:rsidP="00F529C5">
      <w:pPr>
        <w:ind w:firstLine="0"/>
      </w:pPr>
    </w:p>
    <w:p w14:paraId="44565992" w14:textId="77777777" w:rsidR="00F529C5" w:rsidRDefault="00F529C5" w:rsidP="00F529C5">
      <w:pPr>
        <w:ind w:firstLine="0"/>
      </w:pPr>
    </w:p>
    <w:p w14:paraId="6A4B3A8A" w14:textId="77777777" w:rsidR="00F529C5" w:rsidRDefault="00F529C5" w:rsidP="00F529C5">
      <w:pPr>
        <w:ind w:firstLine="0"/>
      </w:pPr>
    </w:p>
    <w:p w14:paraId="3B2653C0" w14:textId="77777777" w:rsidR="00F529C5" w:rsidRDefault="00F529C5" w:rsidP="00F529C5">
      <w:pPr>
        <w:ind w:firstLine="0"/>
      </w:pPr>
    </w:p>
    <w:p w14:paraId="5059FF1B" w14:textId="77777777" w:rsidR="00F529C5" w:rsidRDefault="00F529C5" w:rsidP="00F529C5">
      <w:pPr>
        <w:ind w:firstLine="0"/>
      </w:pPr>
    </w:p>
    <w:p w14:paraId="3A1686C8" w14:textId="77777777" w:rsidR="00F529C5" w:rsidRDefault="00F529C5" w:rsidP="00F529C5">
      <w:pPr>
        <w:ind w:firstLine="0"/>
      </w:pPr>
    </w:p>
    <w:p w14:paraId="1123547A" w14:textId="77777777" w:rsidR="00F529C5" w:rsidRDefault="00F529C5" w:rsidP="00F529C5">
      <w:pPr>
        <w:ind w:firstLine="0"/>
      </w:pPr>
    </w:p>
    <w:p w14:paraId="6C377C78" w14:textId="77777777" w:rsidR="00984F65" w:rsidRDefault="00984F65" w:rsidP="00F529C5">
      <w:pPr>
        <w:ind w:firstLine="0"/>
      </w:pPr>
    </w:p>
    <w:p w14:paraId="340BC646" w14:textId="77777777" w:rsidR="00AC4DC6" w:rsidRPr="00F529C5" w:rsidRDefault="00AC4DC6" w:rsidP="00F529C5">
      <w:pPr>
        <w:ind w:firstLine="0"/>
      </w:pPr>
    </w:p>
    <w:p w14:paraId="7A8A4368" w14:textId="7A3B359B" w:rsidR="00984F65" w:rsidRDefault="00984F65" w:rsidP="00984F65">
      <w:pPr>
        <w:pStyle w:val="Heading2"/>
        <w:numPr>
          <w:ilvl w:val="0"/>
          <w:numId w:val="25"/>
        </w:numPr>
      </w:pPr>
      <w:bookmarkStart w:id="25" w:name="_Register_Class"/>
      <w:bookmarkStart w:id="26" w:name="_Toc152187237"/>
      <w:bookmarkEnd w:id="2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C90046" wp14:editId="34FEBFFA">
                <wp:simplePos x="0" y="0"/>
                <wp:positionH relativeFrom="margin">
                  <wp:align>center</wp:align>
                </wp:positionH>
                <wp:positionV relativeFrom="paragraph">
                  <wp:posOffset>276630</wp:posOffset>
                </wp:positionV>
                <wp:extent cx="6548755" cy="5312496"/>
                <wp:effectExtent l="0" t="0" r="4445" b="2540"/>
                <wp:wrapNone/>
                <wp:docPr id="5042308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755" cy="5312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ED1BA" w14:textId="77777777" w:rsidR="00984F65" w:rsidRDefault="00984F65" w:rsidP="00984F65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</w:p>
                          <w:p w14:paraId="095D5DC1" w14:textId="59005831" w:rsidR="00984F65" w:rsidRPr="00984F65" w:rsidRDefault="00984F65" w:rsidP="00984F65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Register {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private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984F65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InsertingData </w:t>
                            </w:r>
                            <w:r w:rsidRPr="00984F65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userInserter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RetrievingData </w:t>
                            </w:r>
                            <w:r w:rsidRPr="00984F65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userRetriever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public </w:t>
                            </w:r>
                            <w:r w:rsidRPr="00984F65">
                              <w:rPr>
                                <w:color w:val="FFC66D"/>
                                <w:sz w:val="16"/>
                                <w:szCs w:val="16"/>
                              </w:rPr>
                              <w:t>Register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(Connection connection){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984F6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userInserter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InsertingData(connection)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984F6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userRetriever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RetrievingData(connection)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984F65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getStatus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984F65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984F65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setStatus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status) {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this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984F65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status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= status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984F65">
                              <w:rPr>
                                <w:color w:val="FFC66D"/>
                                <w:sz w:val="16"/>
                                <w:szCs w:val="16"/>
                              </w:rPr>
                              <w:t>registerUserTest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 user){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String st = DataValidation.</w:t>
                            </w:r>
                            <w:r w:rsidRPr="00984F65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userValidationTest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(user)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if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(st.equals(</w:t>
                            </w:r>
                            <w:r w:rsidRPr="00984F65">
                              <w:rPr>
                                <w:color w:val="6A8759"/>
                                <w:sz w:val="16"/>
                                <w:szCs w:val="16"/>
                              </w:rPr>
                              <w:t>"Valid"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)){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List&lt;User&gt; allUsers = </w:t>
                            </w:r>
                            <w:r w:rsidRPr="00984F65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userRetriever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.selectUsers(</w:t>
                            </w:r>
                            <w:r w:rsidRPr="00984F65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"username = '"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+ user.getUsername() + </w:t>
                            </w:r>
                            <w:r w:rsidRPr="00984F65">
                              <w:rPr>
                                <w:color w:val="6A8759"/>
                                <w:sz w:val="16"/>
                                <w:szCs w:val="16"/>
                              </w:rPr>
                              <w:t>"'"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if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(allUsers == 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null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|| allUsers.size() == </w:t>
                            </w:r>
                            <w:r w:rsidRPr="00984F65">
                              <w:rPr>
                                <w:color w:val="6897BB"/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        setStatus(</w:t>
                            </w:r>
                            <w:r w:rsidRPr="00984F65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 was registered successfully"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else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setStatus(</w:t>
                            </w:r>
                            <w:r w:rsidRPr="00984F65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"Username is already taken"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else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setStatus(st)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boolean </w:t>
                            </w:r>
                            <w:r w:rsidRPr="00984F65">
                              <w:rPr>
                                <w:color w:val="FFC66D"/>
                                <w:sz w:val="16"/>
                                <w:szCs w:val="16"/>
                              </w:rPr>
                              <w:t>registerUser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(User user){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registerUserTest(user)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if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(getStatus().equals(</w:t>
                            </w:r>
                            <w:r w:rsidRPr="00984F65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 was registered successfully"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)){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if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984F65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userInserter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.insertUser(user)) {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    setStatus(</w:t>
                            </w:r>
                            <w:r w:rsidRPr="00984F65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 was registered successfully"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    return true;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setStatus(</w:t>
                            </w:r>
                            <w:r w:rsidRPr="00984F65">
                              <w:rPr>
                                <w:color w:val="6A8759"/>
                                <w:sz w:val="16"/>
                                <w:szCs w:val="16"/>
                              </w:rPr>
                              <w:t>"Couldn't register user"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t>return false;</w:t>
                            </w:r>
                            <w:r w:rsidRPr="00984F65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984F65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4328132B" w14:textId="77777777" w:rsidR="00984F65" w:rsidRPr="00984F65" w:rsidRDefault="00984F65" w:rsidP="00984F65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90046" id="_x0000_s1037" type="#_x0000_t202" style="position:absolute;left:0;text-align:left;margin-left:0;margin-top:21.8pt;width:515.65pt;height:418.3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" fillcolor="white [3201]" stroked="f" strokeweight=".5pt">
                <v:textbox>
                  <w:txbxContent>
                    <w:p w14:paraId="64EED1BA" w14:textId="77777777" w:rsidR="00984F65" w:rsidRDefault="00984F65" w:rsidP="00984F65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</w:p>
                    <w:p w14:paraId="095D5DC1" w14:textId="59005831" w:rsidR="00984F65" w:rsidRPr="00984F65" w:rsidRDefault="00984F65" w:rsidP="00984F65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Register {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 xml:space="preserve">private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984F65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 xml:space="preserve">InsertingData </w:t>
                      </w:r>
                      <w:r w:rsidRPr="00984F65">
                        <w:rPr>
                          <w:color w:val="9876AA"/>
                          <w:sz w:val="16"/>
                          <w:szCs w:val="16"/>
                        </w:rPr>
                        <w:t>userInserter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 xml:space="preserve">RetrievingData </w:t>
                      </w:r>
                      <w:r w:rsidRPr="00984F65">
                        <w:rPr>
                          <w:color w:val="9876AA"/>
                          <w:sz w:val="16"/>
                          <w:szCs w:val="16"/>
                        </w:rPr>
                        <w:t>userRetriever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public </w:t>
                      </w:r>
                      <w:r w:rsidRPr="00984F65">
                        <w:rPr>
                          <w:color w:val="FFC66D"/>
                          <w:sz w:val="16"/>
                          <w:szCs w:val="16"/>
                        </w:rPr>
                        <w:t>Register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(Connection connection){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984F65">
                        <w:rPr>
                          <w:color w:val="9876AA"/>
                          <w:sz w:val="16"/>
                          <w:szCs w:val="16"/>
                        </w:rPr>
                        <w:t xml:space="preserve">userInserter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InsertingData(connection)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984F65">
                        <w:rPr>
                          <w:color w:val="9876AA"/>
                          <w:sz w:val="16"/>
                          <w:szCs w:val="16"/>
                        </w:rPr>
                        <w:t xml:space="preserve">userRetriever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RetrievingData(connection)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984F65">
                        <w:rPr>
                          <w:color w:val="FFC66D"/>
                          <w:sz w:val="16"/>
                          <w:szCs w:val="16"/>
                        </w:rPr>
                        <w:t>getStatus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 w:rsidRPr="00984F65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984F65">
                        <w:rPr>
                          <w:color w:val="FFC66D"/>
                          <w:sz w:val="16"/>
                          <w:szCs w:val="16"/>
                        </w:rPr>
                        <w:t>setStatus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(String status) {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this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984F65">
                        <w:rPr>
                          <w:color w:val="9876AA"/>
                          <w:sz w:val="16"/>
                          <w:szCs w:val="16"/>
                        </w:rPr>
                        <w:t xml:space="preserve">status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= status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984F65">
                        <w:rPr>
                          <w:color w:val="FFC66D"/>
                          <w:sz w:val="16"/>
                          <w:szCs w:val="16"/>
                        </w:rPr>
                        <w:t>registerUserTest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(User user){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String st = DataValidation.</w:t>
                      </w:r>
                      <w:r w:rsidRPr="00984F65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userValidationTest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(user)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if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(st.equals(</w:t>
                      </w:r>
                      <w:r w:rsidRPr="00984F65">
                        <w:rPr>
                          <w:color w:val="6A8759"/>
                          <w:sz w:val="16"/>
                          <w:szCs w:val="16"/>
                        </w:rPr>
                        <w:t>"Valid"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)){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List&lt;User&gt; allUsers = </w:t>
                      </w:r>
                      <w:r w:rsidRPr="00984F65">
                        <w:rPr>
                          <w:color w:val="9876AA"/>
                          <w:sz w:val="16"/>
                          <w:szCs w:val="16"/>
                        </w:rPr>
                        <w:t>userRetriever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.selectUsers(</w:t>
                      </w:r>
                      <w:r w:rsidRPr="00984F65">
                        <w:rPr>
                          <w:color w:val="6A8759"/>
                          <w:sz w:val="16"/>
                          <w:szCs w:val="16"/>
                        </w:rPr>
                        <w:t xml:space="preserve">"username = '"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 xml:space="preserve">+ user.getUsername() + </w:t>
                      </w:r>
                      <w:r w:rsidRPr="00984F65">
                        <w:rPr>
                          <w:color w:val="6A8759"/>
                          <w:sz w:val="16"/>
                          <w:szCs w:val="16"/>
                        </w:rPr>
                        <w:t>"'"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if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 xml:space="preserve">(allUsers == 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 xml:space="preserve">null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 xml:space="preserve">|| allUsers.size() == </w:t>
                      </w:r>
                      <w:r w:rsidRPr="00984F65">
                        <w:rPr>
                          <w:color w:val="6897BB"/>
                          <w:sz w:val="16"/>
                          <w:szCs w:val="16"/>
                        </w:rPr>
                        <w:t xml:space="preserve">0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        setStatus(</w:t>
                      </w:r>
                      <w:r w:rsidRPr="00984F65">
                        <w:rPr>
                          <w:color w:val="6A8759"/>
                          <w:sz w:val="16"/>
                          <w:szCs w:val="16"/>
                        </w:rPr>
                        <w:t>"User was registered successfully"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else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setStatus(</w:t>
                      </w:r>
                      <w:r w:rsidRPr="00984F65">
                        <w:rPr>
                          <w:color w:val="6A8759"/>
                          <w:sz w:val="16"/>
                          <w:szCs w:val="16"/>
                        </w:rPr>
                        <w:t>"Username is already taken"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else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setStatus(st)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 xml:space="preserve">public boolean </w:t>
                      </w:r>
                      <w:r w:rsidRPr="00984F65">
                        <w:rPr>
                          <w:color w:val="FFC66D"/>
                          <w:sz w:val="16"/>
                          <w:szCs w:val="16"/>
                        </w:rPr>
                        <w:t>registerUser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(User user){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registerUserTest(user)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if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(getStatus().equals(</w:t>
                      </w:r>
                      <w:r w:rsidRPr="00984F65">
                        <w:rPr>
                          <w:color w:val="6A8759"/>
                          <w:sz w:val="16"/>
                          <w:szCs w:val="16"/>
                        </w:rPr>
                        <w:t>"User was registered successfully"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)){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if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984F65">
                        <w:rPr>
                          <w:color w:val="9876AA"/>
                          <w:sz w:val="16"/>
                          <w:szCs w:val="16"/>
                        </w:rPr>
                        <w:t>userInserter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.insertUser(user)) {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    setStatus(</w:t>
                      </w:r>
                      <w:r w:rsidRPr="00984F65">
                        <w:rPr>
                          <w:color w:val="6A8759"/>
                          <w:sz w:val="16"/>
                          <w:szCs w:val="16"/>
                        </w:rPr>
                        <w:t>"User was registered successfully"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    return true;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setStatus(</w:t>
                      </w:r>
                      <w:r w:rsidRPr="00984F65">
                        <w:rPr>
                          <w:color w:val="6A8759"/>
                          <w:sz w:val="16"/>
                          <w:szCs w:val="16"/>
                        </w:rPr>
                        <w:t>"Couldn't register user"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t>return false;</w:t>
                      </w:r>
                      <w:r w:rsidRPr="00984F65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984F65">
                        <w:rPr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4328132B" w14:textId="77777777" w:rsidR="00984F65" w:rsidRPr="00984F65" w:rsidRDefault="00984F65" w:rsidP="00984F65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C57">
        <w:t>Register Class</w:t>
      </w:r>
      <w:bookmarkEnd w:id="26"/>
    </w:p>
    <w:p w14:paraId="2548F740" w14:textId="647511DD" w:rsidR="00984F65" w:rsidRDefault="00984F65" w:rsidP="00984F65">
      <w:pPr>
        <w:ind w:firstLine="0"/>
      </w:pPr>
    </w:p>
    <w:p w14:paraId="7B421F7F" w14:textId="77777777" w:rsidR="00984F65" w:rsidRDefault="00984F65" w:rsidP="00984F65">
      <w:pPr>
        <w:ind w:firstLine="0"/>
      </w:pPr>
    </w:p>
    <w:p w14:paraId="32BF55C1" w14:textId="77777777" w:rsidR="00984F65" w:rsidRDefault="00984F65" w:rsidP="00984F65">
      <w:pPr>
        <w:ind w:firstLine="0"/>
      </w:pPr>
    </w:p>
    <w:p w14:paraId="7149A873" w14:textId="77777777" w:rsidR="00984F65" w:rsidRDefault="00984F65" w:rsidP="00984F65">
      <w:pPr>
        <w:ind w:firstLine="0"/>
      </w:pPr>
    </w:p>
    <w:p w14:paraId="31D02DBA" w14:textId="77777777" w:rsidR="00984F65" w:rsidRDefault="00984F65" w:rsidP="00984F65">
      <w:pPr>
        <w:ind w:firstLine="0"/>
      </w:pPr>
    </w:p>
    <w:p w14:paraId="1A770C6B" w14:textId="77777777" w:rsidR="00984F65" w:rsidRDefault="00984F65" w:rsidP="00984F65">
      <w:pPr>
        <w:ind w:firstLine="0"/>
      </w:pPr>
    </w:p>
    <w:p w14:paraId="64242229" w14:textId="77777777" w:rsidR="00984F65" w:rsidRDefault="00984F65" w:rsidP="00984F65">
      <w:pPr>
        <w:ind w:firstLine="0"/>
      </w:pPr>
    </w:p>
    <w:p w14:paraId="593F6F10" w14:textId="77777777" w:rsidR="00984F65" w:rsidRDefault="00984F65" w:rsidP="00984F65">
      <w:pPr>
        <w:ind w:firstLine="0"/>
      </w:pPr>
    </w:p>
    <w:p w14:paraId="71948F6D" w14:textId="77777777" w:rsidR="00984F65" w:rsidRDefault="00984F65" w:rsidP="00984F65">
      <w:pPr>
        <w:ind w:firstLine="0"/>
      </w:pPr>
    </w:p>
    <w:p w14:paraId="6B4F47E6" w14:textId="77777777" w:rsidR="00984F65" w:rsidRDefault="00984F65" w:rsidP="00984F65">
      <w:pPr>
        <w:ind w:firstLine="0"/>
      </w:pPr>
    </w:p>
    <w:p w14:paraId="5B8633C5" w14:textId="77777777" w:rsidR="00984F65" w:rsidRDefault="00984F65" w:rsidP="00984F65">
      <w:pPr>
        <w:ind w:firstLine="0"/>
      </w:pPr>
    </w:p>
    <w:p w14:paraId="467CF817" w14:textId="77777777" w:rsidR="00984F65" w:rsidRDefault="00984F65" w:rsidP="00984F65">
      <w:pPr>
        <w:ind w:firstLine="0"/>
      </w:pPr>
    </w:p>
    <w:p w14:paraId="434656EF" w14:textId="77777777" w:rsidR="00984F65" w:rsidRDefault="00984F65" w:rsidP="00984F65">
      <w:pPr>
        <w:ind w:firstLine="0"/>
      </w:pPr>
    </w:p>
    <w:p w14:paraId="7C81DAB9" w14:textId="77777777" w:rsidR="00984F65" w:rsidRDefault="00984F65" w:rsidP="00984F65">
      <w:pPr>
        <w:ind w:firstLine="0"/>
      </w:pPr>
    </w:p>
    <w:p w14:paraId="1CB0EB7D" w14:textId="77777777" w:rsidR="00984F65" w:rsidRDefault="00984F65" w:rsidP="00984F65">
      <w:pPr>
        <w:ind w:firstLine="0"/>
      </w:pPr>
    </w:p>
    <w:p w14:paraId="4A46CCB0" w14:textId="77777777" w:rsidR="00984F65" w:rsidRDefault="00984F65" w:rsidP="00984F65">
      <w:pPr>
        <w:pStyle w:val="ListParagraph"/>
        <w:ind w:left="1080" w:firstLine="0"/>
      </w:pPr>
    </w:p>
    <w:p w14:paraId="087D1621" w14:textId="77777777" w:rsidR="00AC4DC6" w:rsidRDefault="00AC4DC6" w:rsidP="00AC4DC6">
      <w:pPr>
        <w:ind w:left="720" w:firstLine="0"/>
        <w:jc w:val="both"/>
        <w:rPr>
          <w:b/>
          <w:bCs/>
        </w:rPr>
      </w:pPr>
    </w:p>
    <w:p w14:paraId="7FB07444" w14:textId="77777777" w:rsidR="00AC4DC6" w:rsidRDefault="00984F65" w:rsidP="00AC4DC6">
      <w:pPr>
        <w:pStyle w:val="ListParagraph"/>
        <w:numPr>
          <w:ilvl w:val="0"/>
          <w:numId w:val="14"/>
        </w:numPr>
        <w:spacing w:line="276" w:lineRule="auto"/>
        <w:jc w:val="both"/>
      </w:pPr>
      <w:proofErr w:type="spellStart"/>
      <w:r w:rsidRPr="00AC4DC6">
        <w:rPr>
          <w:b/>
          <w:bCs/>
        </w:rPr>
        <w:t>registerUserTest</w:t>
      </w:r>
      <w:proofErr w:type="spellEnd"/>
      <w:r>
        <w:t xml:space="preserve">: it’s used to check if user’s fields are valid using </w:t>
      </w:r>
      <w:hyperlink w:anchor="_DataValidation_Class" w:history="1">
        <w:proofErr w:type="spellStart"/>
        <w:r w:rsidRPr="007B2BB1">
          <w:rPr>
            <w:rStyle w:val="Hyperlink"/>
          </w:rPr>
          <w:t>DataValidation</w:t>
        </w:r>
        <w:proofErr w:type="spellEnd"/>
      </w:hyperlink>
      <w:r>
        <w:t xml:space="preserve"> Class, if yes, </w:t>
      </w:r>
      <w:r w:rsidR="007B2BB1">
        <w:t xml:space="preserve">check if </w:t>
      </w:r>
    </w:p>
    <w:p w14:paraId="482B51A3" w14:textId="6691ED23" w:rsidR="007B2BB1" w:rsidRDefault="00AC4DC6" w:rsidP="00AC4DC6">
      <w:pPr>
        <w:spacing w:line="276" w:lineRule="auto"/>
        <w:ind w:left="2160" w:firstLine="0"/>
        <w:jc w:val="both"/>
      </w:pPr>
      <w:r>
        <w:t xml:space="preserve">        </w:t>
      </w:r>
      <w:r w:rsidR="007B2BB1">
        <w:t>the use</w:t>
      </w:r>
      <w:r>
        <w:t xml:space="preserve">r </w:t>
      </w:r>
      <w:r w:rsidR="007B2BB1">
        <w:t xml:space="preserve">is already exist using </w:t>
      </w:r>
      <w:hyperlink w:anchor="_RetrievingData_Class" w:history="1">
        <w:proofErr w:type="spellStart"/>
        <w:r w:rsidR="007B2BB1" w:rsidRPr="007B2BB1">
          <w:rPr>
            <w:rStyle w:val="Hyperlink"/>
          </w:rPr>
          <w:t>RetrievingData</w:t>
        </w:r>
        <w:proofErr w:type="spellEnd"/>
      </w:hyperlink>
      <w:r w:rsidR="007B2BB1">
        <w:t xml:space="preserve"> Class, if </w:t>
      </w:r>
      <w:r>
        <w:t>not</w:t>
      </w:r>
      <w:r w:rsidR="007B2BB1">
        <w:t>, we ca</w:t>
      </w:r>
      <w:r>
        <w:t xml:space="preserve">n </w:t>
      </w:r>
      <w:r w:rsidR="007B2BB1">
        <w:t>register it successfully.</w:t>
      </w:r>
    </w:p>
    <w:p w14:paraId="6F6E4F44" w14:textId="77777777" w:rsidR="00AC4DC6" w:rsidRPr="007B2BB1" w:rsidRDefault="00AC4DC6" w:rsidP="00AC4DC6">
      <w:pPr>
        <w:spacing w:line="276" w:lineRule="auto"/>
        <w:ind w:left="2160" w:firstLine="0"/>
        <w:jc w:val="both"/>
      </w:pPr>
    </w:p>
    <w:p w14:paraId="418ED102" w14:textId="75E3C8A1" w:rsidR="00984F65" w:rsidRDefault="00984F65" w:rsidP="00AC4DC6">
      <w:pPr>
        <w:pStyle w:val="ListParagraph"/>
        <w:numPr>
          <w:ilvl w:val="0"/>
          <w:numId w:val="14"/>
        </w:numPr>
        <w:spacing w:line="276" w:lineRule="auto"/>
        <w:jc w:val="both"/>
      </w:pPr>
      <w:proofErr w:type="spellStart"/>
      <w:r w:rsidRPr="00AC4DC6">
        <w:rPr>
          <w:b/>
          <w:bCs/>
        </w:rPr>
        <w:t>registerUser</w:t>
      </w:r>
      <w:proofErr w:type="spellEnd"/>
      <w:r>
        <w:t xml:space="preserve">: the main method in this class, </w:t>
      </w:r>
      <w:r w:rsidR="007B2BB1">
        <w:t xml:space="preserve">it uses </w:t>
      </w:r>
      <w:proofErr w:type="spellStart"/>
      <w:r w:rsidR="007B2BB1" w:rsidRPr="00AC4DC6">
        <w:rPr>
          <w:b/>
          <w:bCs/>
          <w:i/>
          <w:iCs/>
        </w:rPr>
        <w:t>registerUserTest</w:t>
      </w:r>
      <w:proofErr w:type="spellEnd"/>
      <w:r w:rsidR="007B2BB1">
        <w:t xml:space="preserve"> to check the availability to register the user</w:t>
      </w:r>
      <w:r w:rsidR="00AC4DC6">
        <w:t xml:space="preserve"> </w:t>
      </w:r>
    </w:p>
    <w:p w14:paraId="6B0115C6" w14:textId="2A427DAC" w:rsidR="00AC4DC6" w:rsidRPr="00AC4DC6" w:rsidRDefault="00AC4DC6" w:rsidP="00AC4DC6">
      <w:pPr>
        <w:pStyle w:val="ListParagraph"/>
        <w:spacing w:line="276" w:lineRule="auto"/>
        <w:ind w:left="2160" w:firstLine="0"/>
        <w:jc w:val="both"/>
      </w:pPr>
      <w:r>
        <w:rPr>
          <w:b/>
          <w:bCs/>
        </w:rPr>
        <w:t xml:space="preserve"> </w:t>
      </w:r>
      <w:r>
        <w:t xml:space="preserve">then use an instance of </w:t>
      </w:r>
      <w:hyperlink w:anchor="_InsertingData_Class" w:history="1">
        <w:proofErr w:type="spellStart"/>
        <w:r w:rsidRPr="00AC4DC6">
          <w:rPr>
            <w:rStyle w:val="Hyperlink"/>
          </w:rPr>
          <w:t>InsertingData</w:t>
        </w:r>
        <w:proofErr w:type="spellEnd"/>
      </w:hyperlink>
      <w:r>
        <w:t xml:space="preserve"> Class to add the user to the database.</w:t>
      </w:r>
    </w:p>
    <w:p w14:paraId="4CCB441E" w14:textId="77777777" w:rsidR="00984F65" w:rsidRDefault="00984F65" w:rsidP="00984F65">
      <w:pPr>
        <w:ind w:firstLine="0"/>
      </w:pPr>
    </w:p>
    <w:p w14:paraId="628D80C8" w14:textId="77777777" w:rsidR="009A4F8A" w:rsidRDefault="009A4F8A" w:rsidP="009A4F8A"/>
    <w:p w14:paraId="327B69DF" w14:textId="77777777" w:rsidR="009A4F8A" w:rsidRDefault="009A4F8A" w:rsidP="009A4F8A"/>
    <w:p w14:paraId="6EB56AEB" w14:textId="77777777" w:rsidR="009A4F8A" w:rsidRDefault="009A4F8A" w:rsidP="009A4F8A"/>
    <w:p w14:paraId="12AEAEBE" w14:textId="77777777" w:rsidR="009A4F8A" w:rsidRDefault="009A4F8A" w:rsidP="009A4F8A"/>
    <w:p w14:paraId="0A9B2A45" w14:textId="77777777" w:rsidR="009A4F8A" w:rsidRDefault="009A4F8A" w:rsidP="009A4F8A"/>
    <w:p w14:paraId="6DBC2ADD" w14:textId="77777777" w:rsidR="009A4F8A" w:rsidRPr="009A4F8A" w:rsidRDefault="009A4F8A" w:rsidP="00AC4DC6">
      <w:pPr>
        <w:ind w:firstLine="0"/>
      </w:pPr>
    </w:p>
    <w:p w14:paraId="59EA8F4C" w14:textId="14F614E2" w:rsidR="00A72F98" w:rsidRPr="00A72F98" w:rsidRDefault="00E87F40" w:rsidP="00D22F41">
      <w:pPr>
        <w:pStyle w:val="Heading1"/>
        <w:spacing w:line="360" w:lineRule="auto"/>
        <w:jc w:val="left"/>
      </w:pPr>
      <w:bookmarkStart w:id="27" w:name="_Toc152187238"/>
      <w:r w:rsidRPr="00F810C6">
        <w:lastRenderedPageBreak/>
        <w:t>Task1</w:t>
      </w:r>
      <w:bookmarkEnd w:id="27"/>
    </w:p>
    <w:p w14:paraId="54FEFA8C" w14:textId="767C6632" w:rsidR="00F810C6" w:rsidRDefault="00F810C6" w:rsidP="00A72F98">
      <w:pPr>
        <w:pStyle w:val="ListParagraph"/>
        <w:numPr>
          <w:ilvl w:val="0"/>
          <w:numId w:val="2"/>
        </w:numPr>
        <w:spacing w:line="360" w:lineRule="auto"/>
        <w:rPr>
          <w:szCs w:val="20"/>
          <w:u w:val="single"/>
        </w:rPr>
      </w:pPr>
      <w:r w:rsidRPr="00F810C6">
        <w:rPr>
          <w:szCs w:val="20"/>
        </w:rPr>
        <w:t xml:space="preserve">Features (1, 2) </w:t>
      </w:r>
      <w:r w:rsidR="001A5765">
        <w:rPr>
          <w:szCs w:val="20"/>
        </w:rPr>
        <w:t>for</w:t>
      </w:r>
      <w:r w:rsidRPr="00F810C6">
        <w:rPr>
          <w:szCs w:val="20"/>
        </w:rPr>
        <w:t xml:space="preserve"> </w:t>
      </w:r>
      <w:r w:rsidRPr="00F810C6">
        <w:rPr>
          <w:szCs w:val="20"/>
          <w:u w:val="single"/>
        </w:rPr>
        <w:t>Database</w:t>
      </w:r>
    </w:p>
    <w:p w14:paraId="6B8A675C" w14:textId="1F72ECE8" w:rsidR="001A5765" w:rsidRDefault="001A5765" w:rsidP="00A72F98">
      <w:pPr>
        <w:pStyle w:val="ListParagraph"/>
        <w:numPr>
          <w:ilvl w:val="0"/>
          <w:numId w:val="2"/>
        </w:numPr>
        <w:spacing w:line="360" w:lineRule="auto"/>
        <w:rPr>
          <w:szCs w:val="20"/>
          <w:u w:val="single"/>
        </w:rPr>
      </w:pPr>
      <w:r>
        <w:rPr>
          <w:szCs w:val="20"/>
        </w:rPr>
        <w:t xml:space="preserve">Features (3, 4) for </w:t>
      </w:r>
      <w:r w:rsidRPr="004370F3">
        <w:rPr>
          <w:szCs w:val="20"/>
          <w:u w:val="single"/>
        </w:rPr>
        <w:t>Authentication</w:t>
      </w:r>
    </w:p>
    <w:p w14:paraId="1EF85854" w14:textId="028ECCBA" w:rsidR="00D22F41" w:rsidRDefault="00D22F41" w:rsidP="00D22F41">
      <w:pPr>
        <w:spacing w:line="360" w:lineRule="auto"/>
        <w:ind w:firstLine="0"/>
        <w:rPr>
          <w:szCs w:val="20"/>
          <w:u w:val="single"/>
        </w:rPr>
      </w:pPr>
    </w:p>
    <w:p w14:paraId="21806F3A" w14:textId="46B44D39" w:rsidR="00AC4DC6" w:rsidRDefault="00AC4DC6" w:rsidP="00DA4552">
      <w:pPr>
        <w:pStyle w:val="Heading2"/>
        <w:spacing w:line="360" w:lineRule="auto"/>
      </w:pPr>
      <w:bookmarkStart w:id="28" w:name="_Toc152187239"/>
      <w:r>
        <w:t>Teste</w:t>
      </w:r>
      <w:r w:rsidR="00DA4552">
        <w:t>r</w:t>
      </w:r>
      <w:r>
        <w:t xml:space="preserve"> </w:t>
      </w:r>
      <w:r w:rsidR="00DA4552">
        <w:t>C</w:t>
      </w:r>
      <w:r>
        <w:t>lass</w:t>
      </w:r>
      <w:r w:rsidR="00DA4552">
        <w:t>es</w:t>
      </w:r>
      <w:bookmarkEnd w:id="28"/>
      <w:r>
        <w:t xml:space="preserve"> </w:t>
      </w:r>
    </w:p>
    <w:p w14:paraId="4BCEAA1D" w14:textId="3CF7CADC" w:rsidR="00AC4DC6" w:rsidRDefault="00AC4DC6" w:rsidP="00DA4552">
      <w:pPr>
        <w:pStyle w:val="Heading3"/>
        <w:numPr>
          <w:ilvl w:val="0"/>
          <w:numId w:val="26"/>
        </w:numPr>
        <w:spacing w:line="360" w:lineRule="auto"/>
      </w:pPr>
      <w:bookmarkStart w:id="29" w:name="_Toc152187240"/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7C732B" wp14:editId="45B565F9">
                <wp:simplePos x="0" y="0"/>
                <wp:positionH relativeFrom="margin">
                  <wp:align>center</wp:align>
                </wp:positionH>
                <wp:positionV relativeFrom="paragraph">
                  <wp:posOffset>213544</wp:posOffset>
                </wp:positionV>
                <wp:extent cx="6547104" cy="1189249"/>
                <wp:effectExtent l="0" t="0" r="6350" b="0"/>
                <wp:wrapNone/>
                <wp:docPr id="4862355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1189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BA10D9" w14:textId="77777777" w:rsidR="00DA4552" w:rsidRDefault="00DA4552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BBB529"/>
                                <w:sz w:val="16"/>
                                <w:szCs w:val="16"/>
                              </w:rPr>
                            </w:pPr>
                          </w:p>
                          <w:p w14:paraId="55E5BF2E" w14:textId="19A22D8C" w:rsidR="00AC4DC6" w:rsidRPr="00DA4552" w:rsidRDefault="00AC4DC6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  <w:r w:rsidRPr="00DA4552">
                              <w:rPr>
                                <w:color w:val="BBB529"/>
                                <w:sz w:val="16"/>
                                <w:szCs w:val="16"/>
                              </w:rPr>
                              <w:t>@RunWith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(Cucumber.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class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DA4552">
                              <w:rPr>
                                <w:color w:val="BBB529"/>
                                <w:sz w:val="16"/>
                                <w:szCs w:val="16"/>
                              </w:rPr>
                              <w:t>@CucumberOptions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(features = </w:t>
                            </w:r>
                            <w:r w:rsidRPr="00DA4552">
                              <w:rPr>
                                <w:color w:val="6A8759"/>
                                <w:sz w:val="16"/>
                                <w:szCs w:val="16"/>
                              </w:rPr>
                              <w:t>"src/test/resources/databaseFeatures"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,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monochrome =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true,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snippets = </w:t>
                            </w:r>
                            <w:r w:rsidRPr="00DA4552">
                              <w:rPr>
                                <w:color w:val="BBB529"/>
                                <w:sz w:val="16"/>
                                <w:szCs w:val="16"/>
                              </w:rPr>
                              <w:t>CucumberOptions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.SnippetType.</w:t>
                            </w:r>
                            <w:r w:rsidRPr="00DA4552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CAMELCASE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69E4303C" w14:textId="77777777" w:rsidR="00AC4DC6" w:rsidRDefault="00AC4DC6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ab/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glue = {</w:t>
                            </w:r>
                            <w:r w:rsidRPr="00DA4552">
                              <w:rPr>
                                <w:color w:val="6A8759"/>
                                <w:sz w:val="16"/>
                                <w:szCs w:val="16"/>
                              </w:rPr>
                              <w:t>"database"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})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DatabaseTester {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40675596" w14:textId="77777777" w:rsidR="00DA4552" w:rsidRPr="00DA4552" w:rsidRDefault="00DA4552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  <w:p w14:paraId="721B568B" w14:textId="77777777" w:rsidR="00AC4DC6" w:rsidRPr="00DA4552" w:rsidRDefault="00AC4DC6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C732B" id="_x0000_s1038" type="#_x0000_t202" style="position:absolute;left:0;text-align:left;margin-left:0;margin-top:16.8pt;width:515.5pt;height:93.6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" fillcolor="white [3201]" stroked="f" strokeweight=".5pt">
                <v:textbox>
                  <w:txbxContent>
                    <w:p w14:paraId="7DBA10D9" w14:textId="77777777" w:rsidR="00DA4552" w:rsidRDefault="00DA4552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BBB529"/>
                          <w:sz w:val="16"/>
                          <w:szCs w:val="16"/>
                        </w:rPr>
                      </w:pPr>
                    </w:p>
                    <w:p w14:paraId="55E5BF2E" w14:textId="19A22D8C" w:rsidR="00AC4DC6" w:rsidRPr="00DA4552" w:rsidRDefault="00AC4DC6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  <w:r w:rsidRPr="00DA4552">
                        <w:rPr>
                          <w:color w:val="BBB529"/>
                          <w:sz w:val="16"/>
                          <w:szCs w:val="16"/>
                        </w:rPr>
                        <w:t>@RunWith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(Cucumber.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class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DA4552">
                        <w:rPr>
                          <w:color w:val="BBB529"/>
                          <w:sz w:val="16"/>
                          <w:szCs w:val="16"/>
                        </w:rPr>
                        <w:t>@CucumberOptions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(features = </w:t>
                      </w:r>
                      <w:r w:rsidRPr="00DA4552">
                        <w:rPr>
                          <w:color w:val="6A8759"/>
                          <w:sz w:val="16"/>
                          <w:szCs w:val="16"/>
                        </w:rPr>
                        <w:t>"src/test/resources/databaseFeatures"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,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monochrome =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true,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snippets = </w:t>
                      </w:r>
                      <w:r w:rsidRPr="00DA4552">
                        <w:rPr>
                          <w:color w:val="BBB529"/>
                          <w:sz w:val="16"/>
                          <w:szCs w:val="16"/>
                        </w:rPr>
                        <w:t>CucumberOptions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.SnippetType.</w:t>
                      </w:r>
                      <w:r w:rsidRPr="00DA4552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CAMELCASE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69E4303C" w14:textId="77777777" w:rsidR="00AC4DC6" w:rsidRDefault="00AC4DC6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ab/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glue = {</w:t>
                      </w:r>
                      <w:r w:rsidRPr="00DA4552">
                        <w:rPr>
                          <w:color w:val="6A8759"/>
                          <w:sz w:val="16"/>
                          <w:szCs w:val="16"/>
                        </w:rPr>
                        <w:t>"database"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})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DatabaseTester {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40675596" w14:textId="77777777" w:rsidR="00DA4552" w:rsidRPr="00DA4552" w:rsidRDefault="00DA4552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  <w:p w14:paraId="721B568B" w14:textId="77777777" w:rsidR="00AC4DC6" w:rsidRPr="00DA4552" w:rsidRDefault="00AC4DC6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t>DatabaseTester</w:t>
      </w:r>
      <w:bookmarkEnd w:id="29"/>
      <w:proofErr w:type="spellEnd"/>
    </w:p>
    <w:p w14:paraId="0FF0D09A" w14:textId="2DD9E92B" w:rsidR="00AC4DC6" w:rsidRDefault="00AC4DC6" w:rsidP="00AC4DC6">
      <w:pPr>
        <w:ind w:firstLine="0"/>
      </w:pPr>
    </w:p>
    <w:p w14:paraId="74845F49" w14:textId="3BC1E67C" w:rsidR="00AC4DC6" w:rsidRDefault="00AC4DC6" w:rsidP="00AC4DC6">
      <w:pPr>
        <w:ind w:firstLine="0"/>
      </w:pPr>
    </w:p>
    <w:p w14:paraId="3F226709" w14:textId="17091EE1" w:rsidR="00AC4DC6" w:rsidRDefault="00AC4DC6" w:rsidP="00AC4DC6">
      <w:pPr>
        <w:ind w:firstLine="0"/>
      </w:pPr>
    </w:p>
    <w:p w14:paraId="5B568CE9" w14:textId="342D9E73" w:rsidR="00AC4DC6" w:rsidRPr="00AC4DC6" w:rsidRDefault="00AC4DC6" w:rsidP="00AC4DC6">
      <w:pPr>
        <w:ind w:firstLine="0"/>
      </w:pPr>
    </w:p>
    <w:p w14:paraId="0E72F287" w14:textId="092E356A" w:rsidR="00AC4DC6" w:rsidRDefault="00DA4552" w:rsidP="00AC4DC6">
      <w:pPr>
        <w:pStyle w:val="Heading3"/>
        <w:numPr>
          <w:ilvl w:val="0"/>
          <w:numId w:val="26"/>
        </w:numPr>
      </w:pPr>
      <w:bookmarkStart w:id="30" w:name="_Toc152187241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83FEA2" wp14:editId="75832DE4">
                <wp:simplePos x="0" y="0"/>
                <wp:positionH relativeFrom="margin">
                  <wp:align>center</wp:align>
                </wp:positionH>
                <wp:positionV relativeFrom="paragraph">
                  <wp:posOffset>222988</wp:posOffset>
                </wp:positionV>
                <wp:extent cx="6547104" cy="1194534"/>
                <wp:effectExtent l="0" t="0" r="6350" b="5715"/>
                <wp:wrapNone/>
                <wp:docPr id="14810849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1194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7110F4" w14:textId="77777777" w:rsidR="00DA4552" w:rsidRDefault="00DA4552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BBB529"/>
                                <w:sz w:val="16"/>
                                <w:szCs w:val="16"/>
                              </w:rPr>
                            </w:pPr>
                          </w:p>
                          <w:p w14:paraId="5700CD4D" w14:textId="5B15D3F4" w:rsidR="00DA4552" w:rsidRDefault="00DA4552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  <w:r w:rsidRPr="00DA4552">
                              <w:rPr>
                                <w:color w:val="BBB529"/>
                                <w:sz w:val="16"/>
                                <w:szCs w:val="16"/>
                              </w:rPr>
                              <w:t>@RunWith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(Cucumber.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class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DA4552">
                              <w:rPr>
                                <w:color w:val="BBB529"/>
                                <w:sz w:val="16"/>
                                <w:szCs w:val="16"/>
                              </w:rPr>
                              <w:t>@CucumberOptions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(features = </w:t>
                            </w:r>
                            <w:r w:rsidRPr="00DA4552">
                              <w:rPr>
                                <w:color w:val="6A8759"/>
                                <w:sz w:val="16"/>
                                <w:szCs w:val="16"/>
                              </w:rPr>
                              <w:t>"src/test/resources/authenticationFeatures"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,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monochrome =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true,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snippets = </w:t>
                            </w:r>
                            <w:r w:rsidRPr="00DA4552">
                              <w:rPr>
                                <w:color w:val="BBB529"/>
                                <w:sz w:val="16"/>
                                <w:szCs w:val="16"/>
                              </w:rPr>
                              <w:t>CucumberOptions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.SnippetType.</w:t>
                            </w:r>
                            <w:r w:rsidRPr="00DA4552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CAMELCASE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030C64D4" w14:textId="77777777" w:rsidR="00DA4552" w:rsidRDefault="00DA4552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ab/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glue = {</w:t>
                            </w:r>
                            <w:r w:rsidRPr="00DA4552">
                              <w:rPr>
                                <w:color w:val="6A8759"/>
                                <w:sz w:val="16"/>
                                <w:szCs w:val="16"/>
                              </w:rPr>
                              <w:t>"authentication"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})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AuthenticationTester {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5779F89A" w14:textId="6FBEBAAD" w:rsidR="00DA4552" w:rsidRPr="00DA4552" w:rsidRDefault="00DA4552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E702537" w14:textId="77777777" w:rsidR="00DA4552" w:rsidRPr="00DA4552" w:rsidRDefault="00DA4552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FEA2" id="_x0000_s1039" type="#_x0000_t202" style="position:absolute;left:0;text-align:left;margin-left:0;margin-top:17.55pt;width:515.5pt;height:94.0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" fillcolor="white [3201]" stroked="f" strokeweight=".5pt">
                <v:textbox>
                  <w:txbxContent>
                    <w:p w14:paraId="6F7110F4" w14:textId="77777777" w:rsidR="00DA4552" w:rsidRDefault="00DA4552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BBB529"/>
                          <w:sz w:val="16"/>
                          <w:szCs w:val="16"/>
                        </w:rPr>
                      </w:pPr>
                    </w:p>
                    <w:p w14:paraId="5700CD4D" w14:textId="5B15D3F4" w:rsidR="00DA4552" w:rsidRDefault="00DA4552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  <w:r w:rsidRPr="00DA4552">
                        <w:rPr>
                          <w:color w:val="BBB529"/>
                          <w:sz w:val="16"/>
                          <w:szCs w:val="16"/>
                        </w:rPr>
                        <w:t>@RunWith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(Cucumber.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class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DA4552">
                        <w:rPr>
                          <w:color w:val="BBB529"/>
                          <w:sz w:val="16"/>
                          <w:szCs w:val="16"/>
                        </w:rPr>
                        <w:t>@CucumberOptions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(features = </w:t>
                      </w:r>
                      <w:r w:rsidRPr="00DA4552">
                        <w:rPr>
                          <w:color w:val="6A8759"/>
                          <w:sz w:val="16"/>
                          <w:szCs w:val="16"/>
                        </w:rPr>
                        <w:t>"src/test/resources/authenticationFeatures"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,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monochrome =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true,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snippets = </w:t>
                      </w:r>
                      <w:r w:rsidRPr="00DA4552">
                        <w:rPr>
                          <w:color w:val="BBB529"/>
                          <w:sz w:val="16"/>
                          <w:szCs w:val="16"/>
                        </w:rPr>
                        <w:t>CucumberOptions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.SnippetType.</w:t>
                      </w:r>
                      <w:r w:rsidRPr="00DA4552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CAMELCASE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030C64D4" w14:textId="77777777" w:rsidR="00DA4552" w:rsidRDefault="00DA4552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>
                        <w:rPr>
                          <w:color w:val="CC7832"/>
                          <w:sz w:val="16"/>
                          <w:szCs w:val="16"/>
                        </w:rPr>
                        <w:tab/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glue = {</w:t>
                      </w:r>
                      <w:r w:rsidRPr="00DA4552">
                        <w:rPr>
                          <w:color w:val="6A8759"/>
                          <w:sz w:val="16"/>
                          <w:szCs w:val="16"/>
                        </w:rPr>
                        <w:t>"authentication"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})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AuthenticationTester {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</w:p>
                    <w:p w14:paraId="5779F89A" w14:textId="6FBEBAAD" w:rsidR="00DA4552" w:rsidRPr="00DA4552" w:rsidRDefault="00DA4552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</w:p>
                    <w:p w14:paraId="1E702537" w14:textId="77777777" w:rsidR="00DA4552" w:rsidRPr="00DA4552" w:rsidRDefault="00DA4552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AC4DC6">
        <w:t>AuthenticationTester</w:t>
      </w:r>
      <w:bookmarkEnd w:id="30"/>
      <w:proofErr w:type="spellEnd"/>
    </w:p>
    <w:p w14:paraId="6892CD07" w14:textId="77777777" w:rsidR="00DA4552" w:rsidRDefault="00DA4552" w:rsidP="00DA4552"/>
    <w:p w14:paraId="70C80EAC" w14:textId="77777777" w:rsidR="00DA4552" w:rsidRDefault="00DA4552" w:rsidP="00DA4552"/>
    <w:p w14:paraId="4FA1E042" w14:textId="77777777" w:rsidR="00DA4552" w:rsidRDefault="00DA4552" w:rsidP="00DA4552"/>
    <w:p w14:paraId="34AA1114" w14:textId="77777777" w:rsidR="00DA4552" w:rsidRDefault="00DA4552" w:rsidP="00DA4552">
      <w:pPr>
        <w:pBdr>
          <w:bottom w:val="single" w:sz="12" w:space="1" w:color="auto"/>
        </w:pBdr>
      </w:pPr>
    </w:p>
    <w:p w14:paraId="3C705207" w14:textId="77777777" w:rsidR="00DA4552" w:rsidRPr="00DA4552" w:rsidRDefault="00DA4552" w:rsidP="00DA4552">
      <w:pPr>
        <w:ind w:firstLine="0"/>
      </w:pPr>
    </w:p>
    <w:p w14:paraId="7AAB01B7" w14:textId="2EA5D215" w:rsidR="00E87F40" w:rsidRPr="00F810C6" w:rsidRDefault="00E87F40" w:rsidP="00D22F41">
      <w:pPr>
        <w:pStyle w:val="Heading2"/>
        <w:spacing w:line="360" w:lineRule="auto"/>
      </w:pPr>
      <w:bookmarkStart w:id="31" w:name="_Toc152187242"/>
      <w:r w:rsidRPr="00F810C6">
        <w:t>Feature 1</w:t>
      </w:r>
      <w:r w:rsidR="00F810C6" w:rsidRPr="00F810C6">
        <w:t>: Database Connection</w:t>
      </w:r>
      <w:bookmarkEnd w:id="31"/>
    </w:p>
    <w:p w14:paraId="196A1195" w14:textId="091CF747" w:rsidR="00AC4DC6" w:rsidRDefault="00F810C6" w:rsidP="00DA4552">
      <w:pPr>
        <w:pStyle w:val="ListParagraph"/>
        <w:numPr>
          <w:ilvl w:val="0"/>
          <w:numId w:val="2"/>
        </w:numPr>
        <w:rPr>
          <w:szCs w:val="20"/>
        </w:rPr>
      </w:pPr>
      <w:r w:rsidRPr="00D22F41">
        <w:rPr>
          <w:szCs w:val="20"/>
        </w:rPr>
        <w:t>Test the connection of the database given (port, database name, username, password).</w:t>
      </w:r>
    </w:p>
    <w:p w14:paraId="3E0B56E9" w14:textId="77777777" w:rsidR="00DA4552" w:rsidRPr="00DA4552" w:rsidRDefault="00DA4552" w:rsidP="00DA4552">
      <w:pPr>
        <w:pStyle w:val="ListParagraph"/>
        <w:ind w:firstLine="0"/>
        <w:rPr>
          <w:szCs w:val="20"/>
        </w:rPr>
      </w:pPr>
    </w:p>
    <w:p w14:paraId="3794585D" w14:textId="171F8EB0" w:rsidR="001A5765" w:rsidRDefault="0027175F" w:rsidP="00AC4DC6">
      <w:pPr>
        <w:pStyle w:val="Heading3"/>
      </w:pPr>
      <w:bookmarkStart w:id="32" w:name="_Toc152187243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1B21B" wp14:editId="421ACC1D">
                <wp:simplePos x="0" y="0"/>
                <wp:positionH relativeFrom="margin">
                  <wp:align>center</wp:align>
                </wp:positionH>
                <wp:positionV relativeFrom="paragraph">
                  <wp:posOffset>277381</wp:posOffset>
                </wp:positionV>
                <wp:extent cx="6543510" cy="2685059"/>
                <wp:effectExtent l="0" t="0" r="0" b="1270"/>
                <wp:wrapNone/>
                <wp:docPr id="2008569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510" cy="2685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5D402D" w14:textId="77777777" w:rsidR="00DA4552" w:rsidRDefault="00DA4552" w:rsidP="00AC4DC6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</w:p>
                          <w:p w14:paraId="4D913C34" w14:textId="44846D2D" w:rsidR="008C2D8F" w:rsidRPr="00AC4DC6" w:rsidRDefault="0027175F" w:rsidP="00AC4DC6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AC4DC6">
                              <w:rPr>
                                <w:color w:val="CC7832"/>
                                <w:sz w:val="16"/>
                                <w:szCs w:val="16"/>
                              </w:rPr>
                              <w:t>Feature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>: Connecting to a given database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AC4DC6">
                              <w:rPr>
                                <w:color w:val="CC7832"/>
                                <w:sz w:val="16"/>
                                <w:szCs w:val="16"/>
                              </w:rPr>
                              <w:t>Scenario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>: Successful connection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C4DC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When 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>I want to connect to database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C4DC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I fill in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'port'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'3306'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C4DC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I fill in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'databaseName'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'caraccessoriescompany'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C4DC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I fill in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'username'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'root'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C4DC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I fill in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'password'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'12345678password'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C4DC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Then </w:t>
                            </w:r>
                            <w:r w:rsidR="008C2D8F"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>I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should see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"Connected to the database successfully"</w:t>
                            </w:r>
                            <w:r w:rsidR="008C2D8F"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for connection</w:t>
                            </w:r>
                          </w:p>
                          <w:p w14:paraId="54D4F943" w14:textId="57BF6CAF" w:rsidR="008C2D8F" w:rsidRPr="00AC4DC6" w:rsidRDefault="0027175F" w:rsidP="00AC4DC6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br/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AC4DC6">
                              <w:rPr>
                                <w:color w:val="CC7832"/>
                                <w:sz w:val="16"/>
                                <w:szCs w:val="16"/>
                              </w:rPr>
                              <w:t>Scenario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>: Failure connection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C4DC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When 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>I want to connect to database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C4DC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I fill in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'port'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'3300'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C4DC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I fill in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'databaseName'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'invalidName'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C4DC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I fill in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'username'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'invalidRoot'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C4DC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I fill in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'password'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'invalidPassword'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AC4DC6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Then </w:t>
                            </w:r>
                            <w:r w:rsidR="008C2D8F"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>I</w:t>
                            </w:r>
                            <w:r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should see </w:t>
                            </w:r>
                            <w:r w:rsidRPr="00AC4DC6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"Couldn't connect to the database"</w:t>
                            </w:r>
                            <w:r w:rsidR="008C2D8F" w:rsidRPr="00AC4DC6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for connection</w:t>
                            </w:r>
                          </w:p>
                          <w:p w14:paraId="2EF2B231" w14:textId="096B5A4E" w:rsidR="0027175F" w:rsidRPr="00AC4DC6" w:rsidRDefault="0027175F" w:rsidP="00AC4DC6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B21B" id="_x0000_s1040" type="#_x0000_t202" style="position:absolute;margin-left:0;margin-top:21.85pt;width:515.25pt;height:211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" fillcolor="white [3201]" stroked="f" strokeweight=".5pt">
                <v:textbox>
                  <w:txbxContent>
                    <w:p w14:paraId="275D402D" w14:textId="77777777" w:rsidR="00DA4552" w:rsidRDefault="00DA4552" w:rsidP="00AC4DC6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</w:p>
                    <w:p w14:paraId="4D913C34" w14:textId="44846D2D" w:rsidR="008C2D8F" w:rsidRPr="00AC4DC6" w:rsidRDefault="0027175F" w:rsidP="00AC4DC6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AC4DC6">
                        <w:rPr>
                          <w:color w:val="CC7832"/>
                          <w:sz w:val="16"/>
                          <w:szCs w:val="16"/>
                        </w:rPr>
                        <w:t>Feature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>: Connecting to a given database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</w:t>
                      </w:r>
                      <w:r w:rsidRPr="00AC4DC6">
                        <w:rPr>
                          <w:color w:val="CC7832"/>
                          <w:sz w:val="16"/>
                          <w:szCs w:val="16"/>
                        </w:rPr>
                        <w:t>Scenario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>: Successful connection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C4DC6">
                        <w:rPr>
                          <w:color w:val="CC7832"/>
                          <w:sz w:val="16"/>
                          <w:szCs w:val="16"/>
                        </w:rPr>
                        <w:t xml:space="preserve">When 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>I want to connect to database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C4DC6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I fill in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'port'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 with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'3306'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C4DC6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I fill in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'databaseName'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 with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'caraccessoriescompany'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C4DC6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I fill in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'username'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 with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'root'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C4DC6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I fill in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'password'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 with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'12345678password'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C4DC6">
                        <w:rPr>
                          <w:color w:val="CC7832"/>
                          <w:sz w:val="16"/>
                          <w:szCs w:val="16"/>
                        </w:rPr>
                        <w:t xml:space="preserve">Then </w:t>
                      </w:r>
                      <w:r w:rsidR="008C2D8F" w:rsidRPr="00AC4DC6">
                        <w:rPr>
                          <w:color w:val="A9B7C6"/>
                          <w:sz w:val="16"/>
                          <w:szCs w:val="16"/>
                        </w:rPr>
                        <w:t>I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 should see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"Connected to the database successfully"</w:t>
                      </w:r>
                      <w:r w:rsidR="008C2D8F"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 for connection</w:t>
                      </w:r>
                    </w:p>
                    <w:p w14:paraId="54D4F943" w14:textId="57BF6CAF" w:rsidR="008C2D8F" w:rsidRPr="00AC4DC6" w:rsidRDefault="0027175F" w:rsidP="00AC4DC6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br/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br/>
                        <w:t xml:space="preserve">  </w:t>
                      </w:r>
                      <w:r w:rsidRPr="00AC4DC6">
                        <w:rPr>
                          <w:color w:val="CC7832"/>
                          <w:sz w:val="16"/>
                          <w:szCs w:val="16"/>
                        </w:rPr>
                        <w:t>Scenario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>: Failure connection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C4DC6">
                        <w:rPr>
                          <w:color w:val="CC7832"/>
                          <w:sz w:val="16"/>
                          <w:szCs w:val="16"/>
                        </w:rPr>
                        <w:t xml:space="preserve">When 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>I want to connect to database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C4DC6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I fill in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'port'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 with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'3300'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C4DC6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I fill in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'databaseName'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 with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'invalidName'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C4DC6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I fill in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'username'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 with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'invalidRoot'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C4DC6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I fill in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'password'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 with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'invalidPassword'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AC4DC6">
                        <w:rPr>
                          <w:color w:val="CC7832"/>
                          <w:sz w:val="16"/>
                          <w:szCs w:val="16"/>
                        </w:rPr>
                        <w:t xml:space="preserve">Then </w:t>
                      </w:r>
                      <w:r w:rsidR="008C2D8F" w:rsidRPr="00AC4DC6">
                        <w:rPr>
                          <w:color w:val="A9B7C6"/>
                          <w:sz w:val="16"/>
                          <w:szCs w:val="16"/>
                        </w:rPr>
                        <w:t>I</w:t>
                      </w:r>
                      <w:r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 should see </w:t>
                      </w:r>
                      <w:r w:rsidRPr="00AC4DC6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"Couldn't connect to the database"</w:t>
                      </w:r>
                      <w:r w:rsidR="008C2D8F" w:rsidRPr="00AC4DC6">
                        <w:rPr>
                          <w:color w:val="A9B7C6"/>
                          <w:sz w:val="16"/>
                          <w:szCs w:val="16"/>
                        </w:rPr>
                        <w:t xml:space="preserve"> for connection</w:t>
                      </w:r>
                    </w:p>
                    <w:p w14:paraId="2EF2B231" w14:textId="096B5A4E" w:rsidR="0027175F" w:rsidRPr="00AC4DC6" w:rsidRDefault="0027175F" w:rsidP="00AC4DC6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5765">
        <w:t>Scenarios</w:t>
      </w:r>
      <w:bookmarkEnd w:id="32"/>
    </w:p>
    <w:p w14:paraId="526A8102" w14:textId="63D78026" w:rsidR="001A5765" w:rsidRDefault="001A5765" w:rsidP="001A5765">
      <w:pPr>
        <w:keepNext/>
        <w:ind w:firstLine="0"/>
        <w:jc w:val="center"/>
        <w:rPr>
          <w:szCs w:val="20"/>
        </w:rPr>
      </w:pPr>
    </w:p>
    <w:p w14:paraId="348FCD0E" w14:textId="77777777" w:rsidR="0027175F" w:rsidRDefault="0027175F" w:rsidP="001A5765">
      <w:pPr>
        <w:keepNext/>
        <w:ind w:firstLine="0"/>
        <w:jc w:val="center"/>
        <w:rPr>
          <w:szCs w:val="20"/>
        </w:rPr>
      </w:pPr>
    </w:p>
    <w:p w14:paraId="22326EF2" w14:textId="77777777" w:rsidR="0027175F" w:rsidRDefault="0027175F" w:rsidP="001A5765">
      <w:pPr>
        <w:keepNext/>
        <w:ind w:firstLine="0"/>
        <w:jc w:val="center"/>
        <w:rPr>
          <w:szCs w:val="20"/>
        </w:rPr>
      </w:pPr>
    </w:p>
    <w:p w14:paraId="6C826BC4" w14:textId="77777777" w:rsidR="0027175F" w:rsidRDefault="0027175F" w:rsidP="001A5765">
      <w:pPr>
        <w:keepNext/>
        <w:ind w:firstLine="0"/>
        <w:jc w:val="center"/>
        <w:rPr>
          <w:szCs w:val="20"/>
        </w:rPr>
      </w:pPr>
    </w:p>
    <w:p w14:paraId="12C97B80" w14:textId="77777777" w:rsidR="0027175F" w:rsidRDefault="0027175F" w:rsidP="001A5765">
      <w:pPr>
        <w:keepNext/>
        <w:ind w:firstLine="0"/>
        <w:jc w:val="center"/>
        <w:rPr>
          <w:szCs w:val="20"/>
        </w:rPr>
      </w:pPr>
    </w:p>
    <w:p w14:paraId="74DD479F" w14:textId="77777777" w:rsidR="0027175F" w:rsidRDefault="0027175F" w:rsidP="001A5765">
      <w:pPr>
        <w:keepNext/>
        <w:ind w:firstLine="0"/>
        <w:jc w:val="center"/>
        <w:rPr>
          <w:szCs w:val="20"/>
        </w:rPr>
      </w:pPr>
    </w:p>
    <w:p w14:paraId="047FB8C3" w14:textId="77777777" w:rsidR="0027175F" w:rsidRDefault="0027175F" w:rsidP="001A5765">
      <w:pPr>
        <w:keepNext/>
        <w:ind w:firstLine="0"/>
        <w:jc w:val="center"/>
        <w:rPr>
          <w:szCs w:val="20"/>
        </w:rPr>
      </w:pPr>
    </w:p>
    <w:p w14:paraId="48805C1E" w14:textId="77777777" w:rsidR="00AC4DC6" w:rsidRDefault="00AC4DC6" w:rsidP="0027175F">
      <w:pPr>
        <w:ind w:firstLine="0"/>
        <w:rPr>
          <w:szCs w:val="20"/>
        </w:rPr>
      </w:pPr>
    </w:p>
    <w:p w14:paraId="2CAE542A" w14:textId="1665C9EF" w:rsidR="0027175F" w:rsidRDefault="00AC4DC6" w:rsidP="00AC4DC6">
      <w:pPr>
        <w:pStyle w:val="Heading3"/>
      </w:pPr>
      <w:bookmarkStart w:id="33" w:name="_Toc15218724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432A3" wp14:editId="5130A89A">
                <wp:simplePos x="0" y="0"/>
                <wp:positionH relativeFrom="margin">
                  <wp:align>center</wp:align>
                </wp:positionH>
                <wp:positionV relativeFrom="paragraph">
                  <wp:posOffset>236818</wp:posOffset>
                </wp:positionV>
                <wp:extent cx="6547104" cy="1627949"/>
                <wp:effectExtent l="0" t="0" r="6350" b="0"/>
                <wp:wrapNone/>
                <wp:docPr id="13567939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1627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9FB8B" w14:textId="77777777" w:rsidR="00DA4552" w:rsidRDefault="00DA4552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</w:p>
                          <w:p w14:paraId="29E969E8" w14:textId="19155712" w:rsidR="0027175F" w:rsidRPr="00DA4552" w:rsidRDefault="0027175F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DBConnectionTest {</w:t>
                            </w:r>
                          </w:p>
                          <w:p w14:paraId="5C183D26" w14:textId="77777777" w:rsidR="0027175F" w:rsidRPr="00DA4552" w:rsidRDefault="0027175F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private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>databaseName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username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>password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int 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>port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DatabaseConnection 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>testConnection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4FA4475" w14:textId="63BCC681" w:rsidR="0027175F" w:rsidRPr="00DA4552" w:rsidRDefault="0027175F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BBB529"/>
                                <w:sz w:val="16"/>
                                <w:szCs w:val="16"/>
                              </w:rPr>
                              <w:t>@When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DA4552">
                              <w:rPr>
                                <w:color w:val="6A8759"/>
                                <w:sz w:val="16"/>
                                <w:szCs w:val="16"/>
                              </w:rPr>
                              <w:t>"I want to connect to database"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DA4552">
                              <w:rPr>
                                <w:color w:val="FFC66D"/>
                                <w:sz w:val="16"/>
                                <w:szCs w:val="16"/>
                              </w:rPr>
                              <w:t>iWantToConnectToDatabase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assert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true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32A3" id="_x0000_s1041" type="#_x0000_t202" style="position:absolute;margin-left:0;margin-top:18.65pt;width:515.5pt;height:128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" fillcolor="white [3201]" stroked="f" strokeweight=".5pt">
                <v:textbox>
                  <w:txbxContent>
                    <w:p w14:paraId="62B9FB8B" w14:textId="77777777" w:rsidR="00DA4552" w:rsidRDefault="00DA4552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</w:p>
                    <w:p w14:paraId="29E969E8" w14:textId="19155712" w:rsidR="0027175F" w:rsidRPr="00DA4552" w:rsidRDefault="0027175F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DBConnectionTest {</w:t>
                      </w:r>
                    </w:p>
                    <w:p w14:paraId="5C183D26" w14:textId="77777777" w:rsidR="0027175F" w:rsidRPr="00DA4552" w:rsidRDefault="0027175F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private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>databaseName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>username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>password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int 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>port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DatabaseConnection 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>testConnection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</w:p>
                    <w:p w14:paraId="74FA4475" w14:textId="63BCC681" w:rsidR="0027175F" w:rsidRPr="00DA4552" w:rsidRDefault="0027175F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BBB529"/>
                          <w:sz w:val="16"/>
                          <w:szCs w:val="16"/>
                        </w:rPr>
                        <w:t>@When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DA4552">
                        <w:rPr>
                          <w:color w:val="6A8759"/>
                          <w:sz w:val="16"/>
                          <w:szCs w:val="16"/>
                        </w:rPr>
                        <w:t>"I want to connect to database"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DA4552">
                        <w:rPr>
                          <w:color w:val="FFC66D"/>
                          <w:sz w:val="16"/>
                          <w:szCs w:val="16"/>
                        </w:rPr>
                        <w:t>iWantToConnectToDatabase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assert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true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5765">
        <w:t>Steps definition Class</w:t>
      </w:r>
      <w:bookmarkEnd w:id="33"/>
    </w:p>
    <w:p w14:paraId="56F330B2" w14:textId="08B4AD37" w:rsidR="0027175F" w:rsidRPr="0027175F" w:rsidRDefault="0027175F" w:rsidP="0027175F">
      <w:pPr>
        <w:pStyle w:val="Heading3"/>
        <w:ind w:firstLine="360"/>
      </w:pPr>
    </w:p>
    <w:p w14:paraId="3836D638" w14:textId="54C18A8F" w:rsidR="0027175F" w:rsidRDefault="0027175F" w:rsidP="0027175F"/>
    <w:p w14:paraId="639DD6A3" w14:textId="2BF91E21" w:rsidR="0027175F" w:rsidRDefault="0027175F" w:rsidP="0027175F"/>
    <w:p w14:paraId="0DF436DE" w14:textId="77777777" w:rsidR="00AC4DC6" w:rsidRDefault="00AC4DC6" w:rsidP="00AC4DC6">
      <w:pPr>
        <w:spacing w:line="276" w:lineRule="auto"/>
        <w:ind w:firstLine="0"/>
      </w:pPr>
    </w:p>
    <w:p w14:paraId="5D16621C" w14:textId="77777777" w:rsidR="00DA4552" w:rsidRDefault="00DA4552" w:rsidP="00AC4DC6">
      <w:pPr>
        <w:spacing w:line="276" w:lineRule="auto"/>
        <w:ind w:firstLine="0"/>
        <w:rPr>
          <w:szCs w:val="20"/>
        </w:rPr>
      </w:pPr>
    </w:p>
    <w:p w14:paraId="10871B00" w14:textId="77777777" w:rsidR="00DA4552" w:rsidRPr="00DA4552" w:rsidRDefault="00DA4552" w:rsidP="00DA4552">
      <w:pPr>
        <w:pStyle w:val="ListParagraph"/>
        <w:spacing w:line="276" w:lineRule="auto"/>
        <w:ind w:firstLine="0"/>
        <w:rPr>
          <w:szCs w:val="20"/>
        </w:rPr>
      </w:pPr>
    </w:p>
    <w:p w14:paraId="47EACCCB" w14:textId="13F3F192" w:rsidR="009E5228" w:rsidRPr="00AC4DC6" w:rsidRDefault="0027175F" w:rsidP="00AC4DC6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proofErr w:type="spellStart"/>
      <w:r w:rsidRPr="00AC4DC6">
        <w:rPr>
          <w:b/>
          <w:bCs/>
          <w:szCs w:val="20"/>
        </w:rPr>
        <w:t>databaseName</w:t>
      </w:r>
      <w:proofErr w:type="spellEnd"/>
      <w:r w:rsidRPr="00AC4DC6">
        <w:rPr>
          <w:b/>
          <w:bCs/>
          <w:szCs w:val="20"/>
        </w:rPr>
        <w:t>, username, password, port</w:t>
      </w:r>
      <w:r w:rsidRPr="00AC4DC6">
        <w:rPr>
          <w:szCs w:val="20"/>
        </w:rPr>
        <w:t>: are used as parameters to set the connection</w:t>
      </w:r>
    </w:p>
    <w:p w14:paraId="7AB80385" w14:textId="4278ACC1" w:rsidR="00B7604F" w:rsidRDefault="00CC2AEC" w:rsidP="00DA4552">
      <w:pPr>
        <w:pStyle w:val="ListParagraph"/>
        <w:numPr>
          <w:ilvl w:val="0"/>
          <w:numId w:val="2"/>
        </w:numPr>
        <w:spacing w:line="276" w:lineRule="auto"/>
        <w:rPr>
          <w:sz w:val="16"/>
          <w:szCs w:val="16"/>
        </w:rPr>
      </w:pPr>
      <w:proofErr w:type="spellStart"/>
      <w:r w:rsidRPr="00AC4DC6">
        <w:rPr>
          <w:b/>
          <w:bCs/>
          <w:szCs w:val="20"/>
        </w:rPr>
        <w:t>testConnection</w:t>
      </w:r>
      <w:proofErr w:type="spellEnd"/>
      <w:r w:rsidRPr="00AC4DC6">
        <w:rPr>
          <w:szCs w:val="20"/>
        </w:rPr>
        <w:t xml:space="preserve">: instance of </w:t>
      </w:r>
      <w:hyperlink w:anchor="_DatabaseConnection_Class" w:history="1">
        <w:proofErr w:type="spellStart"/>
        <w:r w:rsidRPr="00AC4DC6">
          <w:rPr>
            <w:rStyle w:val="Hyperlink"/>
            <w:szCs w:val="20"/>
          </w:rPr>
          <w:t>DatabaseConnection</w:t>
        </w:r>
        <w:proofErr w:type="spellEnd"/>
      </w:hyperlink>
      <w:r w:rsidRPr="00AC4DC6">
        <w:rPr>
          <w:szCs w:val="20"/>
        </w:rPr>
        <w:t xml:space="preserve"> Class </w:t>
      </w:r>
      <w:r w:rsidR="00B7604F" w:rsidRPr="00AC4DC6">
        <w:rPr>
          <w:sz w:val="16"/>
          <w:szCs w:val="16"/>
        </w:rPr>
        <w:t xml:space="preserve">(using </w:t>
      </w:r>
      <w:proofErr w:type="spellStart"/>
      <w:r w:rsidR="00B7604F" w:rsidRPr="00AC4DC6">
        <w:rPr>
          <w:b/>
          <w:bCs/>
          <w:i/>
          <w:iCs/>
          <w:sz w:val="16"/>
          <w:szCs w:val="16"/>
        </w:rPr>
        <w:t>getStatus</w:t>
      </w:r>
      <w:proofErr w:type="spellEnd"/>
      <w:r w:rsidR="00B7604F" w:rsidRPr="00AC4DC6">
        <w:rPr>
          <w:sz w:val="16"/>
          <w:szCs w:val="16"/>
        </w:rPr>
        <w:t xml:space="preserve"> as a result to database connection in step definition class)</w:t>
      </w:r>
    </w:p>
    <w:p w14:paraId="66099B92" w14:textId="41AF162D" w:rsidR="00DA4552" w:rsidRPr="00DA4552" w:rsidRDefault="00DA4552" w:rsidP="00DA4552">
      <w:pPr>
        <w:pStyle w:val="ListParagraph"/>
        <w:spacing w:line="276" w:lineRule="auto"/>
        <w:ind w:firstLine="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EA960" wp14:editId="7E062152">
                <wp:simplePos x="0" y="0"/>
                <wp:positionH relativeFrom="margin">
                  <wp:posOffset>-77962</wp:posOffset>
                </wp:positionH>
                <wp:positionV relativeFrom="paragraph">
                  <wp:posOffset>148348</wp:posOffset>
                </wp:positionV>
                <wp:extent cx="6547104" cy="3081475"/>
                <wp:effectExtent l="0" t="0" r="6350" b="5080"/>
                <wp:wrapNone/>
                <wp:docPr id="17306221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30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065D9" w14:textId="77777777" w:rsidR="00DA4552" w:rsidRDefault="00DA4552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BBB529"/>
                                <w:sz w:val="16"/>
                                <w:szCs w:val="16"/>
                              </w:rPr>
                            </w:pPr>
                          </w:p>
                          <w:p w14:paraId="3BD6C626" w14:textId="77777777" w:rsidR="00DA4552" w:rsidRDefault="00DA4552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BBB529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B7604F" w:rsidRPr="00DA4552">
                              <w:rPr>
                                <w:color w:val="BBB529"/>
                                <w:sz w:val="16"/>
                                <w:szCs w:val="16"/>
                              </w:rPr>
                              <w:t>@When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="00B7604F" w:rsidRPr="00DA4552">
                              <w:rPr>
                                <w:color w:val="6A8759"/>
                                <w:sz w:val="16"/>
                                <w:szCs w:val="16"/>
                              </w:rPr>
                              <w:t>"I fill in {string} with {string}"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="00B7604F" w:rsidRPr="00DA4552">
                              <w:rPr>
                                <w:color w:val="FFC66D"/>
                                <w:sz w:val="16"/>
                                <w:szCs w:val="16"/>
                              </w:rPr>
                              <w:t>iFillInWith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field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String input) {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if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(field.equals(</w:t>
                            </w:r>
                            <w:r w:rsidR="00B7604F" w:rsidRPr="00DA4552">
                              <w:rPr>
                                <w:color w:val="6A8759"/>
                                <w:sz w:val="16"/>
                                <w:szCs w:val="16"/>
                              </w:rPr>
                              <w:t>"databaseName"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="00B7604F"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databaseName 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= input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else if 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(field.equals(</w:t>
                            </w:r>
                            <w:r w:rsidR="00B7604F" w:rsidRPr="00DA4552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"username"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r w:rsidR="00B7604F"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username 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= input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else if 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(field.equals(</w:t>
                            </w:r>
                            <w:r w:rsidR="00B7604F" w:rsidRPr="00DA4552">
                              <w:rPr>
                                <w:color w:val="6A8759"/>
                                <w:sz w:val="16"/>
                                <w:szCs w:val="16"/>
                              </w:rPr>
                              <w:t>"password"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r w:rsidR="00B7604F"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password 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= input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else if 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(field.equals(</w:t>
                            </w:r>
                            <w:r w:rsidR="00B7604F" w:rsidRPr="00DA4552">
                              <w:rPr>
                                <w:color w:val="6A8759"/>
                                <w:sz w:val="16"/>
                                <w:szCs w:val="16"/>
                              </w:rPr>
                              <w:t>"port"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="00B7604F"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port 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= Integer.</w:t>
                            </w:r>
                            <w:r w:rsidR="00B7604F" w:rsidRPr="00DA4552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parseInt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(input)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else assert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false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assert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true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B7604F"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="00B7604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1C39509" w14:textId="3916D42E" w:rsidR="00B7604F" w:rsidRPr="00DA4552" w:rsidRDefault="00B7604F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BBB529"/>
                                <w:sz w:val="16"/>
                                <w:szCs w:val="16"/>
                              </w:rPr>
                              <w:t>@Then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DA4552">
                              <w:rPr>
                                <w:color w:val="6A8759"/>
                                <w:sz w:val="16"/>
                                <w:szCs w:val="16"/>
                              </w:rPr>
                              <w:t>"</w:t>
                            </w:r>
                            <w:r w:rsidR="008C2D8F" w:rsidRPr="00DA4552">
                              <w:rPr>
                                <w:color w:val="6A8759"/>
                                <w:sz w:val="16"/>
                                <w:szCs w:val="16"/>
                              </w:rPr>
                              <w:t>I</w:t>
                            </w:r>
                            <w:r w:rsidRPr="00DA4552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 should see {string}</w:t>
                            </w:r>
                            <w:r w:rsidR="008C2D8F"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for connection</w:t>
                            </w:r>
                            <w:r w:rsidRPr="00DA4552">
                              <w:rPr>
                                <w:color w:val="6A8759"/>
                                <w:sz w:val="16"/>
                                <w:szCs w:val="16"/>
                              </w:rPr>
                              <w:t>"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="008C2D8F" w:rsidRPr="00DA4552">
                              <w:rPr>
                                <w:color w:val="FFC66D"/>
                                <w:sz w:val="16"/>
                                <w:szCs w:val="16"/>
                              </w:rPr>
                              <w:t>i</w:t>
                            </w:r>
                            <w:r w:rsidRPr="00DA4552">
                              <w:rPr>
                                <w:color w:val="FFC66D"/>
                                <w:sz w:val="16"/>
                                <w:szCs w:val="16"/>
                              </w:rPr>
                              <w:t>ShouldSee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message) {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testConnection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DatabaseConnection(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>port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>databaseName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username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>password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status = 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>testConnection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.getStatus()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A4552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assertEquals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(status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message)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5E746385" w14:textId="77777777" w:rsidR="00B7604F" w:rsidRPr="00DA4552" w:rsidRDefault="00B7604F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A960" id="_x0000_s1042" type="#_x0000_t202" style="position:absolute;left:0;text-align:left;margin-left:-6.15pt;margin-top:11.7pt;width:515.5pt;height:242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" fillcolor="white [3201]" stroked="f" strokeweight=".5pt">
                <v:textbox>
                  <w:txbxContent>
                    <w:p w14:paraId="537065D9" w14:textId="77777777" w:rsidR="00DA4552" w:rsidRDefault="00DA4552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BBB529"/>
                          <w:sz w:val="16"/>
                          <w:szCs w:val="16"/>
                        </w:rPr>
                      </w:pPr>
                    </w:p>
                    <w:p w14:paraId="3BD6C626" w14:textId="77777777" w:rsidR="00DA4552" w:rsidRDefault="00DA4552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>
                        <w:rPr>
                          <w:color w:val="BBB529"/>
                          <w:sz w:val="16"/>
                          <w:szCs w:val="16"/>
                        </w:rPr>
                        <w:t xml:space="preserve">    </w:t>
                      </w:r>
                      <w:r w:rsidR="00B7604F" w:rsidRPr="00DA4552">
                        <w:rPr>
                          <w:color w:val="BBB529"/>
                          <w:sz w:val="16"/>
                          <w:szCs w:val="16"/>
                        </w:rPr>
                        <w:t>@When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="00B7604F" w:rsidRPr="00DA4552">
                        <w:rPr>
                          <w:color w:val="6A8759"/>
                          <w:sz w:val="16"/>
                          <w:szCs w:val="16"/>
                        </w:rPr>
                        <w:t>"I fill in {string} with {string}"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="00B7604F" w:rsidRPr="00DA4552">
                        <w:rPr>
                          <w:color w:val="FFC66D"/>
                          <w:sz w:val="16"/>
                          <w:szCs w:val="16"/>
                        </w:rPr>
                        <w:t>iFillInWith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(String field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String input) {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t>if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(field.equals(</w:t>
                      </w:r>
                      <w:r w:rsidR="00B7604F" w:rsidRPr="00DA4552">
                        <w:rPr>
                          <w:color w:val="6A8759"/>
                          <w:sz w:val="16"/>
                          <w:szCs w:val="16"/>
                        </w:rPr>
                        <w:t>"databaseName"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="00B7604F" w:rsidRPr="00DA4552">
                        <w:rPr>
                          <w:color w:val="9876AA"/>
                          <w:sz w:val="16"/>
                          <w:szCs w:val="16"/>
                        </w:rPr>
                        <w:t xml:space="preserve">databaseName 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= input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else if 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(field.equals(</w:t>
                      </w:r>
                      <w:r w:rsidR="00B7604F" w:rsidRPr="00DA4552">
                        <w:rPr>
                          <w:color w:val="6A8759"/>
                          <w:sz w:val="16"/>
                          <w:szCs w:val="16"/>
                        </w:rPr>
                        <w:t>"username"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r w:rsidR="00B7604F" w:rsidRPr="00DA4552">
                        <w:rPr>
                          <w:color w:val="9876AA"/>
                          <w:sz w:val="16"/>
                          <w:szCs w:val="16"/>
                        </w:rPr>
                        <w:t xml:space="preserve">username 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= input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else if 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(field.equals(</w:t>
                      </w:r>
                      <w:r w:rsidR="00B7604F" w:rsidRPr="00DA4552">
                        <w:rPr>
                          <w:color w:val="6A8759"/>
                          <w:sz w:val="16"/>
                          <w:szCs w:val="16"/>
                        </w:rPr>
                        <w:t>"password"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r w:rsidR="00B7604F" w:rsidRPr="00DA4552">
                        <w:rPr>
                          <w:color w:val="9876AA"/>
                          <w:sz w:val="16"/>
                          <w:szCs w:val="16"/>
                        </w:rPr>
                        <w:t xml:space="preserve">password 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= input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else if 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(field.equals(</w:t>
                      </w:r>
                      <w:r w:rsidR="00B7604F" w:rsidRPr="00DA4552">
                        <w:rPr>
                          <w:color w:val="6A8759"/>
                          <w:sz w:val="16"/>
                          <w:szCs w:val="16"/>
                        </w:rPr>
                        <w:t>"port"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="00B7604F" w:rsidRPr="00DA4552">
                        <w:rPr>
                          <w:color w:val="9876AA"/>
                          <w:sz w:val="16"/>
                          <w:szCs w:val="16"/>
                        </w:rPr>
                        <w:t xml:space="preserve">port 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= Integer.</w:t>
                      </w:r>
                      <w:r w:rsidR="00B7604F" w:rsidRPr="00DA4552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parseInt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(input)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else assert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t>false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assert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t>true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B7604F"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="00B7604F" w:rsidRPr="00DA455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</w:p>
                    <w:p w14:paraId="31C39509" w14:textId="3916D42E" w:rsidR="00B7604F" w:rsidRPr="00DA4552" w:rsidRDefault="00B7604F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BBB529"/>
                          <w:sz w:val="16"/>
                          <w:szCs w:val="16"/>
                        </w:rPr>
                        <w:t>@Then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DA4552">
                        <w:rPr>
                          <w:color w:val="6A8759"/>
                          <w:sz w:val="16"/>
                          <w:szCs w:val="16"/>
                        </w:rPr>
                        <w:t>"</w:t>
                      </w:r>
                      <w:r w:rsidR="008C2D8F" w:rsidRPr="00DA4552">
                        <w:rPr>
                          <w:color w:val="6A8759"/>
                          <w:sz w:val="16"/>
                          <w:szCs w:val="16"/>
                        </w:rPr>
                        <w:t>I</w:t>
                      </w:r>
                      <w:r w:rsidRPr="00DA4552">
                        <w:rPr>
                          <w:color w:val="6A8759"/>
                          <w:sz w:val="16"/>
                          <w:szCs w:val="16"/>
                        </w:rPr>
                        <w:t xml:space="preserve"> should see {string}</w:t>
                      </w:r>
                      <w:r w:rsidR="008C2D8F"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 for connection</w:t>
                      </w:r>
                      <w:r w:rsidRPr="00DA4552">
                        <w:rPr>
                          <w:color w:val="6A8759"/>
                          <w:sz w:val="16"/>
                          <w:szCs w:val="16"/>
                        </w:rPr>
                        <w:t>"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="008C2D8F" w:rsidRPr="00DA4552">
                        <w:rPr>
                          <w:color w:val="FFC66D"/>
                          <w:sz w:val="16"/>
                          <w:szCs w:val="16"/>
                        </w:rPr>
                        <w:t>i</w:t>
                      </w:r>
                      <w:r w:rsidRPr="00DA4552">
                        <w:rPr>
                          <w:color w:val="FFC66D"/>
                          <w:sz w:val="16"/>
                          <w:szCs w:val="16"/>
                        </w:rPr>
                        <w:t>ShouldSee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(String message) {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 xml:space="preserve">testConnection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DatabaseConnection(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>port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>databaseName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>username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>password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String status = 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>testConnection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.getStatus()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A4552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assertEquals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(status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message)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5E746385" w14:textId="77777777" w:rsidR="00B7604F" w:rsidRPr="00DA4552" w:rsidRDefault="00B7604F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19D5D7" w14:textId="4261EC32" w:rsidR="00B7604F" w:rsidRDefault="00B7604F" w:rsidP="00CC2AEC">
      <w:pPr>
        <w:ind w:firstLine="0"/>
      </w:pPr>
    </w:p>
    <w:p w14:paraId="62EC6536" w14:textId="089B091C" w:rsidR="00B7604F" w:rsidRDefault="00B7604F" w:rsidP="00CC2AEC">
      <w:pPr>
        <w:ind w:firstLine="0"/>
      </w:pPr>
    </w:p>
    <w:p w14:paraId="1E0A8D61" w14:textId="1D778E92" w:rsidR="00B7604F" w:rsidRDefault="00B7604F" w:rsidP="00CC2AEC">
      <w:pPr>
        <w:ind w:firstLine="0"/>
      </w:pPr>
    </w:p>
    <w:p w14:paraId="16B7CCB8" w14:textId="77777777" w:rsidR="00B7604F" w:rsidRDefault="00B7604F" w:rsidP="00CC2AEC">
      <w:pPr>
        <w:ind w:firstLine="0"/>
      </w:pPr>
    </w:p>
    <w:p w14:paraId="2F93AF41" w14:textId="77777777" w:rsidR="00B7604F" w:rsidRDefault="00B7604F" w:rsidP="00CC2AEC">
      <w:pPr>
        <w:ind w:firstLine="0"/>
      </w:pPr>
    </w:p>
    <w:p w14:paraId="3FED40EF" w14:textId="77777777" w:rsidR="00B7604F" w:rsidRDefault="00B7604F" w:rsidP="00CC2AEC">
      <w:pPr>
        <w:ind w:firstLine="0"/>
      </w:pPr>
    </w:p>
    <w:p w14:paraId="4FE4BE6D" w14:textId="77777777" w:rsidR="00B7604F" w:rsidRDefault="00B7604F" w:rsidP="00CC2AEC">
      <w:pPr>
        <w:ind w:firstLine="0"/>
      </w:pPr>
    </w:p>
    <w:p w14:paraId="2ADF5AD4" w14:textId="77777777" w:rsidR="00DA4552" w:rsidRDefault="00DA4552" w:rsidP="00CC2AEC">
      <w:pPr>
        <w:ind w:firstLine="0"/>
      </w:pPr>
    </w:p>
    <w:p w14:paraId="4BB874FC" w14:textId="77777777" w:rsidR="00DA4552" w:rsidRDefault="00DA4552" w:rsidP="00CC2AEC">
      <w:pPr>
        <w:ind w:firstLine="0"/>
      </w:pPr>
    </w:p>
    <w:p w14:paraId="44F83B0A" w14:textId="77777777" w:rsidR="00EF1952" w:rsidRDefault="00EF1952" w:rsidP="00CC2AEC">
      <w:pPr>
        <w:ind w:firstLine="0"/>
      </w:pPr>
    </w:p>
    <w:p w14:paraId="6B4176BB" w14:textId="67F4A2EA" w:rsidR="00B7604F" w:rsidRDefault="00B7604F" w:rsidP="00DA4552">
      <w:pPr>
        <w:pStyle w:val="ListParagraph"/>
        <w:numPr>
          <w:ilvl w:val="0"/>
          <w:numId w:val="3"/>
        </w:numPr>
        <w:spacing w:line="276" w:lineRule="auto"/>
      </w:pPr>
      <w:proofErr w:type="spellStart"/>
      <w:r w:rsidRPr="00B7604F">
        <w:rPr>
          <w:b/>
          <w:bCs/>
        </w:rPr>
        <w:t>iFillInWith</w:t>
      </w:r>
      <w:proofErr w:type="spellEnd"/>
      <w:r>
        <w:t xml:space="preserve">: set the value of each field necessary to establish the connection, assert false if invalid field is </w:t>
      </w:r>
      <w:r w:rsidR="00DA4552">
        <w:t>e</w:t>
      </w:r>
      <w:r>
        <w:t>ntered.</w:t>
      </w:r>
    </w:p>
    <w:p w14:paraId="214A67F4" w14:textId="5F5F2865" w:rsidR="00B7604F" w:rsidRDefault="008C2D8F" w:rsidP="00DA4552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b/>
          <w:bCs/>
        </w:rPr>
        <w:t>i</w:t>
      </w:r>
      <w:r w:rsidR="00B7604F">
        <w:rPr>
          <w:b/>
          <w:bCs/>
        </w:rPr>
        <w:t>Shoul</w:t>
      </w:r>
      <w:r>
        <w:rPr>
          <w:b/>
          <w:bCs/>
        </w:rPr>
        <w:t>dSee</w:t>
      </w:r>
      <w:proofErr w:type="spellEnd"/>
      <w:r>
        <w:t xml:space="preserve">: compare the expected result with the status of </w:t>
      </w:r>
      <w:proofErr w:type="spellStart"/>
      <w:r w:rsidRPr="008C2D8F">
        <w:rPr>
          <w:b/>
          <w:bCs/>
          <w:i/>
          <w:iCs/>
        </w:rPr>
        <w:t>testConnection</w:t>
      </w:r>
      <w:proofErr w:type="spellEnd"/>
      <w:r>
        <w:t>.</w:t>
      </w:r>
    </w:p>
    <w:p w14:paraId="7D96EF6C" w14:textId="77777777" w:rsidR="00B7604F" w:rsidRDefault="00B7604F" w:rsidP="00CC2AEC">
      <w:pPr>
        <w:ind w:firstLine="0"/>
      </w:pPr>
    </w:p>
    <w:p w14:paraId="214ADB08" w14:textId="74AAC21D" w:rsidR="00B7604F" w:rsidRDefault="00B7604F" w:rsidP="00CC2AEC">
      <w:pPr>
        <w:ind w:firstLine="0"/>
      </w:pPr>
    </w:p>
    <w:p w14:paraId="72FB5782" w14:textId="62B00E2A" w:rsidR="00EF1952" w:rsidRDefault="00DA4552" w:rsidP="00DA4552">
      <w:pPr>
        <w:pStyle w:val="Heading3"/>
      </w:pPr>
      <w:bookmarkStart w:id="34" w:name="_Toc152187245"/>
      <w:r w:rsidRPr="008C2D8F">
        <w:rPr>
          <w:noProof/>
        </w:rPr>
        <w:drawing>
          <wp:anchor distT="0" distB="0" distL="114300" distR="114300" simplePos="0" relativeHeight="251682816" behindDoc="0" locked="0" layoutInCell="1" allowOverlap="1" wp14:anchorId="5D5BBFD6" wp14:editId="171C527A">
            <wp:simplePos x="0" y="0"/>
            <wp:positionH relativeFrom="margin">
              <wp:align>left</wp:align>
            </wp:positionH>
            <wp:positionV relativeFrom="paragraph">
              <wp:posOffset>346409</wp:posOffset>
            </wp:positionV>
            <wp:extent cx="4204970" cy="1042670"/>
            <wp:effectExtent l="76200" t="76200" r="138430" b="138430"/>
            <wp:wrapSquare wrapText="bothSides"/>
            <wp:docPr id="99339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9192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" t="4860" r="3125" b="11711"/>
                    <a:stretch/>
                  </pic:blipFill>
                  <pic:spPr bwMode="auto">
                    <a:xfrm>
                      <a:off x="0" y="0"/>
                      <a:ext cx="4204970" cy="104267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Result</w:t>
      </w:r>
      <w:bookmarkEnd w:id="34"/>
    </w:p>
    <w:p w14:paraId="6D64A0AA" w14:textId="2D48F371" w:rsidR="00EF1952" w:rsidRDefault="00EF1952" w:rsidP="00DA4552">
      <w:pPr>
        <w:ind w:left="720"/>
      </w:pPr>
    </w:p>
    <w:p w14:paraId="0CA861B5" w14:textId="77777777" w:rsidR="00EF1952" w:rsidRDefault="00EF1952" w:rsidP="00EF1952">
      <w:pPr>
        <w:ind w:firstLine="0"/>
        <w:jc w:val="center"/>
      </w:pPr>
    </w:p>
    <w:p w14:paraId="33826D89" w14:textId="77777777" w:rsidR="00DA4552" w:rsidRDefault="00DA4552" w:rsidP="00DA4552"/>
    <w:p w14:paraId="03E068FF" w14:textId="77777777" w:rsidR="00DA4552" w:rsidRDefault="00DA4552" w:rsidP="00DA4552"/>
    <w:p w14:paraId="5B06970D" w14:textId="77777777" w:rsidR="00DA4552" w:rsidRDefault="00DA4552" w:rsidP="00DA4552"/>
    <w:p w14:paraId="2EA5252E" w14:textId="77777777" w:rsidR="00DA4552" w:rsidRDefault="00DA4552" w:rsidP="00DA4552"/>
    <w:p w14:paraId="387E5A6C" w14:textId="2F1AD5A2" w:rsidR="008C2D8F" w:rsidRPr="00F810C6" w:rsidRDefault="008C2D8F" w:rsidP="008C2D8F">
      <w:pPr>
        <w:pStyle w:val="Heading2"/>
        <w:spacing w:line="360" w:lineRule="auto"/>
      </w:pPr>
      <w:bookmarkStart w:id="35" w:name="_Toc152187246"/>
      <w:r w:rsidRPr="00F810C6">
        <w:lastRenderedPageBreak/>
        <w:t xml:space="preserve">Feature </w:t>
      </w:r>
      <w:r>
        <w:t>2</w:t>
      </w:r>
      <w:r w:rsidRPr="00F810C6">
        <w:t xml:space="preserve">: </w:t>
      </w:r>
      <w:r>
        <w:t>Retrieving from DB</w:t>
      </w:r>
      <w:bookmarkEnd w:id="35"/>
    </w:p>
    <w:p w14:paraId="7D0B5F90" w14:textId="77777777" w:rsidR="00DA4552" w:rsidRDefault="00DA4552" w:rsidP="00DA4552"/>
    <w:p w14:paraId="09E9C3FF" w14:textId="28C73365" w:rsidR="008C2D8F" w:rsidRDefault="00EF1952" w:rsidP="00DA4552">
      <w:pPr>
        <w:pStyle w:val="Heading3"/>
      </w:pPr>
      <w:bookmarkStart w:id="36" w:name="_Toc152187247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6BD1D" wp14:editId="6AB524A9">
                <wp:simplePos x="0" y="0"/>
                <wp:positionH relativeFrom="margin">
                  <wp:align>center</wp:align>
                </wp:positionH>
                <wp:positionV relativeFrom="paragraph">
                  <wp:posOffset>207028</wp:posOffset>
                </wp:positionV>
                <wp:extent cx="6733789" cy="6971639"/>
                <wp:effectExtent l="0" t="0" r="0" b="1270"/>
                <wp:wrapNone/>
                <wp:docPr id="3819391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789" cy="6971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C774E8" w14:textId="77777777" w:rsidR="00DA4552" w:rsidRPr="00DA4552" w:rsidRDefault="00DA4552" w:rsidP="001B233E">
                            <w:pPr>
                              <w:pStyle w:val="HTMLPreformatted"/>
                              <w:shd w:val="clear" w:color="auto" w:fill="2B2B2B"/>
                              <w:spacing w:after="270" w:line="360" w:lineRule="auto"/>
                              <w:rPr>
                                <w:color w:val="CC7832"/>
                                <w:sz w:val="2"/>
                                <w:szCs w:val="2"/>
                              </w:rPr>
                            </w:pPr>
                          </w:p>
                          <w:p w14:paraId="15CC702D" w14:textId="6854016C" w:rsidR="001B233E" w:rsidRPr="00DA4552" w:rsidRDefault="001B233E" w:rsidP="001B233E">
                            <w:pPr>
                              <w:pStyle w:val="HTMLPreformatted"/>
                              <w:shd w:val="clear" w:color="auto" w:fill="2B2B2B"/>
                              <w:spacing w:after="270" w:line="360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Feature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: Retrieve data from database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Scenario Outline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: I retrieve from users entity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Given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I'm connected to a database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When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I fill in condition with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"&lt;condition&gt;"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I want to retrieve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'users'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Then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I should see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"&lt;message&gt;"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for retrieving data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close the connection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Examples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: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9876AA"/>
                                <w:sz w:val="16"/>
                                <w:szCs w:val="16"/>
                              </w:rPr>
                              <w:t xml:space="preserve">condition                        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9876AA"/>
                                <w:sz w:val="16"/>
                                <w:szCs w:val="16"/>
                              </w:rPr>
                              <w:t xml:space="preserve">message                      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                                               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Retrieving users successfully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username = 'rihamkatout'         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Retrieving users successfully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username = rihamkatout           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Error while retrieving users from database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username = 'nousername'          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Retrieving users successfully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phone = '0599119482'             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Retrieving users successfully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email = 'rihamk@gm.c'            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Retrieving users successfully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firstName = 'Riham'              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Retrieving users successfully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lastName = 'Katout'              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Retrieving users successfully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username = 'rihamkatout' AND firstName = 'Riham'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Retrieving users successfully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latName = 'Katout'               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Error while retrieving users from database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lastName = 'Katout' ANDD firstName = 'Riham'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Error while retrieving users from database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Scenario Outline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: I retrieve from addresses entity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Given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I'm connected to a database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When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I fill in condition with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"&lt;condition&gt;"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I want to retrieve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'addresses'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Then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I should see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"&lt;message&gt;"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for retrieving data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close the connection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Examples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: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9876AA"/>
                                <w:sz w:val="16"/>
                                <w:szCs w:val="16"/>
                              </w:rPr>
                              <w:t xml:space="preserve">condition                        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9876AA"/>
                                <w:sz w:val="16"/>
                                <w:szCs w:val="16"/>
                              </w:rPr>
                              <w:t xml:space="preserve">message                      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                                               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Retrieving addresses successfully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city = 'Nablus'                  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Retrieving addresses successfully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country = 'Palestine'            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Retrieving addresses successfully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country = 'FakeCountry'          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Retrieving addresses successfully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street = 'Sikkah street'             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Retrieving addresses successfully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country = 'Palestine' AND city = 'Nablus'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Retrieving addresses successfully       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country = 'Palestine' ANDDDD city = 'Nablus'   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A4552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Error while retrieving addresses from database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</w:p>
                          <w:p w14:paraId="7FBBAA64" w14:textId="77777777" w:rsidR="008C2D8F" w:rsidRPr="00DA4552" w:rsidRDefault="008C2D8F" w:rsidP="001B233E">
                            <w:pPr>
                              <w:pStyle w:val="HTMLPreformatted"/>
                              <w:shd w:val="clear" w:color="auto" w:fill="2B2B2B"/>
                              <w:spacing w:line="360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BD1D" id="_x0000_s1043" type="#_x0000_t202" style="position:absolute;margin-left:0;margin-top:16.3pt;width:530.2pt;height:548.9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" fillcolor="white [3201]" stroked="f" strokeweight=".5pt">
                <v:textbox>
                  <w:txbxContent>
                    <w:p w14:paraId="79C774E8" w14:textId="77777777" w:rsidR="00DA4552" w:rsidRPr="00DA4552" w:rsidRDefault="00DA4552" w:rsidP="001B233E">
                      <w:pPr>
                        <w:pStyle w:val="HTMLPreformatted"/>
                        <w:shd w:val="clear" w:color="auto" w:fill="2B2B2B"/>
                        <w:spacing w:after="270" w:line="360" w:lineRule="auto"/>
                        <w:rPr>
                          <w:color w:val="CC7832"/>
                          <w:sz w:val="2"/>
                          <w:szCs w:val="2"/>
                        </w:rPr>
                      </w:pPr>
                    </w:p>
                    <w:p w14:paraId="15CC702D" w14:textId="6854016C" w:rsidR="001B233E" w:rsidRPr="00DA4552" w:rsidRDefault="001B233E" w:rsidP="001B233E">
                      <w:pPr>
                        <w:pStyle w:val="HTMLPreformatted"/>
                        <w:shd w:val="clear" w:color="auto" w:fill="2B2B2B"/>
                        <w:spacing w:after="270" w:line="360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Feature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: Retrieve data from database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Scenario Outline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: I retrieve from users entity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Given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I'm connected to a database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When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I fill in condition with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"&lt;condition&gt;"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I want to retrieve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'users'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Then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I should see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"&lt;message&gt;"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 for retrieving data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close the connection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Examples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: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9876AA"/>
                          <w:sz w:val="16"/>
                          <w:szCs w:val="16"/>
                        </w:rPr>
                        <w:t xml:space="preserve">condition                        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9876AA"/>
                          <w:sz w:val="16"/>
                          <w:szCs w:val="16"/>
                        </w:rPr>
                        <w:t xml:space="preserve">message                      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                                               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Retrieving users successfully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username = 'rihamkatout'         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Retrieving users successfully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username = rihamkatout           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Error while retrieving users from database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username = 'nousername'          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Retrieving users successfully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phone = '0599119482'             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Retrieving users successfully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email = 'rihamk@gm.c'            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Retrieving users successfully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firstName = 'Riham'              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Retrieving users successfully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lastName = 'Katout'              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Retrieving users successfully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username = 'rihamkatout' AND firstName = 'Riham'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Retrieving users successfully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latName = 'Katout'               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Error while retrieving users from database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lastName = 'Katout' ANDD firstName = 'Riham'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Error while retrieving users from database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Scenario Outline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: I retrieve from addresses entity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Given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I'm connected to a database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When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I fill in condition with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"&lt;condition&gt;"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I want to retrieve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'addresses'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Then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I should see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"&lt;message&gt;"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 for retrieving data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close the connection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Examples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: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9876AA"/>
                          <w:sz w:val="16"/>
                          <w:szCs w:val="16"/>
                        </w:rPr>
                        <w:t xml:space="preserve">condition                        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9876AA"/>
                          <w:sz w:val="16"/>
                          <w:szCs w:val="16"/>
                        </w:rPr>
                        <w:t xml:space="preserve">message                      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                                               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Retrieving addresses successfully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city = 'Nablus'                  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Retrieving addresses successfully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country = 'Palestine'            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Retrieving addresses successfully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country = 'FakeCountry'          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Retrieving addresses successfully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street = 'Sikkah street'             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Retrieving addresses successfully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country = 'Palestine' AND city = 'Nablus'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Retrieving addresses successfully       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country = 'Palestine' ANDDDD city = 'Nablus'   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A4552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Error while retrieving addresses from database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</w:p>
                    <w:p w14:paraId="7FBBAA64" w14:textId="77777777" w:rsidR="008C2D8F" w:rsidRPr="00DA4552" w:rsidRDefault="008C2D8F" w:rsidP="001B233E">
                      <w:pPr>
                        <w:pStyle w:val="HTMLPreformatted"/>
                        <w:shd w:val="clear" w:color="auto" w:fill="2B2B2B"/>
                        <w:spacing w:line="360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D8F">
        <w:t>Scenarios</w:t>
      </w:r>
      <w:bookmarkEnd w:id="36"/>
    </w:p>
    <w:p w14:paraId="6810C9A7" w14:textId="77777777" w:rsidR="008C2D8F" w:rsidRDefault="008C2D8F" w:rsidP="008C2D8F">
      <w:pPr>
        <w:keepNext/>
        <w:ind w:firstLine="0"/>
        <w:jc w:val="center"/>
        <w:rPr>
          <w:szCs w:val="20"/>
        </w:rPr>
      </w:pPr>
    </w:p>
    <w:p w14:paraId="6714F876" w14:textId="77777777" w:rsidR="008C2D8F" w:rsidRDefault="008C2D8F" w:rsidP="008C2D8F">
      <w:pPr>
        <w:keepNext/>
        <w:ind w:firstLine="0"/>
        <w:jc w:val="center"/>
        <w:rPr>
          <w:szCs w:val="20"/>
        </w:rPr>
      </w:pPr>
    </w:p>
    <w:p w14:paraId="2A8CBD2E" w14:textId="77777777" w:rsidR="008C2D8F" w:rsidRDefault="008C2D8F" w:rsidP="008C2D8F">
      <w:pPr>
        <w:keepNext/>
        <w:ind w:firstLine="0"/>
        <w:jc w:val="center"/>
        <w:rPr>
          <w:szCs w:val="20"/>
        </w:rPr>
      </w:pPr>
    </w:p>
    <w:p w14:paraId="74426047" w14:textId="77777777" w:rsidR="008C2D8F" w:rsidRDefault="008C2D8F" w:rsidP="008C2D8F">
      <w:pPr>
        <w:keepNext/>
        <w:ind w:firstLine="0"/>
        <w:jc w:val="center"/>
        <w:rPr>
          <w:szCs w:val="20"/>
        </w:rPr>
      </w:pPr>
    </w:p>
    <w:p w14:paraId="31748A71" w14:textId="77777777" w:rsidR="008C2D8F" w:rsidRDefault="008C2D8F" w:rsidP="008C2D8F">
      <w:pPr>
        <w:keepNext/>
        <w:ind w:firstLine="0"/>
        <w:jc w:val="center"/>
        <w:rPr>
          <w:szCs w:val="20"/>
        </w:rPr>
      </w:pPr>
    </w:p>
    <w:p w14:paraId="5EEFD443" w14:textId="77777777" w:rsidR="008C2D8F" w:rsidRDefault="008C2D8F" w:rsidP="008C2D8F">
      <w:pPr>
        <w:keepNext/>
        <w:ind w:firstLine="0"/>
        <w:jc w:val="center"/>
        <w:rPr>
          <w:szCs w:val="20"/>
        </w:rPr>
      </w:pPr>
    </w:p>
    <w:p w14:paraId="31AEE58F" w14:textId="77777777" w:rsidR="008C2D8F" w:rsidRDefault="008C2D8F" w:rsidP="008C2D8F">
      <w:pPr>
        <w:keepNext/>
        <w:ind w:firstLine="0"/>
        <w:jc w:val="center"/>
        <w:rPr>
          <w:szCs w:val="20"/>
        </w:rPr>
      </w:pPr>
    </w:p>
    <w:p w14:paraId="1DA962E9" w14:textId="77777777" w:rsidR="008C2D8F" w:rsidRDefault="008C2D8F" w:rsidP="008C2D8F">
      <w:pPr>
        <w:keepNext/>
        <w:ind w:firstLine="0"/>
        <w:jc w:val="center"/>
        <w:rPr>
          <w:szCs w:val="20"/>
        </w:rPr>
      </w:pPr>
    </w:p>
    <w:p w14:paraId="064454D2" w14:textId="77777777" w:rsidR="008C2D8F" w:rsidRDefault="008C2D8F" w:rsidP="008C2D8F">
      <w:pPr>
        <w:keepNext/>
        <w:ind w:firstLine="0"/>
        <w:jc w:val="center"/>
        <w:rPr>
          <w:szCs w:val="20"/>
        </w:rPr>
      </w:pPr>
    </w:p>
    <w:p w14:paraId="0676BD68" w14:textId="77777777" w:rsidR="008C2D8F" w:rsidRDefault="008C2D8F" w:rsidP="008C2D8F">
      <w:pPr>
        <w:keepNext/>
        <w:ind w:firstLine="0"/>
      </w:pPr>
    </w:p>
    <w:p w14:paraId="661389DD" w14:textId="77777777" w:rsidR="008C2D8F" w:rsidRDefault="008C2D8F" w:rsidP="008C2D8F">
      <w:pPr>
        <w:ind w:firstLine="0"/>
        <w:rPr>
          <w:szCs w:val="20"/>
        </w:rPr>
      </w:pPr>
    </w:p>
    <w:p w14:paraId="226038DA" w14:textId="77777777" w:rsidR="00EF1952" w:rsidRDefault="00EF1952" w:rsidP="008C2D8F">
      <w:pPr>
        <w:ind w:firstLine="0"/>
        <w:rPr>
          <w:szCs w:val="20"/>
        </w:rPr>
      </w:pPr>
    </w:p>
    <w:p w14:paraId="075CA06F" w14:textId="77777777" w:rsidR="00EF1952" w:rsidRDefault="00EF1952" w:rsidP="008C2D8F">
      <w:pPr>
        <w:ind w:firstLine="0"/>
        <w:rPr>
          <w:szCs w:val="20"/>
        </w:rPr>
      </w:pPr>
    </w:p>
    <w:p w14:paraId="58F4CF06" w14:textId="77777777" w:rsidR="00EF1952" w:rsidRDefault="00EF1952" w:rsidP="008C2D8F">
      <w:pPr>
        <w:ind w:firstLine="0"/>
        <w:rPr>
          <w:szCs w:val="20"/>
        </w:rPr>
      </w:pPr>
    </w:p>
    <w:p w14:paraId="00CC4A86" w14:textId="77777777" w:rsidR="00EF1952" w:rsidRDefault="00EF1952" w:rsidP="008C2D8F">
      <w:pPr>
        <w:ind w:firstLine="0"/>
        <w:rPr>
          <w:szCs w:val="20"/>
        </w:rPr>
      </w:pPr>
    </w:p>
    <w:p w14:paraId="7EECB898" w14:textId="77777777" w:rsidR="00EF1952" w:rsidRDefault="00EF1952" w:rsidP="008C2D8F">
      <w:pPr>
        <w:ind w:firstLine="0"/>
        <w:rPr>
          <w:szCs w:val="20"/>
        </w:rPr>
      </w:pPr>
    </w:p>
    <w:p w14:paraId="7A74A2BD" w14:textId="77777777" w:rsidR="00EF1952" w:rsidRDefault="00EF1952" w:rsidP="008C2D8F">
      <w:pPr>
        <w:ind w:firstLine="0"/>
        <w:rPr>
          <w:szCs w:val="20"/>
        </w:rPr>
      </w:pPr>
    </w:p>
    <w:p w14:paraId="6DDB58AE" w14:textId="2564A31A" w:rsidR="001B233E" w:rsidRDefault="001B233E" w:rsidP="008C2D8F">
      <w:pPr>
        <w:ind w:firstLine="0"/>
        <w:rPr>
          <w:szCs w:val="20"/>
        </w:rPr>
      </w:pPr>
    </w:p>
    <w:p w14:paraId="3AA98AAF" w14:textId="32BF7D90" w:rsidR="00EF1952" w:rsidRDefault="00EF1952" w:rsidP="008C2D8F">
      <w:pPr>
        <w:ind w:firstLine="0"/>
        <w:rPr>
          <w:szCs w:val="20"/>
        </w:rPr>
      </w:pPr>
    </w:p>
    <w:p w14:paraId="2A8FEAA5" w14:textId="77777777" w:rsidR="001B233E" w:rsidRDefault="001B233E" w:rsidP="008C2D8F">
      <w:pPr>
        <w:ind w:firstLine="0"/>
        <w:rPr>
          <w:szCs w:val="20"/>
        </w:rPr>
      </w:pPr>
    </w:p>
    <w:p w14:paraId="4A6FC1D5" w14:textId="77777777" w:rsidR="001B233E" w:rsidRDefault="001B233E" w:rsidP="008C2D8F">
      <w:pPr>
        <w:ind w:firstLine="0"/>
        <w:rPr>
          <w:szCs w:val="20"/>
        </w:rPr>
      </w:pPr>
    </w:p>
    <w:p w14:paraId="3A4D32A4" w14:textId="77777777" w:rsidR="00DA4552" w:rsidRDefault="00DA4552" w:rsidP="008C2D8F">
      <w:pPr>
        <w:ind w:firstLine="0"/>
        <w:rPr>
          <w:szCs w:val="20"/>
        </w:rPr>
      </w:pPr>
    </w:p>
    <w:p w14:paraId="079FA654" w14:textId="0DA3708B" w:rsidR="00780537" w:rsidRDefault="00780537" w:rsidP="001B233E">
      <w:pPr>
        <w:ind w:firstLine="0"/>
        <w:rPr>
          <w:color w:val="C00000"/>
          <w:szCs w:val="20"/>
        </w:rPr>
      </w:pPr>
      <w:r w:rsidRPr="00780537">
        <w:rPr>
          <w:color w:val="C00000"/>
          <w:szCs w:val="20"/>
        </w:rPr>
        <w:t>* We will use the same feature to test retrieving other entities</w:t>
      </w:r>
      <w:r>
        <w:rPr>
          <w:color w:val="C00000"/>
          <w:szCs w:val="20"/>
        </w:rPr>
        <w:t xml:space="preserve"> in the future</w:t>
      </w:r>
      <w:r w:rsidRPr="00780537">
        <w:rPr>
          <w:color w:val="C00000"/>
          <w:szCs w:val="20"/>
        </w:rPr>
        <w:t>*</w:t>
      </w:r>
    </w:p>
    <w:p w14:paraId="16980A7F" w14:textId="77777777" w:rsidR="00DA4552" w:rsidRDefault="00DA4552" w:rsidP="001B233E">
      <w:pPr>
        <w:ind w:firstLine="0"/>
        <w:rPr>
          <w:color w:val="C00000"/>
          <w:szCs w:val="20"/>
        </w:rPr>
      </w:pPr>
    </w:p>
    <w:p w14:paraId="03950CE4" w14:textId="77777777" w:rsidR="00DA4552" w:rsidRPr="001B233E" w:rsidRDefault="00DA4552" w:rsidP="001B233E">
      <w:pPr>
        <w:ind w:firstLine="0"/>
        <w:rPr>
          <w:color w:val="C00000"/>
          <w:szCs w:val="20"/>
        </w:rPr>
      </w:pPr>
    </w:p>
    <w:p w14:paraId="169CCF56" w14:textId="6CC14549" w:rsidR="008C2D8F" w:rsidRDefault="00FD7BA1" w:rsidP="00DA4552">
      <w:pPr>
        <w:pStyle w:val="Heading3"/>
      </w:pPr>
      <w:bookmarkStart w:id="37" w:name="_Toc15218724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1B9E82" wp14:editId="6C7D5FD5">
                <wp:simplePos x="0" y="0"/>
                <wp:positionH relativeFrom="margin">
                  <wp:align>right</wp:align>
                </wp:positionH>
                <wp:positionV relativeFrom="paragraph">
                  <wp:posOffset>210592</wp:posOffset>
                </wp:positionV>
                <wp:extent cx="6400800" cy="1806360"/>
                <wp:effectExtent l="0" t="0" r="0" b="3810"/>
                <wp:wrapNone/>
                <wp:docPr id="12857390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80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0C688" w14:textId="77777777" w:rsidR="00DA4552" w:rsidRDefault="00DA4552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</w:p>
                          <w:p w14:paraId="6F1736F7" w14:textId="54EAB9A5" w:rsidR="001B233E" w:rsidRPr="00DA4552" w:rsidRDefault="001B233E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DBRetrievingTest {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private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condition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DatabaseConnection 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connection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RetrievingData 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>retrievingData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BBB529"/>
                                <w:sz w:val="16"/>
                                <w:szCs w:val="16"/>
                              </w:rPr>
                              <w:t>@BeforeAll</w:t>
                            </w:r>
                            <w:r w:rsidRPr="00DA4552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  <w:t xml:space="preserve">    @Given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DA4552">
                              <w:rPr>
                                <w:color w:val="6A8759"/>
                                <w:sz w:val="16"/>
                                <w:szCs w:val="16"/>
                              </w:rPr>
                              <w:t>"I'm connected to a database"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DA4552">
                              <w:rPr>
                                <w:color w:val="FFC66D"/>
                                <w:sz w:val="16"/>
                                <w:szCs w:val="16"/>
                              </w:rPr>
                              <w:t>iMConnectedToADatabase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connection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DatabaseConnection()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retrievingData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RetrievingData(</w:t>
                            </w:r>
                            <w:r w:rsidRPr="00DA4552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connection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.getCon())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A4552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A4552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81FD1CA" w14:textId="67B6E90B" w:rsidR="008C2D8F" w:rsidRPr="00DA4552" w:rsidRDefault="008C2D8F" w:rsidP="00DA4552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9E82" id="_x0000_s1044" type="#_x0000_t202" style="position:absolute;margin-left:452.8pt;margin-top:16.6pt;width:7in;height:142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" fillcolor="white [3201]" stroked="f" strokeweight=".5pt">
                <v:textbox>
                  <w:txbxContent>
                    <w:p w14:paraId="4BE0C688" w14:textId="77777777" w:rsidR="00DA4552" w:rsidRDefault="00DA4552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CC7832"/>
                          <w:sz w:val="16"/>
                          <w:szCs w:val="16"/>
                        </w:rPr>
                      </w:pPr>
                    </w:p>
                    <w:p w14:paraId="6F1736F7" w14:textId="54EAB9A5" w:rsidR="001B233E" w:rsidRPr="00DA4552" w:rsidRDefault="001B233E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DBRetrievingTest {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private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>condition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DatabaseConnection 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>connection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RetrievingData 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>retrievingData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BBB529"/>
                          <w:sz w:val="16"/>
                          <w:szCs w:val="16"/>
                        </w:rPr>
                        <w:t>@BeforeAll</w:t>
                      </w:r>
                      <w:r w:rsidRPr="00DA4552">
                        <w:rPr>
                          <w:color w:val="BBB529"/>
                          <w:sz w:val="16"/>
                          <w:szCs w:val="16"/>
                        </w:rPr>
                        <w:br/>
                        <w:t xml:space="preserve">    @Given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DA4552">
                        <w:rPr>
                          <w:color w:val="6A8759"/>
                          <w:sz w:val="16"/>
                          <w:szCs w:val="16"/>
                        </w:rPr>
                        <w:t>"I'm connected to a database"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DA4552">
                        <w:rPr>
                          <w:color w:val="FFC66D"/>
                          <w:sz w:val="16"/>
                          <w:szCs w:val="16"/>
                        </w:rPr>
                        <w:t>iMConnectedToADatabase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 xml:space="preserve">connection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DatabaseConnection()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 xml:space="preserve">retrievingData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RetrievingData(</w:t>
                      </w:r>
                      <w:r w:rsidRPr="00DA4552">
                        <w:rPr>
                          <w:color w:val="9876AA"/>
                          <w:sz w:val="16"/>
                          <w:szCs w:val="16"/>
                        </w:rPr>
                        <w:t>connection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.getCon())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A4552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A4552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</w:p>
                    <w:p w14:paraId="481FD1CA" w14:textId="67B6E90B" w:rsidR="008C2D8F" w:rsidRPr="00DA4552" w:rsidRDefault="008C2D8F" w:rsidP="00DA4552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D8F">
        <w:t>Steps definition Class</w:t>
      </w:r>
      <w:bookmarkEnd w:id="37"/>
    </w:p>
    <w:p w14:paraId="18CAC6E0" w14:textId="0BAFA7B3" w:rsidR="008C2D8F" w:rsidRPr="0027175F" w:rsidRDefault="008C2D8F" w:rsidP="008C2D8F">
      <w:pPr>
        <w:pStyle w:val="Heading3"/>
        <w:ind w:firstLine="360"/>
      </w:pPr>
    </w:p>
    <w:p w14:paraId="363C2E6E" w14:textId="541AA7F6" w:rsidR="008C2D8F" w:rsidRDefault="008C2D8F" w:rsidP="008C2D8F"/>
    <w:p w14:paraId="3DCE0E7F" w14:textId="1CAE3DD6" w:rsidR="008C2D8F" w:rsidRDefault="008C2D8F" w:rsidP="008C2D8F"/>
    <w:p w14:paraId="250F047E" w14:textId="5436AF4A" w:rsidR="008C2D8F" w:rsidRDefault="008C2D8F" w:rsidP="008C2D8F"/>
    <w:p w14:paraId="267ED66C" w14:textId="4C067018" w:rsidR="008C2D8F" w:rsidRDefault="008C2D8F" w:rsidP="00FD7BA1">
      <w:pPr>
        <w:ind w:firstLine="0"/>
        <w:rPr>
          <w:szCs w:val="20"/>
        </w:rPr>
      </w:pPr>
    </w:p>
    <w:p w14:paraId="4E5ED86F" w14:textId="7836DDEF" w:rsidR="00682B13" w:rsidRDefault="00682B13" w:rsidP="00FD7BA1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r>
        <w:rPr>
          <w:b/>
          <w:bCs/>
          <w:szCs w:val="20"/>
        </w:rPr>
        <w:t>connection</w:t>
      </w:r>
      <w:r>
        <w:rPr>
          <w:szCs w:val="20"/>
        </w:rPr>
        <w:t>: temporary connection to database</w:t>
      </w:r>
    </w:p>
    <w:p w14:paraId="4B2FD075" w14:textId="501A487A" w:rsidR="008C2D8F" w:rsidRDefault="00682B13" w:rsidP="00FD7BA1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proofErr w:type="spellStart"/>
      <w:r w:rsidRPr="00682B13">
        <w:rPr>
          <w:b/>
          <w:bCs/>
          <w:szCs w:val="20"/>
        </w:rPr>
        <w:t>retrievingData</w:t>
      </w:r>
      <w:proofErr w:type="spellEnd"/>
      <w:r>
        <w:rPr>
          <w:szCs w:val="20"/>
        </w:rPr>
        <w:t xml:space="preserve">: instance of </w:t>
      </w:r>
      <w:hyperlink w:anchor="_RetrievingData_Class" w:history="1">
        <w:proofErr w:type="spellStart"/>
        <w:r w:rsidRPr="00DA4552">
          <w:rPr>
            <w:rStyle w:val="Hyperlink"/>
            <w:szCs w:val="20"/>
          </w:rPr>
          <w:t>RetrievingData</w:t>
        </w:r>
        <w:proofErr w:type="spellEnd"/>
      </w:hyperlink>
      <w:r>
        <w:rPr>
          <w:szCs w:val="20"/>
        </w:rPr>
        <w:t xml:space="preserve"> </w:t>
      </w:r>
      <w:r w:rsidR="00FD7BA1">
        <w:rPr>
          <w:szCs w:val="20"/>
        </w:rPr>
        <w:t>Class.</w:t>
      </w:r>
    </w:p>
    <w:p w14:paraId="6BECF45A" w14:textId="4479AAC1" w:rsidR="00682B13" w:rsidRDefault="00682B13" w:rsidP="00FD7BA1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r>
        <w:rPr>
          <w:b/>
          <w:bCs/>
          <w:szCs w:val="20"/>
        </w:rPr>
        <w:t>condition</w:t>
      </w:r>
      <w:r>
        <w:rPr>
          <w:szCs w:val="20"/>
        </w:rPr>
        <w:t>: to store the condition when user enters it.</w:t>
      </w:r>
    </w:p>
    <w:p w14:paraId="5BA30554" w14:textId="1F6D8D68" w:rsidR="00953654" w:rsidRDefault="00682B13" w:rsidP="00FD7BA1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r>
        <w:rPr>
          <w:b/>
          <w:bCs/>
          <w:szCs w:val="20"/>
        </w:rPr>
        <w:t>status</w:t>
      </w:r>
      <w:r>
        <w:rPr>
          <w:szCs w:val="20"/>
        </w:rPr>
        <w:t xml:space="preserve">: to store the result of retrieving then use it in </w:t>
      </w:r>
      <w:proofErr w:type="spellStart"/>
      <w:r w:rsidRPr="00682B13">
        <w:rPr>
          <w:b/>
          <w:bCs/>
          <w:i/>
          <w:iCs/>
          <w:szCs w:val="20"/>
        </w:rPr>
        <w:t>iShouldSee</w:t>
      </w:r>
      <w:proofErr w:type="spellEnd"/>
      <w:r>
        <w:rPr>
          <w:szCs w:val="20"/>
        </w:rPr>
        <w:t xml:space="preserve"> step</w:t>
      </w:r>
    </w:p>
    <w:p w14:paraId="462947E4" w14:textId="0216E2E8" w:rsidR="00FD7BA1" w:rsidRPr="004337D2" w:rsidRDefault="00FD7BA1" w:rsidP="00FD7BA1">
      <w:pPr>
        <w:pStyle w:val="ListParagraph"/>
        <w:spacing w:line="276" w:lineRule="auto"/>
        <w:ind w:firstLine="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F4381D" wp14:editId="1B091CCA">
                <wp:simplePos x="0" y="0"/>
                <wp:positionH relativeFrom="margin">
                  <wp:align>right</wp:align>
                </wp:positionH>
                <wp:positionV relativeFrom="paragraph">
                  <wp:posOffset>76104</wp:posOffset>
                </wp:positionV>
                <wp:extent cx="6400800" cy="3847879"/>
                <wp:effectExtent l="0" t="0" r="0" b="635"/>
                <wp:wrapNone/>
                <wp:docPr id="7368346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847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77DB9E" w14:textId="77777777" w:rsidR="00FD7BA1" w:rsidRDefault="00FD7BA1" w:rsidP="00FD7BA1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  <w:p w14:paraId="6E192AE3" w14:textId="1241A587" w:rsidR="00FD7BA1" w:rsidRPr="00FD7BA1" w:rsidRDefault="00FD7BA1" w:rsidP="00FD7BA1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7BA1">
                              <w:rPr>
                                <w:color w:val="BBB529"/>
                                <w:sz w:val="16"/>
                                <w:szCs w:val="16"/>
                              </w:rPr>
                              <w:t>@When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D7BA1">
                              <w:rPr>
                                <w:color w:val="6A8759"/>
                                <w:sz w:val="16"/>
                                <w:szCs w:val="16"/>
                              </w:rPr>
                              <w:t>"I fill in condition with {string}"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FD7BA1">
                              <w:rPr>
                                <w:color w:val="FFC66D"/>
                                <w:sz w:val="16"/>
                                <w:szCs w:val="16"/>
                              </w:rPr>
                              <w:t>iFillInConditionWith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string) {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D7BA1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condition 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= string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D7BA1">
                              <w:rPr>
                                <w:color w:val="BBB529"/>
                                <w:sz w:val="16"/>
                                <w:szCs w:val="16"/>
                              </w:rPr>
                              <w:t>@When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D7BA1">
                              <w:rPr>
                                <w:color w:val="6A8759"/>
                                <w:sz w:val="16"/>
                                <w:szCs w:val="16"/>
                              </w:rPr>
                              <w:t>"I want to retrieve {string}"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FD7BA1">
                              <w:rPr>
                                <w:color w:val="FFC66D"/>
                                <w:sz w:val="16"/>
                                <w:szCs w:val="16"/>
                              </w:rPr>
                              <w:t>iWantToRetrieve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entity) {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>if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(entity.equals(</w:t>
                            </w:r>
                            <w:r w:rsidRPr="00FD7BA1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"users"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)) {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FD7BA1">
                              <w:rPr>
                                <w:color w:val="9876AA"/>
                                <w:sz w:val="16"/>
                                <w:szCs w:val="16"/>
                              </w:rPr>
                              <w:t>retrievingData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.selectUsers(</w:t>
                            </w:r>
                            <w:r w:rsidRPr="00FD7BA1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condition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FD7BA1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status 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FD7BA1">
                              <w:rPr>
                                <w:color w:val="9876AA"/>
                                <w:sz w:val="16"/>
                                <w:szCs w:val="16"/>
                              </w:rPr>
                              <w:t>retrievingData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.getStatus()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>else if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(entity.equals(</w:t>
                            </w:r>
                            <w:r w:rsidRPr="00FD7BA1">
                              <w:rPr>
                                <w:color w:val="6A8759"/>
                                <w:sz w:val="16"/>
                                <w:szCs w:val="16"/>
                              </w:rPr>
                              <w:t>"addresses"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)){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FD7BA1">
                              <w:rPr>
                                <w:color w:val="9876AA"/>
                                <w:sz w:val="16"/>
                                <w:szCs w:val="16"/>
                              </w:rPr>
                              <w:t>retrievingData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.selectAddresses(</w:t>
                            </w:r>
                            <w:r w:rsidRPr="00FD7BA1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condition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FD7BA1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status 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FD7BA1">
                              <w:rPr>
                                <w:color w:val="9876AA"/>
                                <w:sz w:val="16"/>
                                <w:szCs w:val="16"/>
                              </w:rPr>
                              <w:t>retrievingData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.getStatus()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>else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FD7BA1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status 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FD7BA1">
                              <w:rPr>
                                <w:color w:val="6A8759"/>
                                <w:sz w:val="16"/>
                                <w:szCs w:val="16"/>
                              </w:rPr>
                              <w:t>"Error while retrieving from database"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D7BA1">
                              <w:rPr>
                                <w:color w:val="BBB529"/>
                                <w:sz w:val="16"/>
                                <w:szCs w:val="16"/>
                              </w:rPr>
                              <w:t>@Then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D7BA1">
                              <w:rPr>
                                <w:color w:val="6A8759"/>
                                <w:sz w:val="16"/>
                                <w:szCs w:val="16"/>
                              </w:rPr>
                              <w:t>"I should see {string} for retrieving data"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FD7BA1">
                              <w:rPr>
                                <w:color w:val="FFC66D"/>
                                <w:sz w:val="16"/>
                                <w:szCs w:val="16"/>
                              </w:rPr>
                              <w:t>iShouldSee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message) {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D7BA1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assertEquals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D7BA1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message)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D7BA1">
                              <w:rPr>
                                <w:color w:val="BBB529"/>
                                <w:sz w:val="16"/>
                                <w:szCs w:val="16"/>
                              </w:rPr>
                              <w:t>@AfterAll</w:t>
                            </w:r>
                            <w:r w:rsidRPr="00FD7BA1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  <w:t xml:space="preserve">    @Then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D7BA1">
                              <w:rPr>
                                <w:color w:val="6A8759"/>
                                <w:sz w:val="16"/>
                                <w:szCs w:val="16"/>
                              </w:rPr>
                              <w:t>"close the connection"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r w:rsidRPr="00FD7BA1">
                              <w:rPr>
                                <w:color w:val="FFC66D"/>
                                <w:sz w:val="16"/>
                                <w:szCs w:val="16"/>
                              </w:rPr>
                              <w:t>closeTheConnection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() 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throws 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SQLException {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D7BA1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connection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.getCon().close()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D7BA1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FD7BA1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3FDA7F67" w14:textId="77777777" w:rsidR="00FD7BA1" w:rsidRPr="00FD7BA1" w:rsidRDefault="00FD7BA1" w:rsidP="00FD7BA1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381D" id="_x0000_s1045" type="#_x0000_t202" style="position:absolute;left:0;text-align:left;margin-left:452.8pt;margin-top:6pt;width:7in;height:303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" fillcolor="white [3201]" stroked="f" strokeweight=".5pt">
                <v:textbox>
                  <w:txbxContent>
                    <w:p w14:paraId="7B77DB9E" w14:textId="77777777" w:rsidR="00FD7BA1" w:rsidRDefault="00FD7BA1" w:rsidP="00FD7BA1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  <w:p w14:paraId="6E192AE3" w14:textId="1241A587" w:rsidR="00FD7BA1" w:rsidRPr="00FD7BA1" w:rsidRDefault="00FD7BA1" w:rsidP="00FD7BA1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 xml:space="preserve">    </w:t>
                      </w:r>
                      <w:r w:rsidRPr="00FD7BA1">
                        <w:rPr>
                          <w:color w:val="BBB529"/>
                          <w:sz w:val="16"/>
                          <w:szCs w:val="16"/>
                        </w:rPr>
                        <w:t>@When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D7BA1">
                        <w:rPr>
                          <w:color w:val="6A8759"/>
                          <w:sz w:val="16"/>
                          <w:szCs w:val="16"/>
                        </w:rPr>
                        <w:t>"I fill in condition with {string}"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FD7BA1">
                        <w:rPr>
                          <w:color w:val="FFC66D"/>
                          <w:sz w:val="16"/>
                          <w:szCs w:val="16"/>
                        </w:rPr>
                        <w:t>iFillInConditionWith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(String string) {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D7BA1">
                        <w:rPr>
                          <w:color w:val="9876AA"/>
                          <w:sz w:val="16"/>
                          <w:szCs w:val="16"/>
                        </w:rPr>
                        <w:t xml:space="preserve">condition 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= string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D7BA1">
                        <w:rPr>
                          <w:color w:val="BBB529"/>
                          <w:sz w:val="16"/>
                          <w:szCs w:val="16"/>
                        </w:rPr>
                        <w:t>@When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D7BA1">
                        <w:rPr>
                          <w:color w:val="6A8759"/>
                          <w:sz w:val="16"/>
                          <w:szCs w:val="16"/>
                        </w:rPr>
                        <w:t>"I want to retrieve {string}"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FD7BA1">
                        <w:rPr>
                          <w:color w:val="FFC66D"/>
                          <w:sz w:val="16"/>
                          <w:szCs w:val="16"/>
                        </w:rPr>
                        <w:t>iWantToRetrieve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(String entity) {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>if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(entity.equals(</w:t>
                      </w:r>
                      <w:r w:rsidRPr="00FD7BA1">
                        <w:rPr>
                          <w:color w:val="6A8759"/>
                          <w:sz w:val="16"/>
                          <w:szCs w:val="16"/>
                        </w:rPr>
                        <w:t>"users"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)) {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FD7BA1">
                        <w:rPr>
                          <w:color w:val="9876AA"/>
                          <w:sz w:val="16"/>
                          <w:szCs w:val="16"/>
                        </w:rPr>
                        <w:t>retrievingData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.selectUsers(</w:t>
                      </w:r>
                      <w:r w:rsidRPr="00FD7BA1">
                        <w:rPr>
                          <w:color w:val="9876AA"/>
                          <w:sz w:val="16"/>
                          <w:szCs w:val="16"/>
                        </w:rPr>
                        <w:t>condition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FD7BA1">
                        <w:rPr>
                          <w:color w:val="9876AA"/>
                          <w:sz w:val="16"/>
                          <w:szCs w:val="16"/>
                        </w:rPr>
                        <w:t xml:space="preserve">status 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FD7BA1">
                        <w:rPr>
                          <w:color w:val="9876AA"/>
                          <w:sz w:val="16"/>
                          <w:szCs w:val="16"/>
                        </w:rPr>
                        <w:t>retrievingData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.getStatus()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>else if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(entity.equals(</w:t>
                      </w:r>
                      <w:r w:rsidRPr="00FD7BA1">
                        <w:rPr>
                          <w:color w:val="6A8759"/>
                          <w:sz w:val="16"/>
                          <w:szCs w:val="16"/>
                        </w:rPr>
                        <w:t>"addresses"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)){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FD7BA1">
                        <w:rPr>
                          <w:color w:val="9876AA"/>
                          <w:sz w:val="16"/>
                          <w:szCs w:val="16"/>
                        </w:rPr>
                        <w:t>retrievingData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.selectAddresses(</w:t>
                      </w:r>
                      <w:r w:rsidRPr="00FD7BA1">
                        <w:rPr>
                          <w:color w:val="9876AA"/>
                          <w:sz w:val="16"/>
                          <w:szCs w:val="16"/>
                        </w:rPr>
                        <w:t>condition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FD7BA1">
                        <w:rPr>
                          <w:color w:val="9876AA"/>
                          <w:sz w:val="16"/>
                          <w:szCs w:val="16"/>
                        </w:rPr>
                        <w:t xml:space="preserve">status 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FD7BA1">
                        <w:rPr>
                          <w:color w:val="9876AA"/>
                          <w:sz w:val="16"/>
                          <w:szCs w:val="16"/>
                        </w:rPr>
                        <w:t>retrievingData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.getStatus()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>else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FD7BA1">
                        <w:rPr>
                          <w:color w:val="9876AA"/>
                          <w:sz w:val="16"/>
                          <w:szCs w:val="16"/>
                        </w:rPr>
                        <w:t xml:space="preserve">status 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FD7BA1">
                        <w:rPr>
                          <w:color w:val="6A8759"/>
                          <w:sz w:val="16"/>
                          <w:szCs w:val="16"/>
                        </w:rPr>
                        <w:t>"Error while retrieving from database"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D7BA1">
                        <w:rPr>
                          <w:color w:val="BBB529"/>
                          <w:sz w:val="16"/>
                          <w:szCs w:val="16"/>
                        </w:rPr>
                        <w:t>@Then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D7BA1">
                        <w:rPr>
                          <w:color w:val="6A8759"/>
                          <w:sz w:val="16"/>
                          <w:szCs w:val="16"/>
                        </w:rPr>
                        <w:t>"I should see {string} for retrieving data"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FD7BA1">
                        <w:rPr>
                          <w:color w:val="FFC66D"/>
                          <w:sz w:val="16"/>
                          <w:szCs w:val="16"/>
                        </w:rPr>
                        <w:t>iShouldSee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(String message) {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D7BA1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assertEquals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D7BA1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message)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D7BA1">
                        <w:rPr>
                          <w:color w:val="BBB529"/>
                          <w:sz w:val="16"/>
                          <w:szCs w:val="16"/>
                        </w:rPr>
                        <w:t>@AfterAll</w:t>
                      </w:r>
                      <w:r w:rsidRPr="00FD7BA1">
                        <w:rPr>
                          <w:color w:val="BBB529"/>
                          <w:sz w:val="16"/>
                          <w:szCs w:val="16"/>
                        </w:rPr>
                        <w:br/>
                        <w:t xml:space="preserve">    @Then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D7BA1">
                        <w:rPr>
                          <w:color w:val="6A8759"/>
                          <w:sz w:val="16"/>
                          <w:szCs w:val="16"/>
                        </w:rPr>
                        <w:t>"close the connection"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r w:rsidRPr="00FD7BA1">
                        <w:rPr>
                          <w:color w:val="FFC66D"/>
                          <w:sz w:val="16"/>
                          <w:szCs w:val="16"/>
                        </w:rPr>
                        <w:t>closeTheConnection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 xml:space="preserve">() 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 xml:space="preserve">throws 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SQLException {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D7BA1">
                        <w:rPr>
                          <w:color w:val="9876AA"/>
                          <w:sz w:val="16"/>
                          <w:szCs w:val="16"/>
                        </w:rPr>
                        <w:t>connection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.getCon().close()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D7BA1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FD7BA1">
                        <w:rPr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3FDA7F67" w14:textId="77777777" w:rsidR="00FD7BA1" w:rsidRPr="00FD7BA1" w:rsidRDefault="00FD7BA1" w:rsidP="00FD7BA1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A4AF54" w14:textId="1E93FDBD" w:rsidR="00953654" w:rsidRDefault="00953654" w:rsidP="004337D2">
      <w:pPr>
        <w:ind w:firstLine="0"/>
      </w:pPr>
    </w:p>
    <w:p w14:paraId="10D9F051" w14:textId="77777777" w:rsidR="00953654" w:rsidRDefault="00953654" w:rsidP="00953654"/>
    <w:p w14:paraId="5582CF5D" w14:textId="77777777" w:rsidR="00953654" w:rsidRDefault="00953654" w:rsidP="00953654"/>
    <w:p w14:paraId="163A4C6B" w14:textId="77777777" w:rsidR="00953654" w:rsidRDefault="00953654" w:rsidP="00953654"/>
    <w:p w14:paraId="6D67BC91" w14:textId="77777777" w:rsidR="00953654" w:rsidRDefault="00953654" w:rsidP="00953654"/>
    <w:p w14:paraId="5C1754F8" w14:textId="77777777" w:rsidR="00953654" w:rsidRDefault="00953654" w:rsidP="00953654"/>
    <w:p w14:paraId="62F8CACA" w14:textId="77777777" w:rsidR="00B7604F" w:rsidRDefault="00B7604F" w:rsidP="00CC2AEC">
      <w:pPr>
        <w:ind w:firstLine="0"/>
      </w:pPr>
    </w:p>
    <w:p w14:paraId="32D98E7B" w14:textId="77777777" w:rsidR="00FD7BA1" w:rsidRDefault="00FD7BA1" w:rsidP="00CC2AEC">
      <w:pPr>
        <w:ind w:firstLine="0"/>
      </w:pPr>
    </w:p>
    <w:p w14:paraId="24B6BC1C" w14:textId="77777777" w:rsidR="00FD7BA1" w:rsidRDefault="00FD7BA1" w:rsidP="00CC2AEC">
      <w:pPr>
        <w:ind w:firstLine="0"/>
      </w:pPr>
    </w:p>
    <w:p w14:paraId="744CEACC" w14:textId="77777777" w:rsidR="00FD7BA1" w:rsidRDefault="00FD7BA1" w:rsidP="00CC2AEC">
      <w:pPr>
        <w:ind w:firstLine="0"/>
      </w:pPr>
    </w:p>
    <w:p w14:paraId="2211C38D" w14:textId="77777777" w:rsidR="00FD7BA1" w:rsidRDefault="00FD7BA1" w:rsidP="00CC2AEC">
      <w:pPr>
        <w:ind w:firstLine="0"/>
      </w:pPr>
    </w:p>
    <w:p w14:paraId="62253985" w14:textId="77777777" w:rsidR="00FD7BA1" w:rsidRDefault="00FD7BA1" w:rsidP="00FD7BA1">
      <w:pPr>
        <w:spacing w:line="276" w:lineRule="auto"/>
        <w:ind w:firstLine="0"/>
      </w:pPr>
    </w:p>
    <w:p w14:paraId="32C8D975" w14:textId="77777777" w:rsidR="00FD7BA1" w:rsidRDefault="00FD7BA1" w:rsidP="00FD7BA1">
      <w:pPr>
        <w:spacing w:line="276" w:lineRule="auto"/>
        <w:ind w:firstLine="0"/>
      </w:pPr>
    </w:p>
    <w:p w14:paraId="76C77D0C" w14:textId="4F4C1693" w:rsidR="00FD7BA1" w:rsidRDefault="00FD7BA1" w:rsidP="00FD7BA1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FD7BA1">
        <w:rPr>
          <w:b/>
          <w:bCs/>
        </w:rPr>
        <w:t>iWantToRetrieve</w:t>
      </w:r>
      <w:proofErr w:type="spellEnd"/>
      <w:r>
        <w:t>: call the suitable function according to entered entity, then store the result in status.</w:t>
      </w:r>
    </w:p>
    <w:p w14:paraId="7CAD447F" w14:textId="369F980C" w:rsidR="00FD7BA1" w:rsidRDefault="00FD7BA1" w:rsidP="00FD7BA1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FD7BA1">
        <w:rPr>
          <w:b/>
          <w:bCs/>
        </w:rPr>
        <w:t>iShouldSee</w:t>
      </w:r>
      <w:proofErr w:type="spellEnd"/>
      <w:r>
        <w:t>: compare the result with the expected value, if they are equal assert true, otherwise, false.</w:t>
      </w:r>
    </w:p>
    <w:p w14:paraId="679ABD19" w14:textId="5416FF31" w:rsidR="00FD7BA1" w:rsidRDefault="00FD7BA1" w:rsidP="00FD7BA1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FD7BA1">
        <w:rPr>
          <w:b/>
          <w:bCs/>
        </w:rPr>
        <w:t>closeTheConnection</w:t>
      </w:r>
      <w:proofErr w:type="spellEnd"/>
      <w:r>
        <w:t>: close the connection after finishing all steps.</w:t>
      </w:r>
    </w:p>
    <w:p w14:paraId="342C5D45" w14:textId="176ECB25" w:rsidR="00FD7BA1" w:rsidRDefault="00FD7BA1" w:rsidP="00FD7BA1">
      <w:pPr>
        <w:pStyle w:val="ListParagraph"/>
        <w:spacing w:line="276" w:lineRule="auto"/>
        <w:ind w:firstLine="0"/>
      </w:pPr>
    </w:p>
    <w:p w14:paraId="1A2D719E" w14:textId="5477A40A" w:rsidR="00FD7BA1" w:rsidRDefault="00FD7BA1" w:rsidP="00FD7BA1">
      <w:pPr>
        <w:pStyle w:val="Heading3"/>
      </w:pPr>
      <w:bookmarkStart w:id="38" w:name="_Toc152187249"/>
      <w:r w:rsidRPr="00FD7BA1">
        <w:rPr>
          <w:noProof/>
        </w:rPr>
        <w:drawing>
          <wp:anchor distT="0" distB="0" distL="114300" distR="114300" simplePos="0" relativeHeight="251727872" behindDoc="0" locked="0" layoutInCell="1" allowOverlap="1" wp14:anchorId="2B202885" wp14:editId="5DE2A2F2">
            <wp:simplePos x="0" y="0"/>
            <wp:positionH relativeFrom="column">
              <wp:posOffset>3300095</wp:posOffset>
            </wp:positionH>
            <wp:positionV relativeFrom="page">
              <wp:posOffset>7985760</wp:posOffset>
            </wp:positionV>
            <wp:extent cx="2503170" cy="1499235"/>
            <wp:effectExtent l="76200" t="76200" r="125730" b="139065"/>
            <wp:wrapSquare wrapText="bothSides"/>
            <wp:docPr id="113586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63299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2" t="46733" r="1001" b="1789"/>
                    <a:stretch/>
                  </pic:blipFill>
                  <pic:spPr bwMode="auto">
                    <a:xfrm>
                      <a:off x="0" y="0"/>
                      <a:ext cx="2503170" cy="149923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7BA1">
        <w:rPr>
          <w:noProof/>
        </w:rPr>
        <w:drawing>
          <wp:anchor distT="0" distB="0" distL="114300" distR="114300" simplePos="0" relativeHeight="251726848" behindDoc="1" locked="0" layoutInCell="1" allowOverlap="1" wp14:anchorId="087CE7A4" wp14:editId="06D96ACB">
            <wp:simplePos x="0" y="0"/>
            <wp:positionH relativeFrom="column">
              <wp:posOffset>535305</wp:posOffset>
            </wp:positionH>
            <wp:positionV relativeFrom="page">
              <wp:posOffset>7987665</wp:posOffset>
            </wp:positionV>
            <wp:extent cx="2496185" cy="1498600"/>
            <wp:effectExtent l="76200" t="76200" r="132715" b="139700"/>
            <wp:wrapTight wrapText="bothSides">
              <wp:wrapPolygon edited="0">
                <wp:start x="-330" y="-1098"/>
                <wp:lineTo x="-659" y="-824"/>
                <wp:lineTo x="-659" y="22241"/>
                <wp:lineTo x="-330" y="23339"/>
                <wp:lineTo x="22254" y="23339"/>
                <wp:lineTo x="22584" y="21417"/>
                <wp:lineTo x="22584" y="3569"/>
                <wp:lineTo x="22254" y="-549"/>
                <wp:lineTo x="22254" y="-1098"/>
                <wp:lineTo x="-330" y="-1098"/>
              </wp:wrapPolygon>
            </wp:wrapTight>
            <wp:docPr id="1851820915" name="Picture 1851820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63299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2" t="1139" r="1001" b="47239"/>
                    <a:stretch/>
                  </pic:blipFill>
                  <pic:spPr bwMode="auto">
                    <a:xfrm>
                      <a:off x="0" y="0"/>
                      <a:ext cx="2496185" cy="14986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Result</w:t>
      </w:r>
      <w:bookmarkEnd w:id="38"/>
    </w:p>
    <w:p w14:paraId="4F3CFDCF" w14:textId="6E80FDA5" w:rsidR="00FD7BA1" w:rsidRDefault="00FD7BA1" w:rsidP="00CE5F48">
      <w:pPr>
        <w:ind w:firstLine="0"/>
      </w:pPr>
    </w:p>
    <w:p w14:paraId="5DD988B6" w14:textId="501036A7" w:rsidR="00CE5F48" w:rsidRPr="00F810C6" w:rsidRDefault="00CE5F48" w:rsidP="00CE5F48">
      <w:pPr>
        <w:pStyle w:val="Heading2"/>
        <w:spacing w:line="360" w:lineRule="auto"/>
      </w:pPr>
      <w:bookmarkStart w:id="39" w:name="_Toc152187250"/>
      <w:r w:rsidRPr="00F810C6">
        <w:lastRenderedPageBreak/>
        <w:t xml:space="preserve">Feature </w:t>
      </w:r>
      <w:r>
        <w:t>3</w:t>
      </w:r>
      <w:r w:rsidRPr="00F810C6">
        <w:t>:</w:t>
      </w:r>
      <w:r>
        <w:t xml:space="preserve"> Login</w:t>
      </w:r>
      <w:bookmarkEnd w:id="39"/>
    </w:p>
    <w:p w14:paraId="7D5E9A3C" w14:textId="77777777" w:rsidR="00CE5F48" w:rsidRDefault="00CE5F48" w:rsidP="00CE5F48"/>
    <w:p w14:paraId="314FF41F" w14:textId="77777777" w:rsidR="00CE5F48" w:rsidRDefault="00CE5F48" w:rsidP="00CE5F48">
      <w:pPr>
        <w:pStyle w:val="Heading3"/>
      </w:pPr>
      <w:bookmarkStart w:id="40" w:name="_Toc152187251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497FE1" wp14:editId="1D6089B8">
                <wp:simplePos x="0" y="0"/>
                <wp:positionH relativeFrom="margin">
                  <wp:align>center</wp:align>
                </wp:positionH>
                <wp:positionV relativeFrom="paragraph">
                  <wp:posOffset>207028</wp:posOffset>
                </wp:positionV>
                <wp:extent cx="6733789" cy="3087585"/>
                <wp:effectExtent l="0" t="0" r="0" b="0"/>
                <wp:wrapNone/>
                <wp:docPr id="2253500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789" cy="308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A9103" w14:textId="77777777" w:rsidR="00CE5F48" w:rsidRPr="00CE5F48" w:rsidRDefault="00CE5F48" w:rsidP="00CE5F48">
                            <w:pPr>
                              <w:pStyle w:val="HTMLPreformatted"/>
                              <w:shd w:val="clear" w:color="auto" w:fill="2B2B2B"/>
                              <w:spacing w:after="270" w:line="276" w:lineRule="auto"/>
                              <w:rPr>
                                <w:color w:val="CC7832"/>
                                <w:sz w:val="2"/>
                                <w:szCs w:val="2"/>
                              </w:rPr>
                            </w:pPr>
                          </w:p>
                          <w:p w14:paraId="49A80828" w14:textId="33654811" w:rsidR="00CE5F48" w:rsidRPr="00CE5F48" w:rsidRDefault="00CE5F48" w:rsidP="00CE5F48">
                            <w:pPr>
                              <w:pStyle w:val="HTMLPreformatted"/>
                              <w:shd w:val="clear" w:color="auto" w:fill="2B2B2B"/>
                              <w:spacing w:after="270"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Feature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: Login feature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I want to login to car accessories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Scenario Outline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: login scenarios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Given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 is connected to the database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When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he fills in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'username'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'&lt;username&gt;'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for login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he fills in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'password'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'&lt;password&gt;'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for login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 clicks on login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Then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user should see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'&lt;message&gt;'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for login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close the connection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Examples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: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CE5F48">
                              <w:rPr>
                                <w:b/>
                                <w:bCs/>
                                <w:color w:val="9876AA"/>
                                <w:sz w:val="16"/>
                                <w:szCs w:val="16"/>
                              </w:rPr>
                              <w:t xml:space="preserve">username  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CE5F48">
                              <w:rPr>
                                <w:b/>
                                <w:bCs/>
                                <w:color w:val="9876AA"/>
                                <w:sz w:val="16"/>
                                <w:szCs w:val="16"/>
                              </w:rPr>
                              <w:t xml:space="preserve">password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CE5F48">
                              <w:rPr>
                                <w:b/>
                                <w:bCs/>
                                <w:color w:val="9876AA"/>
                                <w:sz w:val="16"/>
                                <w:szCs w:val="16"/>
                              </w:rPr>
                              <w:t xml:space="preserve">message                  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 </w:t>
                            </w:r>
                            <w:proofErr w:type="spellStart"/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rihamkatout</w:t>
                            </w:r>
                            <w:proofErr w:type="spellEnd"/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1234**Aa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Valid username and password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rihamkatout2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1234**Aa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Valid username and password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rihamkatout3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1234**Aa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Valid username and password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rihamkatout9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123456  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Invalid username or password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 </w:t>
                            </w:r>
                            <w:proofErr w:type="spellStart"/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rihamkatout</w:t>
                            </w:r>
                            <w:proofErr w:type="spellEnd"/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12de456 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Invalid username or password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               |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12de456 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Invalid username or password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 </w:t>
                            </w:r>
                            <w:proofErr w:type="spellStart"/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rihamkatout</w:t>
                            </w:r>
                            <w:proofErr w:type="spellEnd"/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            | </w:t>
                            </w:r>
                            <w:r w:rsidRPr="00CE5F48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Invalid username or password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</w:p>
                          <w:p w14:paraId="0D7DCEAA" w14:textId="77777777" w:rsidR="00CE5F48" w:rsidRPr="00CE5F48" w:rsidRDefault="00CE5F48" w:rsidP="00CE5F48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7FE1" id="_x0000_s1046" type="#_x0000_t202" style="position:absolute;margin-left:0;margin-top:16.3pt;width:530.2pt;height:243.1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" fillcolor="white [3201]" stroked="f" strokeweight=".5pt">
                <v:textbox>
                  <w:txbxContent>
                    <w:p w14:paraId="4F8A9103" w14:textId="77777777" w:rsidR="00CE5F48" w:rsidRPr="00CE5F48" w:rsidRDefault="00CE5F48" w:rsidP="00CE5F48">
                      <w:pPr>
                        <w:pStyle w:val="HTMLPreformatted"/>
                        <w:shd w:val="clear" w:color="auto" w:fill="2B2B2B"/>
                        <w:spacing w:after="270" w:line="276" w:lineRule="auto"/>
                        <w:rPr>
                          <w:color w:val="CC7832"/>
                          <w:sz w:val="2"/>
                          <w:szCs w:val="2"/>
                        </w:rPr>
                      </w:pPr>
                    </w:p>
                    <w:p w14:paraId="49A80828" w14:textId="33654811" w:rsidR="00CE5F48" w:rsidRPr="00CE5F48" w:rsidRDefault="00CE5F48" w:rsidP="00CE5F48">
                      <w:pPr>
                        <w:pStyle w:val="HTMLPreformatted"/>
                        <w:shd w:val="clear" w:color="auto" w:fill="2B2B2B"/>
                        <w:spacing w:after="270"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Feature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: Login feature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I want to login to car accessories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Scenario Outline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: login scenarios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Given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user is connected to the database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When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he fills in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'username'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 with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'&lt;username&gt;'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 for login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he fills in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'password'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 with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'&lt;password&gt;'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 for login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user clicks on login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Then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user should see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'&lt;message&gt;'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 for login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close the connection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Examples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: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CE5F48">
                        <w:rPr>
                          <w:b/>
                          <w:bCs/>
                          <w:color w:val="9876AA"/>
                          <w:sz w:val="16"/>
                          <w:szCs w:val="16"/>
                        </w:rPr>
                        <w:t xml:space="preserve">username  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CE5F48">
                        <w:rPr>
                          <w:b/>
                          <w:bCs/>
                          <w:color w:val="9876AA"/>
                          <w:sz w:val="16"/>
                          <w:szCs w:val="16"/>
                        </w:rPr>
                        <w:t xml:space="preserve">password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CE5F48">
                        <w:rPr>
                          <w:b/>
                          <w:bCs/>
                          <w:color w:val="9876AA"/>
                          <w:sz w:val="16"/>
                          <w:szCs w:val="16"/>
                        </w:rPr>
                        <w:t xml:space="preserve">message                  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 </w:t>
                      </w:r>
                      <w:proofErr w:type="spellStart"/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rihamkatout</w:t>
                      </w:r>
                      <w:proofErr w:type="spellEnd"/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1234**Aa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Valid username and password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rihamkatout2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1234**Aa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Valid username and password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rihamkatout3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1234**Aa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Valid username and password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rihamkatout9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123456  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Invalid username or password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 </w:t>
                      </w:r>
                      <w:proofErr w:type="spellStart"/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rihamkatout</w:t>
                      </w:r>
                      <w:proofErr w:type="spellEnd"/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12de456 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Invalid username or password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               |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12de456 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Invalid username or password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 </w:t>
                      </w:r>
                      <w:proofErr w:type="spellStart"/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rihamkatout</w:t>
                      </w:r>
                      <w:proofErr w:type="spellEnd"/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|             | </w:t>
                      </w:r>
                      <w:r w:rsidRPr="00CE5F48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Invalid username or password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</w:p>
                    <w:p w14:paraId="0D7DCEAA" w14:textId="77777777" w:rsidR="00CE5F48" w:rsidRPr="00CE5F48" w:rsidRDefault="00CE5F48" w:rsidP="00CE5F48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Scenarios</w:t>
      </w:r>
      <w:bookmarkEnd w:id="40"/>
    </w:p>
    <w:p w14:paraId="63551AB5" w14:textId="77777777" w:rsidR="00CE5F48" w:rsidRDefault="00CE5F48" w:rsidP="00CE5F48">
      <w:pPr>
        <w:keepNext/>
        <w:ind w:firstLine="0"/>
        <w:jc w:val="center"/>
        <w:rPr>
          <w:szCs w:val="20"/>
        </w:rPr>
      </w:pPr>
    </w:p>
    <w:p w14:paraId="52EE7C9A" w14:textId="77777777" w:rsidR="00CE5F48" w:rsidRDefault="00CE5F48" w:rsidP="00CE5F48">
      <w:pPr>
        <w:keepNext/>
        <w:ind w:firstLine="0"/>
        <w:jc w:val="center"/>
        <w:rPr>
          <w:szCs w:val="20"/>
        </w:rPr>
      </w:pPr>
    </w:p>
    <w:p w14:paraId="222EFA89" w14:textId="77777777" w:rsidR="00CE5F48" w:rsidRDefault="00CE5F48" w:rsidP="00CE5F48">
      <w:pPr>
        <w:keepNext/>
        <w:ind w:firstLine="0"/>
        <w:jc w:val="center"/>
        <w:rPr>
          <w:szCs w:val="20"/>
        </w:rPr>
      </w:pPr>
    </w:p>
    <w:p w14:paraId="7F4E2465" w14:textId="77777777" w:rsidR="00CE5F48" w:rsidRDefault="00CE5F48" w:rsidP="00CE5F48">
      <w:pPr>
        <w:keepNext/>
        <w:ind w:firstLine="0"/>
        <w:jc w:val="center"/>
        <w:rPr>
          <w:szCs w:val="20"/>
        </w:rPr>
      </w:pPr>
    </w:p>
    <w:p w14:paraId="73D73398" w14:textId="77777777" w:rsidR="00CE5F48" w:rsidRDefault="00CE5F48" w:rsidP="00CE5F48">
      <w:pPr>
        <w:keepNext/>
        <w:ind w:firstLine="0"/>
        <w:jc w:val="center"/>
        <w:rPr>
          <w:szCs w:val="20"/>
        </w:rPr>
      </w:pPr>
    </w:p>
    <w:p w14:paraId="21E346A1" w14:textId="77777777" w:rsidR="00CE5F48" w:rsidRDefault="00CE5F48" w:rsidP="00CE5F48">
      <w:pPr>
        <w:keepNext/>
        <w:ind w:firstLine="0"/>
        <w:jc w:val="center"/>
        <w:rPr>
          <w:szCs w:val="20"/>
        </w:rPr>
      </w:pPr>
    </w:p>
    <w:p w14:paraId="2719646F" w14:textId="77777777" w:rsidR="00CE5F48" w:rsidRDefault="00CE5F48" w:rsidP="00CE5F48">
      <w:pPr>
        <w:keepNext/>
        <w:ind w:firstLine="0"/>
        <w:jc w:val="center"/>
        <w:rPr>
          <w:szCs w:val="20"/>
        </w:rPr>
      </w:pPr>
    </w:p>
    <w:p w14:paraId="142EB6EA" w14:textId="77777777" w:rsidR="00CE5F48" w:rsidRDefault="00CE5F48" w:rsidP="00CE5F48">
      <w:pPr>
        <w:keepNext/>
        <w:ind w:firstLine="0"/>
        <w:jc w:val="center"/>
        <w:rPr>
          <w:szCs w:val="20"/>
        </w:rPr>
      </w:pPr>
    </w:p>
    <w:p w14:paraId="7658C47E" w14:textId="77777777" w:rsidR="00CE5F48" w:rsidRDefault="00CE5F48" w:rsidP="00CE5F48">
      <w:pPr>
        <w:ind w:firstLine="0"/>
        <w:rPr>
          <w:color w:val="C00000"/>
          <w:szCs w:val="20"/>
        </w:rPr>
      </w:pPr>
    </w:p>
    <w:p w14:paraId="467701E5" w14:textId="77777777" w:rsidR="00CE5F48" w:rsidRDefault="00CE5F48" w:rsidP="00CE5F48">
      <w:pPr>
        <w:ind w:firstLine="0"/>
        <w:rPr>
          <w:color w:val="C00000"/>
          <w:szCs w:val="20"/>
        </w:rPr>
      </w:pPr>
    </w:p>
    <w:p w14:paraId="49A27FA2" w14:textId="77777777" w:rsidR="00CE5F48" w:rsidRDefault="00CE5F48" w:rsidP="00CE5F48">
      <w:pPr>
        <w:ind w:firstLine="0"/>
        <w:rPr>
          <w:color w:val="C00000"/>
          <w:szCs w:val="20"/>
          <w:rtl/>
        </w:rPr>
      </w:pPr>
    </w:p>
    <w:p w14:paraId="4535F884" w14:textId="77777777" w:rsidR="00CE5F48" w:rsidRPr="001B233E" w:rsidRDefault="00CE5F48" w:rsidP="00CE5F48">
      <w:pPr>
        <w:ind w:firstLine="0"/>
        <w:rPr>
          <w:color w:val="C00000"/>
          <w:szCs w:val="20"/>
        </w:rPr>
      </w:pPr>
    </w:p>
    <w:p w14:paraId="5E908C3A" w14:textId="1EC3CE80" w:rsidR="00CE5F48" w:rsidRDefault="00CE5F48" w:rsidP="00CE5F48">
      <w:pPr>
        <w:pStyle w:val="Heading3"/>
      </w:pPr>
      <w:bookmarkStart w:id="41" w:name="_Toc152187252"/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61740D" wp14:editId="621CC69B">
                <wp:simplePos x="0" y="0"/>
                <wp:positionH relativeFrom="margin">
                  <wp:align>right</wp:align>
                </wp:positionH>
                <wp:positionV relativeFrom="paragraph">
                  <wp:posOffset>210592</wp:posOffset>
                </wp:positionV>
                <wp:extent cx="6400800" cy="1806360"/>
                <wp:effectExtent l="0" t="0" r="0" b="3810"/>
                <wp:wrapNone/>
                <wp:docPr id="488623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80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4393C2" w14:textId="77777777" w:rsidR="00CE5F48" w:rsidRDefault="00CE5F48" w:rsidP="00CE5F48">
                            <w:pPr>
                              <w:pStyle w:val="HTMLPreformatted"/>
                              <w:shd w:val="clear" w:color="auto" w:fill="2B2B2B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</w:p>
                          <w:p w14:paraId="50538DCC" w14:textId="1BB53875" w:rsidR="00CE5F48" w:rsidRPr="00CE5F48" w:rsidRDefault="00CE5F48" w:rsidP="00CE5F48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LoginTester</w:t>
                            </w:r>
                            <w:proofErr w:type="spellEnd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{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private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username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>password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</w:t>
                            </w:r>
                            <w:proofErr w:type="spellStart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DatabaseConnection</w:t>
                            </w:r>
                            <w:proofErr w:type="spellEnd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connection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Login </w:t>
                            </w:r>
                            <w:proofErr w:type="spellStart"/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>login</w:t>
                            </w:r>
                            <w:proofErr w:type="spellEnd"/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BBB529"/>
                                <w:sz w:val="16"/>
                                <w:szCs w:val="16"/>
                              </w:rPr>
                              <w:t>@BeforeAll</w:t>
                            </w:r>
                            <w:r w:rsidRPr="00CE5F48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  <w:t xml:space="preserve">    @</w:t>
                            </w:r>
                            <w:proofErr w:type="gramStart"/>
                            <w:r w:rsidRPr="00CE5F48">
                              <w:rPr>
                                <w:color w:val="BBB529"/>
                                <w:sz w:val="16"/>
                                <w:szCs w:val="16"/>
                              </w:rPr>
                              <w:t>Given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E5F48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 is connected to the database"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proofErr w:type="spellStart"/>
                            <w:r w:rsidRPr="00CE5F48">
                              <w:rPr>
                                <w:color w:val="FFC66D"/>
                                <w:sz w:val="16"/>
                                <w:szCs w:val="16"/>
                              </w:rPr>
                              <w:t>userIsConnectedToTheDatabase</w:t>
                            </w:r>
                            <w:proofErr w:type="spellEnd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connection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proofErr w:type="spellStart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DatabaseConnection</w:t>
                            </w:r>
                            <w:proofErr w:type="spellEnd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login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Login(</w:t>
                            </w:r>
                            <w:proofErr w:type="spellStart"/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connection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.getCon</w:t>
                            </w:r>
                            <w:proofErr w:type="spellEnd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())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7B3FC03" w14:textId="77777777" w:rsidR="00CE5F48" w:rsidRPr="00CE5F48" w:rsidRDefault="00CE5F48" w:rsidP="00CE5F48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740D" id="_x0000_s1047" type="#_x0000_t202" style="position:absolute;margin-left:452.8pt;margin-top:16.6pt;width:7in;height:142.25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" fillcolor="white [3201]" stroked="f" strokeweight=".5pt">
                <v:textbox>
                  <w:txbxContent>
                    <w:p w14:paraId="124393C2" w14:textId="77777777" w:rsidR="00CE5F48" w:rsidRDefault="00CE5F48" w:rsidP="00CE5F48">
                      <w:pPr>
                        <w:pStyle w:val="HTMLPreformatted"/>
                        <w:shd w:val="clear" w:color="auto" w:fill="2B2B2B"/>
                        <w:rPr>
                          <w:color w:val="CC7832"/>
                          <w:sz w:val="16"/>
                          <w:szCs w:val="16"/>
                        </w:rPr>
                      </w:pPr>
                    </w:p>
                    <w:p w14:paraId="50538DCC" w14:textId="1BB53875" w:rsidR="00CE5F48" w:rsidRPr="00CE5F48" w:rsidRDefault="00CE5F48" w:rsidP="00CE5F48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LoginTester</w:t>
                      </w:r>
                      <w:proofErr w:type="spellEnd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 {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private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>username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>password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</w:t>
                      </w:r>
                      <w:proofErr w:type="spellStart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DatabaseConnection</w:t>
                      </w:r>
                      <w:proofErr w:type="spellEnd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>connection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Login </w:t>
                      </w:r>
                      <w:proofErr w:type="spellStart"/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>login</w:t>
                      </w:r>
                      <w:proofErr w:type="spellEnd"/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BBB529"/>
                          <w:sz w:val="16"/>
                          <w:szCs w:val="16"/>
                        </w:rPr>
                        <w:t>@BeforeAll</w:t>
                      </w:r>
                      <w:r w:rsidRPr="00CE5F48">
                        <w:rPr>
                          <w:color w:val="BBB529"/>
                          <w:sz w:val="16"/>
                          <w:szCs w:val="16"/>
                        </w:rPr>
                        <w:br/>
                        <w:t xml:space="preserve">    @</w:t>
                      </w:r>
                      <w:proofErr w:type="gramStart"/>
                      <w:r w:rsidRPr="00CE5F48">
                        <w:rPr>
                          <w:color w:val="BBB529"/>
                          <w:sz w:val="16"/>
                          <w:szCs w:val="16"/>
                        </w:rPr>
                        <w:t>Given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E5F48">
                        <w:rPr>
                          <w:color w:val="6A8759"/>
                          <w:sz w:val="16"/>
                          <w:szCs w:val="16"/>
                        </w:rPr>
                        <w:t>"user is connected to the database"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proofErr w:type="spellStart"/>
                      <w:r w:rsidRPr="00CE5F48">
                        <w:rPr>
                          <w:color w:val="FFC66D"/>
                          <w:sz w:val="16"/>
                          <w:szCs w:val="16"/>
                        </w:rPr>
                        <w:t>userIsConnectedToTheDatabase</w:t>
                      </w:r>
                      <w:proofErr w:type="spellEnd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 xml:space="preserve">connection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proofErr w:type="spellStart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DatabaseConnection</w:t>
                      </w:r>
                      <w:proofErr w:type="spellEnd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 xml:space="preserve">login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Login(</w:t>
                      </w:r>
                      <w:proofErr w:type="spellStart"/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>connection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.getCon</w:t>
                      </w:r>
                      <w:proofErr w:type="spellEnd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())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</w:p>
                    <w:p w14:paraId="37B3FC03" w14:textId="77777777" w:rsidR="00CE5F48" w:rsidRPr="00CE5F48" w:rsidRDefault="00CE5F48" w:rsidP="00CE5F48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Steps definition Class</w:t>
      </w:r>
      <w:bookmarkEnd w:id="41"/>
    </w:p>
    <w:p w14:paraId="6A606555" w14:textId="5E6A674C" w:rsidR="00CE5F48" w:rsidRPr="0027175F" w:rsidRDefault="00CE5F48" w:rsidP="00CE5F48">
      <w:pPr>
        <w:pStyle w:val="Heading3"/>
        <w:ind w:firstLine="360"/>
      </w:pPr>
    </w:p>
    <w:p w14:paraId="0F1C6D09" w14:textId="3E75E3AA" w:rsidR="00CE5F48" w:rsidRDefault="00CE5F48" w:rsidP="00CE5F48"/>
    <w:p w14:paraId="508FAF1C" w14:textId="212CE0A7" w:rsidR="00CE5F48" w:rsidRDefault="00CE5F48" w:rsidP="00CE5F48"/>
    <w:p w14:paraId="333DB1E5" w14:textId="22709A4A" w:rsidR="00CE5F48" w:rsidRDefault="00CE5F48" w:rsidP="00CE5F48"/>
    <w:p w14:paraId="60DE672B" w14:textId="6E43A36B" w:rsidR="00CE5F48" w:rsidRDefault="00CE5F48" w:rsidP="00CE5F48">
      <w:pPr>
        <w:ind w:firstLine="0"/>
        <w:rPr>
          <w:szCs w:val="20"/>
        </w:rPr>
      </w:pPr>
    </w:p>
    <w:p w14:paraId="4F28D9AD" w14:textId="2CFCFB2E" w:rsidR="00CE5F48" w:rsidRDefault="00CE5F48" w:rsidP="00CE5F48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r>
        <w:rPr>
          <w:b/>
          <w:bCs/>
          <w:szCs w:val="20"/>
        </w:rPr>
        <w:t>connection</w:t>
      </w:r>
      <w:r>
        <w:rPr>
          <w:szCs w:val="20"/>
        </w:rPr>
        <w:t>: temporary connection to database.</w:t>
      </w:r>
    </w:p>
    <w:p w14:paraId="29E23B48" w14:textId="681CB8F3" w:rsidR="00CE5F48" w:rsidRDefault="00CE5F48" w:rsidP="00CE5F48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r>
        <w:rPr>
          <w:b/>
          <w:bCs/>
          <w:szCs w:val="20"/>
        </w:rPr>
        <w:t>status</w:t>
      </w:r>
      <w:r>
        <w:rPr>
          <w:szCs w:val="20"/>
        </w:rPr>
        <w:t xml:space="preserve">: to store the result of retrieving then use it in </w:t>
      </w:r>
      <w:proofErr w:type="spellStart"/>
      <w:r>
        <w:rPr>
          <w:b/>
          <w:bCs/>
          <w:i/>
          <w:iCs/>
          <w:szCs w:val="20"/>
        </w:rPr>
        <w:t>userShouldSee</w:t>
      </w:r>
      <w:proofErr w:type="spellEnd"/>
      <w:r>
        <w:rPr>
          <w:szCs w:val="20"/>
        </w:rPr>
        <w:t xml:space="preserve"> step.</w:t>
      </w:r>
    </w:p>
    <w:p w14:paraId="39FB1B95" w14:textId="2E22BE13" w:rsidR="00CE5F48" w:rsidRDefault="00CE5F48" w:rsidP="00CE5F48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r>
        <w:rPr>
          <w:b/>
          <w:bCs/>
          <w:szCs w:val="20"/>
        </w:rPr>
        <w:t>username, password</w:t>
      </w:r>
      <w:r>
        <w:rPr>
          <w:szCs w:val="20"/>
        </w:rPr>
        <w:t>: to store input from user.</w:t>
      </w:r>
    </w:p>
    <w:p w14:paraId="31BD66DA" w14:textId="63FC9869" w:rsidR="00CE5F48" w:rsidRDefault="00CE5F48" w:rsidP="00CE5F48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r>
        <w:rPr>
          <w:b/>
          <w:bCs/>
          <w:szCs w:val="20"/>
        </w:rPr>
        <w:t>login</w:t>
      </w:r>
      <w:r>
        <w:rPr>
          <w:szCs w:val="20"/>
        </w:rPr>
        <w:t xml:space="preserve">: instance of </w:t>
      </w:r>
      <w:hyperlink w:anchor="_Login_Class" w:history="1">
        <w:r w:rsidRPr="00CE5F48">
          <w:rPr>
            <w:rStyle w:val="Hyperlink"/>
            <w:szCs w:val="20"/>
          </w:rPr>
          <w:t>Login</w:t>
        </w:r>
      </w:hyperlink>
      <w:r>
        <w:rPr>
          <w:szCs w:val="20"/>
        </w:rPr>
        <w:t xml:space="preserve"> Class to test logging in.</w:t>
      </w:r>
    </w:p>
    <w:p w14:paraId="7FD87CEA" w14:textId="0DC320F2" w:rsidR="00CE5F48" w:rsidRDefault="00CE5F48" w:rsidP="00CE5F48">
      <w:pPr>
        <w:pStyle w:val="ListParagraph"/>
        <w:spacing w:line="276" w:lineRule="auto"/>
        <w:ind w:firstLine="0"/>
        <w:rPr>
          <w:b/>
          <w:bCs/>
          <w:szCs w:val="20"/>
        </w:rPr>
      </w:pPr>
    </w:p>
    <w:p w14:paraId="56C1907F" w14:textId="0D910374" w:rsidR="00CE5F48" w:rsidRDefault="00CE5F48" w:rsidP="00CE5F48">
      <w:pPr>
        <w:pStyle w:val="ListParagraph"/>
        <w:spacing w:line="276" w:lineRule="auto"/>
        <w:ind w:firstLine="0"/>
        <w:rPr>
          <w:b/>
          <w:bCs/>
          <w:szCs w:val="20"/>
        </w:rPr>
      </w:pPr>
    </w:p>
    <w:p w14:paraId="2AB8847B" w14:textId="2DA77DC7" w:rsidR="00CE5F48" w:rsidRDefault="00CE5F48" w:rsidP="00CE5F48">
      <w:pPr>
        <w:pStyle w:val="ListParagraph"/>
        <w:spacing w:line="276" w:lineRule="auto"/>
        <w:ind w:firstLine="0"/>
        <w:rPr>
          <w:b/>
          <w:bCs/>
          <w:szCs w:val="20"/>
        </w:rPr>
      </w:pPr>
    </w:p>
    <w:p w14:paraId="56574255" w14:textId="0E6760CF" w:rsidR="00CE5F48" w:rsidRDefault="00CE5F48" w:rsidP="00CE5F48">
      <w:pPr>
        <w:pStyle w:val="ListParagraph"/>
        <w:spacing w:line="276" w:lineRule="auto"/>
        <w:ind w:firstLine="0"/>
        <w:rPr>
          <w:b/>
          <w:bCs/>
          <w:szCs w:val="20"/>
        </w:rPr>
      </w:pPr>
    </w:p>
    <w:p w14:paraId="330BDEFE" w14:textId="04B9CADA" w:rsidR="00CE5F48" w:rsidRDefault="00CE5F48" w:rsidP="00CE5F48">
      <w:pPr>
        <w:pStyle w:val="ListParagraph"/>
        <w:spacing w:line="276" w:lineRule="auto"/>
        <w:ind w:firstLine="0"/>
        <w:rPr>
          <w:b/>
          <w:bCs/>
          <w:szCs w:val="20"/>
        </w:rPr>
      </w:pPr>
    </w:p>
    <w:p w14:paraId="02BD4EA5" w14:textId="77777777" w:rsidR="00CE5F48" w:rsidRDefault="00CE5F48" w:rsidP="00CE5F48">
      <w:pPr>
        <w:pStyle w:val="ListParagraph"/>
        <w:spacing w:line="276" w:lineRule="auto"/>
        <w:ind w:firstLine="0"/>
        <w:rPr>
          <w:b/>
          <w:bCs/>
          <w:szCs w:val="20"/>
        </w:rPr>
      </w:pPr>
    </w:p>
    <w:p w14:paraId="20E23422" w14:textId="058AE4F5" w:rsidR="00CE5F48" w:rsidRDefault="00CE5F48" w:rsidP="00CE5F48">
      <w:pPr>
        <w:pStyle w:val="ListParagraph"/>
        <w:spacing w:line="276" w:lineRule="auto"/>
        <w:ind w:firstLine="0"/>
        <w:rPr>
          <w:b/>
          <w:bCs/>
          <w:szCs w:val="20"/>
        </w:rPr>
      </w:pPr>
    </w:p>
    <w:p w14:paraId="36FFD8EF" w14:textId="77777777" w:rsidR="00CE5F48" w:rsidRDefault="00CE5F48" w:rsidP="00CE5F48">
      <w:pPr>
        <w:pStyle w:val="ListParagraph"/>
        <w:spacing w:line="276" w:lineRule="auto"/>
        <w:ind w:firstLine="0"/>
        <w:rPr>
          <w:b/>
          <w:bCs/>
          <w:szCs w:val="20"/>
        </w:rPr>
      </w:pPr>
    </w:p>
    <w:p w14:paraId="6B7A672E" w14:textId="7EBF2211" w:rsidR="00CE5F48" w:rsidRDefault="00CE5F48" w:rsidP="00CE5F48">
      <w:pPr>
        <w:pStyle w:val="ListParagraph"/>
        <w:spacing w:line="276" w:lineRule="auto"/>
        <w:ind w:firstLine="0"/>
        <w:rPr>
          <w:b/>
          <w:bCs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60AA9E" wp14:editId="541E301C">
                <wp:simplePos x="0" y="0"/>
                <wp:positionH relativeFrom="margin">
                  <wp:align>right</wp:align>
                </wp:positionH>
                <wp:positionV relativeFrom="paragraph">
                  <wp:posOffset>13944</wp:posOffset>
                </wp:positionV>
                <wp:extent cx="6400800" cy="3592286"/>
                <wp:effectExtent l="0" t="0" r="0" b="8255"/>
                <wp:wrapNone/>
                <wp:docPr id="862355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592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501DC" w14:textId="77777777" w:rsidR="00CE5F48" w:rsidRDefault="00CE5F48" w:rsidP="00CE5F48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14:paraId="6BE5128D" w14:textId="172F9FE0" w:rsidR="00CE5F48" w:rsidRDefault="00CE5F48" w:rsidP="00CE5F48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  <w:rtl/>
                              </w:rPr>
                            </w:pP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CE5F48">
                              <w:rPr>
                                <w:color w:val="BBB529"/>
                                <w:sz w:val="16"/>
                                <w:szCs w:val="16"/>
                              </w:rPr>
                              <w:t>@</w:t>
                            </w:r>
                            <w:proofErr w:type="gramStart"/>
                            <w:r w:rsidRPr="00CE5F48">
                              <w:rPr>
                                <w:color w:val="BBB529"/>
                                <w:sz w:val="16"/>
                                <w:szCs w:val="16"/>
                              </w:rPr>
                              <w:t>When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E5F48">
                              <w:rPr>
                                <w:color w:val="6A8759"/>
                                <w:sz w:val="16"/>
                                <w:szCs w:val="16"/>
                              </w:rPr>
                              <w:t>"he fills in {string} with {string} for login"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proofErr w:type="spellStart"/>
                            <w:r w:rsidRPr="00CE5F48">
                              <w:rPr>
                                <w:color w:val="FFC66D"/>
                                <w:sz w:val="16"/>
                                <w:szCs w:val="16"/>
                              </w:rPr>
                              <w:t>heFillsInWith</w:t>
                            </w:r>
                            <w:proofErr w:type="spellEnd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field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String input) {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if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field.equals</w:t>
                            </w:r>
                            <w:proofErr w:type="spellEnd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CE5F48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"username"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username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= input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else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password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= input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7EB9CD9" w14:textId="77777777" w:rsidR="00CE5F48" w:rsidRDefault="00CE5F48" w:rsidP="00CE5F48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  <w:rtl/>
                              </w:rPr>
                            </w:pP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BBB529"/>
                                <w:sz w:val="16"/>
                                <w:szCs w:val="16"/>
                              </w:rPr>
                              <w:t>@</w:t>
                            </w:r>
                            <w:proofErr w:type="gramStart"/>
                            <w:r w:rsidRPr="00CE5F48">
                              <w:rPr>
                                <w:color w:val="BBB529"/>
                                <w:sz w:val="16"/>
                                <w:szCs w:val="16"/>
                              </w:rPr>
                              <w:t>When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E5F48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 clicks on login"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proofErr w:type="spellStart"/>
                            <w:r w:rsidRPr="00CE5F48">
                              <w:rPr>
                                <w:color w:val="FFC66D"/>
                                <w:sz w:val="16"/>
                                <w:szCs w:val="16"/>
                              </w:rPr>
                              <w:t>userClicksOnLogin</w:t>
                            </w:r>
                            <w:proofErr w:type="spellEnd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>login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.loginUser</w:t>
                            </w:r>
                            <w:proofErr w:type="spellEnd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username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>password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status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>login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.getStatus</w:t>
                            </w:r>
                            <w:proofErr w:type="spellEnd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7ECB5B5" w14:textId="77777777" w:rsidR="00CE5F48" w:rsidRDefault="00CE5F48" w:rsidP="00CE5F48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  <w:rtl/>
                              </w:rPr>
                            </w:pP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BBB529"/>
                                <w:sz w:val="16"/>
                                <w:szCs w:val="16"/>
                              </w:rPr>
                              <w:t>@</w:t>
                            </w:r>
                            <w:proofErr w:type="gramStart"/>
                            <w:r w:rsidRPr="00CE5F48">
                              <w:rPr>
                                <w:color w:val="BBB529"/>
                                <w:sz w:val="16"/>
                                <w:szCs w:val="16"/>
                              </w:rPr>
                              <w:t>Then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E5F48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 should see {string} for login"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proofErr w:type="spellStart"/>
                            <w:r w:rsidRPr="00CE5F48">
                              <w:rPr>
                                <w:color w:val="FFC66D"/>
                                <w:sz w:val="16"/>
                                <w:szCs w:val="16"/>
                              </w:rPr>
                              <w:t>userShouldSee</w:t>
                            </w:r>
                            <w:proofErr w:type="spellEnd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message) {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E5F48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assertEquals</w:t>
                            </w:r>
                            <w:proofErr w:type="spellEnd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,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message</w:t>
                            </w:r>
                            <w:proofErr w:type="spellEnd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0F3090C" w14:textId="24ED1FE1" w:rsidR="00CE5F48" w:rsidRPr="00CE5F48" w:rsidRDefault="00CE5F48" w:rsidP="00CE5F48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BBB529"/>
                                <w:sz w:val="16"/>
                                <w:szCs w:val="16"/>
                              </w:rPr>
                              <w:t>@AfterAll</w:t>
                            </w:r>
                            <w:r w:rsidRPr="00CE5F48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  <w:t xml:space="preserve">    @</w:t>
                            </w:r>
                            <w:proofErr w:type="gramStart"/>
                            <w:r w:rsidRPr="00CE5F48">
                              <w:rPr>
                                <w:color w:val="BBB529"/>
                                <w:sz w:val="16"/>
                                <w:szCs w:val="16"/>
                              </w:rPr>
                              <w:t>Then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E5F48">
                              <w:rPr>
                                <w:color w:val="6A8759"/>
                                <w:sz w:val="16"/>
                                <w:szCs w:val="16"/>
                              </w:rPr>
                              <w:t>"close the connection"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proofErr w:type="spellStart"/>
                            <w:r w:rsidRPr="00CE5F48">
                              <w:rPr>
                                <w:color w:val="FFC66D"/>
                                <w:sz w:val="16"/>
                                <w:szCs w:val="16"/>
                              </w:rPr>
                              <w:t>closeTheConnection</w:t>
                            </w:r>
                            <w:proofErr w:type="spellEnd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() 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throws </w:t>
                            </w:r>
                            <w:proofErr w:type="spellStart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{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E5F48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connection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.getCon</w:t>
                            </w:r>
                            <w:proofErr w:type="spellEnd"/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().close()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E5F4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CE5F4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74B25C19" w14:textId="77777777" w:rsidR="00CE5F48" w:rsidRPr="00CE5F48" w:rsidRDefault="00CE5F48" w:rsidP="00CE5F48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AA9E" id="_x0000_s1048" type="#_x0000_t202" style="position:absolute;left:0;text-align:left;margin-left:452.8pt;margin-top:1.1pt;width:7in;height:282.8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" fillcolor="white [3201]" stroked="f" strokeweight=".5pt">
                <v:textbox>
                  <w:txbxContent>
                    <w:p w14:paraId="191501DC" w14:textId="77777777" w:rsidR="00CE5F48" w:rsidRDefault="00CE5F48" w:rsidP="00CE5F48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  <w:rtl/>
                        </w:rPr>
                      </w:pPr>
                    </w:p>
                    <w:p w14:paraId="6BE5128D" w14:textId="172F9FE0" w:rsidR="00CE5F48" w:rsidRDefault="00CE5F48" w:rsidP="00CE5F48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  <w:rtl/>
                        </w:rPr>
                      </w:pP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    </w:t>
                      </w:r>
                      <w:r w:rsidRPr="00CE5F48">
                        <w:rPr>
                          <w:color w:val="BBB529"/>
                          <w:sz w:val="16"/>
                          <w:szCs w:val="16"/>
                        </w:rPr>
                        <w:t>@</w:t>
                      </w:r>
                      <w:proofErr w:type="gramStart"/>
                      <w:r w:rsidRPr="00CE5F48">
                        <w:rPr>
                          <w:color w:val="BBB529"/>
                          <w:sz w:val="16"/>
                          <w:szCs w:val="16"/>
                        </w:rPr>
                        <w:t>When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E5F48">
                        <w:rPr>
                          <w:color w:val="6A8759"/>
                          <w:sz w:val="16"/>
                          <w:szCs w:val="16"/>
                        </w:rPr>
                        <w:t>"he fills in {string} with {string} for login"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proofErr w:type="spellStart"/>
                      <w:r w:rsidRPr="00CE5F48">
                        <w:rPr>
                          <w:color w:val="FFC66D"/>
                          <w:sz w:val="16"/>
                          <w:szCs w:val="16"/>
                        </w:rPr>
                        <w:t>heFillsInWith</w:t>
                      </w:r>
                      <w:proofErr w:type="spellEnd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(String field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String input) {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if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field.equals</w:t>
                      </w:r>
                      <w:proofErr w:type="spellEnd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CE5F48">
                        <w:rPr>
                          <w:color w:val="6A8759"/>
                          <w:sz w:val="16"/>
                          <w:szCs w:val="16"/>
                        </w:rPr>
                        <w:t>"username"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 xml:space="preserve">username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= input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else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 xml:space="preserve">password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= input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</w:p>
                    <w:p w14:paraId="77EB9CD9" w14:textId="77777777" w:rsidR="00CE5F48" w:rsidRDefault="00CE5F48" w:rsidP="00CE5F48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  <w:rtl/>
                        </w:rPr>
                      </w:pP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BBB529"/>
                          <w:sz w:val="16"/>
                          <w:szCs w:val="16"/>
                        </w:rPr>
                        <w:t>@</w:t>
                      </w:r>
                      <w:proofErr w:type="gramStart"/>
                      <w:r w:rsidRPr="00CE5F48">
                        <w:rPr>
                          <w:color w:val="BBB529"/>
                          <w:sz w:val="16"/>
                          <w:szCs w:val="16"/>
                        </w:rPr>
                        <w:t>When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E5F48">
                        <w:rPr>
                          <w:color w:val="6A8759"/>
                          <w:sz w:val="16"/>
                          <w:szCs w:val="16"/>
                        </w:rPr>
                        <w:t>"user clicks on login"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proofErr w:type="spellStart"/>
                      <w:r w:rsidRPr="00CE5F48">
                        <w:rPr>
                          <w:color w:val="FFC66D"/>
                          <w:sz w:val="16"/>
                          <w:szCs w:val="16"/>
                        </w:rPr>
                        <w:t>userClicksOnLogin</w:t>
                      </w:r>
                      <w:proofErr w:type="spellEnd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>login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.loginUser</w:t>
                      </w:r>
                      <w:proofErr w:type="spellEnd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>username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>password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 xml:space="preserve">status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>login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.getStatus</w:t>
                      </w:r>
                      <w:proofErr w:type="spellEnd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</w:p>
                    <w:p w14:paraId="37ECB5B5" w14:textId="77777777" w:rsidR="00CE5F48" w:rsidRDefault="00CE5F48" w:rsidP="00CE5F48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  <w:rtl/>
                        </w:rPr>
                      </w:pP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BBB529"/>
                          <w:sz w:val="16"/>
                          <w:szCs w:val="16"/>
                        </w:rPr>
                        <w:t>@</w:t>
                      </w:r>
                      <w:proofErr w:type="gramStart"/>
                      <w:r w:rsidRPr="00CE5F48">
                        <w:rPr>
                          <w:color w:val="BBB529"/>
                          <w:sz w:val="16"/>
                          <w:szCs w:val="16"/>
                        </w:rPr>
                        <w:t>Then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E5F48">
                        <w:rPr>
                          <w:color w:val="6A8759"/>
                          <w:sz w:val="16"/>
                          <w:szCs w:val="16"/>
                        </w:rPr>
                        <w:t>"user should see {string} for login"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proofErr w:type="spellStart"/>
                      <w:r w:rsidRPr="00CE5F48">
                        <w:rPr>
                          <w:color w:val="FFC66D"/>
                          <w:sz w:val="16"/>
                          <w:szCs w:val="16"/>
                        </w:rPr>
                        <w:t>userShouldSee</w:t>
                      </w:r>
                      <w:proofErr w:type="spellEnd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(String message) {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CE5F48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assertEquals</w:t>
                      </w:r>
                      <w:proofErr w:type="spellEnd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,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message</w:t>
                      </w:r>
                      <w:proofErr w:type="spellEnd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</w:p>
                    <w:p w14:paraId="30F3090C" w14:textId="24ED1FE1" w:rsidR="00CE5F48" w:rsidRPr="00CE5F48" w:rsidRDefault="00CE5F48" w:rsidP="00CE5F48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BBB529"/>
                          <w:sz w:val="16"/>
                          <w:szCs w:val="16"/>
                        </w:rPr>
                        <w:t>@AfterAll</w:t>
                      </w:r>
                      <w:r w:rsidRPr="00CE5F48">
                        <w:rPr>
                          <w:color w:val="BBB529"/>
                          <w:sz w:val="16"/>
                          <w:szCs w:val="16"/>
                        </w:rPr>
                        <w:br/>
                        <w:t xml:space="preserve">    @</w:t>
                      </w:r>
                      <w:proofErr w:type="gramStart"/>
                      <w:r w:rsidRPr="00CE5F48">
                        <w:rPr>
                          <w:color w:val="BBB529"/>
                          <w:sz w:val="16"/>
                          <w:szCs w:val="16"/>
                        </w:rPr>
                        <w:t>Then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E5F48">
                        <w:rPr>
                          <w:color w:val="6A8759"/>
                          <w:sz w:val="16"/>
                          <w:szCs w:val="16"/>
                        </w:rPr>
                        <w:t>"close the connection"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proofErr w:type="spellStart"/>
                      <w:r w:rsidRPr="00CE5F48">
                        <w:rPr>
                          <w:color w:val="FFC66D"/>
                          <w:sz w:val="16"/>
                          <w:szCs w:val="16"/>
                        </w:rPr>
                        <w:t>closeTheConnection</w:t>
                      </w:r>
                      <w:proofErr w:type="spellEnd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() 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 xml:space="preserve">throws </w:t>
                      </w:r>
                      <w:proofErr w:type="spellStart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 xml:space="preserve"> {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CE5F48">
                        <w:rPr>
                          <w:color w:val="9876AA"/>
                          <w:sz w:val="16"/>
                          <w:szCs w:val="16"/>
                        </w:rPr>
                        <w:t>connection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.getCon</w:t>
                      </w:r>
                      <w:proofErr w:type="spellEnd"/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().close()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E5F48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CE5F48">
                        <w:rPr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74B25C19" w14:textId="77777777" w:rsidR="00CE5F48" w:rsidRPr="00CE5F48" w:rsidRDefault="00CE5F48" w:rsidP="00CE5F48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CF3FF" w14:textId="3B933EBE" w:rsidR="00CE5F48" w:rsidRDefault="00CE5F48" w:rsidP="00CE5F48">
      <w:pPr>
        <w:pStyle w:val="ListParagraph"/>
        <w:spacing w:line="276" w:lineRule="auto"/>
        <w:ind w:firstLine="0"/>
        <w:rPr>
          <w:b/>
          <w:bCs/>
          <w:szCs w:val="20"/>
        </w:rPr>
      </w:pPr>
    </w:p>
    <w:p w14:paraId="1684ADF6" w14:textId="50E59A0F" w:rsidR="00CE5F48" w:rsidRDefault="00CE5F48" w:rsidP="00CE5F48">
      <w:pPr>
        <w:pStyle w:val="ListParagraph"/>
        <w:spacing w:line="276" w:lineRule="auto"/>
        <w:ind w:firstLine="0"/>
        <w:rPr>
          <w:b/>
          <w:bCs/>
          <w:szCs w:val="20"/>
        </w:rPr>
      </w:pPr>
    </w:p>
    <w:p w14:paraId="0B510235" w14:textId="77777777" w:rsidR="00CE5F48" w:rsidRDefault="00CE5F48" w:rsidP="00CE5F48">
      <w:pPr>
        <w:pStyle w:val="ListParagraph"/>
        <w:spacing w:line="276" w:lineRule="auto"/>
        <w:ind w:firstLine="0"/>
        <w:rPr>
          <w:szCs w:val="20"/>
        </w:rPr>
      </w:pPr>
    </w:p>
    <w:p w14:paraId="67090668" w14:textId="1CE98471" w:rsidR="00CE5F48" w:rsidRPr="004337D2" w:rsidRDefault="00CE5F48" w:rsidP="00CE5F48">
      <w:pPr>
        <w:pStyle w:val="ListParagraph"/>
        <w:spacing w:line="276" w:lineRule="auto"/>
        <w:ind w:firstLine="0"/>
        <w:rPr>
          <w:szCs w:val="20"/>
        </w:rPr>
      </w:pPr>
    </w:p>
    <w:p w14:paraId="1E8BC430" w14:textId="4CC3D9E7" w:rsidR="00CE5F48" w:rsidRDefault="00CE5F48" w:rsidP="00CE5F48">
      <w:pPr>
        <w:ind w:firstLine="0"/>
        <w:rPr>
          <w:rtl/>
        </w:rPr>
      </w:pPr>
    </w:p>
    <w:p w14:paraId="4D066963" w14:textId="77777777" w:rsidR="00CE5F48" w:rsidRDefault="00CE5F48" w:rsidP="00CE5F48">
      <w:pPr>
        <w:ind w:firstLine="0"/>
        <w:rPr>
          <w:rtl/>
        </w:rPr>
      </w:pPr>
    </w:p>
    <w:p w14:paraId="1D3A6F14" w14:textId="77777777" w:rsidR="00CE5F48" w:rsidRDefault="00CE5F48" w:rsidP="00CE5F48">
      <w:pPr>
        <w:ind w:firstLine="0"/>
        <w:rPr>
          <w:rtl/>
        </w:rPr>
      </w:pPr>
    </w:p>
    <w:p w14:paraId="2EDA7C24" w14:textId="77777777" w:rsidR="00CE5F48" w:rsidRDefault="00CE5F48" w:rsidP="00CE5F48">
      <w:pPr>
        <w:ind w:firstLine="0"/>
        <w:rPr>
          <w:rtl/>
        </w:rPr>
      </w:pPr>
    </w:p>
    <w:p w14:paraId="3FD439C9" w14:textId="77777777" w:rsidR="00CE5F48" w:rsidRDefault="00CE5F48" w:rsidP="00CE5F48">
      <w:pPr>
        <w:ind w:firstLine="0"/>
        <w:rPr>
          <w:rtl/>
        </w:rPr>
      </w:pPr>
    </w:p>
    <w:p w14:paraId="2EA89313" w14:textId="77777777" w:rsidR="00CE5F48" w:rsidRDefault="00CE5F48" w:rsidP="00CE5F48">
      <w:pPr>
        <w:ind w:firstLine="0"/>
        <w:rPr>
          <w:rtl/>
        </w:rPr>
      </w:pPr>
    </w:p>
    <w:p w14:paraId="08BB193C" w14:textId="77777777" w:rsidR="00CE5F48" w:rsidRDefault="00CE5F48" w:rsidP="00CE5F48">
      <w:pPr>
        <w:ind w:firstLine="0"/>
        <w:rPr>
          <w:rtl/>
        </w:rPr>
      </w:pPr>
    </w:p>
    <w:p w14:paraId="4B66D673" w14:textId="77777777" w:rsidR="00CE5F48" w:rsidRDefault="00CE5F48" w:rsidP="00CE5F48">
      <w:pPr>
        <w:ind w:firstLine="0"/>
        <w:rPr>
          <w:rtl/>
        </w:rPr>
      </w:pPr>
    </w:p>
    <w:p w14:paraId="78468930" w14:textId="77777777" w:rsidR="00CE5F48" w:rsidRDefault="00CE5F48" w:rsidP="00CE5F48">
      <w:pPr>
        <w:pStyle w:val="ListParagraph"/>
        <w:spacing w:line="276" w:lineRule="auto"/>
        <w:ind w:firstLine="0"/>
        <w:rPr>
          <w:rtl/>
        </w:rPr>
      </w:pPr>
    </w:p>
    <w:p w14:paraId="64F06E10" w14:textId="77777777" w:rsidR="00CE5F48" w:rsidRDefault="00CE5F48" w:rsidP="00CE5F48">
      <w:pPr>
        <w:pStyle w:val="ListParagraph"/>
        <w:spacing w:line="276" w:lineRule="auto"/>
        <w:ind w:firstLine="0"/>
        <w:rPr>
          <w:rtl/>
        </w:rPr>
      </w:pPr>
    </w:p>
    <w:p w14:paraId="08002E18" w14:textId="77777777" w:rsidR="00CE5F48" w:rsidRDefault="00CE5F48" w:rsidP="00CE5F48">
      <w:pPr>
        <w:pStyle w:val="ListParagraph"/>
        <w:spacing w:line="276" w:lineRule="auto"/>
        <w:ind w:firstLine="0"/>
        <w:rPr>
          <w:rtl/>
        </w:rPr>
      </w:pPr>
    </w:p>
    <w:p w14:paraId="2643DC7A" w14:textId="77777777" w:rsidR="00CE5F48" w:rsidRDefault="00CE5F48" w:rsidP="00CE5F48">
      <w:pPr>
        <w:pStyle w:val="ListParagraph"/>
        <w:spacing w:line="276" w:lineRule="auto"/>
        <w:ind w:firstLine="0"/>
      </w:pPr>
    </w:p>
    <w:p w14:paraId="745D62E4" w14:textId="09F4F490" w:rsidR="00FD7BA1" w:rsidRDefault="00CE5F48" w:rsidP="00CE5F48">
      <w:pPr>
        <w:pStyle w:val="Heading3"/>
        <w:rPr>
          <w:rtl/>
        </w:rPr>
      </w:pPr>
      <w:bookmarkStart w:id="42" w:name="_Toc152187253"/>
      <w:r w:rsidRPr="00FD7BA1">
        <w:rPr>
          <w:noProof/>
        </w:rPr>
        <w:drawing>
          <wp:anchor distT="0" distB="0" distL="114300" distR="114300" simplePos="0" relativeHeight="251732992" behindDoc="1" locked="0" layoutInCell="1" allowOverlap="1" wp14:anchorId="72592265" wp14:editId="2AE5F815">
            <wp:simplePos x="0" y="0"/>
            <wp:positionH relativeFrom="margin">
              <wp:align>center</wp:align>
            </wp:positionH>
            <wp:positionV relativeFrom="page">
              <wp:posOffset>4891191</wp:posOffset>
            </wp:positionV>
            <wp:extent cx="2494915" cy="1443355"/>
            <wp:effectExtent l="76200" t="76200" r="133985" b="137795"/>
            <wp:wrapTight wrapText="bothSides">
              <wp:wrapPolygon edited="0">
                <wp:start x="-330" y="-1140"/>
                <wp:lineTo x="-660" y="-855"/>
                <wp:lineTo x="-660" y="21952"/>
                <wp:lineTo x="-330" y="23377"/>
                <wp:lineTo x="22265" y="23377"/>
                <wp:lineTo x="22595" y="21952"/>
                <wp:lineTo x="22595" y="3706"/>
                <wp:lineTo x="22265" y="-570"/>
                <wp:lineTo x="22265" y="-1140"/>
                <wp:lineTo x="-330" y="-1140"/>
              </wp:wrapPolygon>
            </wp:wrapTight>
            <wp:docPr id="1010084742" name="Picture 1010084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84742" name="Picture 101008474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6" r="14984" b="3655"/>
                    <a:stretch/>
                  </pic:blipFill>
                  <pic:spPr bwMode="auto">
                    <a:xfrm>
                      <a:off x="0" y="0"/>
                      <a:ext cx="2496185" cy="144384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Result</w:t>
      </w:r>
      <w:bookmarkEnd w:id="42"/>
    </w:p>
    <w:p w14:paraId="1356FC62" w14:textId="77777777" w:rsidR="00E8255F" w:rsidRDefault="00E8255F" w:rsidP="00E8255F">
      <w:pPr>
        <w:rPr>
          <w:rtl/>
        </w:rPr>
      </w:pPr>
    </w:p>
    <w:p w14:paraId="7285077C" w14:textId="77777777" w:rsidR="00E8255F" w:rsidRDefault="00E8255F" w:rsidP="00E8255F">
      <w:pPr>
        <w:rPr>
          <w:rtl/>
        </w:rPr>
      </w:pPr>
    </w:p>
    <w:p w14:paraId="7B9673AC" w14:textId="77777777" w:rsidR="00E8255F" w:rsidRDefault="00E8255F" w:rsidP="00E8255F">
      <w:pPr>
        <w:rPr>
          <w:rtl/>
        </w:rPr>
      </w:pPr>
    </w:p>
    <w:p w14:paraId="207AC3C7" w14:textId="77777777" w:rsidR="00E8255F" w:rsidRDefault="00E8255F" w:rsidP="00E8255F">
      <w:pPr>
        <w:rPr>
          <w:rtl/>
        </w:rPr>
      </w:pPr>
    </w:p>
    <w:p w14:paraId="68C32297" w14:textId="77777777" w:rsidR="00E8255F" w:rsidRDefault="00E8255F" w:rsidP="00E8255F">
      <w:pPr>
        <w:rPr>
          <w:rtl/>
        </w:rPr>
      </w:pPr>
    </w:p>
    <w:p w14:paraId="6D0E8476" w14:textId="77777777" w:rsidR="00E8255F" w:rsidRDefault="00E8255F" w:rsidP="00E8255F">
      <w:pPr>
        <w:rPr>
          <w:rtl/>
        </w:rPr>
      </w:pPr>
    </w:p>
    <w:p w14:paraId="5248D1EA" w14:textId="77777777" w:rsidR="00E8255F" w:rsidRDefault="00E8255F" w:rsidP="00E8255F">
      <w:pPr>
        <w:rPr>
          <w:rtl/>
        </w:rPr>
      </w:pPr>
    </w:p>
    <w:p w14:paraId="673FF52E" w14:textId="77777777" w:rsidR="00E8255F" w:rsidRDefault="00E8255F" w:rsidP="00E8255F">
      <w:pPr>
        <w:rPr>
          <w:rtl/>
        </w:rPr>
      </w:pPr>
    </w:p>
    <w:p w14:paraId="7643973E" w14:textId="77777777" w:rsidR="00E8255F" w:rsidRDefault="00E8255F" w:rsidP="00E8255F">
      <w:pPr>
        <w:rPr>
          <w:rtl/>
        </w:rPr>
      </w:pPr>
    </w:p>
    <w:p w14:paraId="29156190" w14:textId="77777777" w:rsidR="00E8255F" w:rsidRDefault="00E8255F" w:rsidP="00E8255F">
      <w:pPr>
        <w:rPr>
          <w:rtl/>
        </w:rPr>
      </w:pPr>
    </w:p>
    <w:p w14:paraId="77F09B25" w14:textId="77777777" w:rsidR="00E8255F" w:rsidRDefault="00E8255F" w:rsidP="00E8255F">
      <w:pPr>
        <w:rPr>
          <w:rtl/>
        </w:rPr>
      </w:pPr>
    </w:p>
    <w:p w14:paraId="23922C7D" w14:textId="77777777" w:rsidR="00E8255F" w:rsidRDefault="00E8255F" w:rsidP="00E8255F">
      <w:pPr>
        <w:rPr>
          <w:rtl/>
        </w:rPr>
      </w:pPr>
    </w:p>
    <w:p w14:paraId="4E256181" w14:textId="77777777" w:rsidR="00E8255F" w:rsidRDefault="00E8255F" w:rsidP="00E8255F">
      <w:pPr>
        <w:rPr>
          <w:rtl/>
        </w:rPr>
      </w:pPr>
    </w:p>
    <w:p w14:paraId="6E09443A" w14:textId="52B9968C" w:rsidR="00E8255F" w:rsidRPr="00F810C6" w:rsidRDefault="00E8255F" w:rsidP="00E8255F">
      <w:pPr>
        <w:pStyle w:val="Heading2"/>
        <w:spacing w:line="360" w:lineRule="auto"/>
      </w:pPr>
      <w:bookmarkStart w:id="43" w:name="_Toc152187254"/>
      <w:r w:rsidRPr="00F810C6">
        <w:lastRenderedPageBreak/>
        <w:t xml:space="preserve">Feature </w:t>
      </w:r>
      <w:r>
        <w:t>4</w:t>
      </w:r>
      <w:r w:rsidRPr="00F810C6">
        <w:t>:</w:t>
      </w:r>
      <w:r>
        <w:t xml:space="preserve"> Register</w:t>
      </w:r>
      <w:bookmarkEnd w:id="43"/>
    </w:p>
    <w:p w14:paraId="748B645F" w14:textId="77777777" w:rsidR="00E8255F" w:rsidRDefault="00E8255F" w:rsidP="00E8255F"/>
    <w:p w14:paraId="229681BB" w14:textId="77777777" w:rsidR="00E8255F" w:rsidRDefault="00E8255F" w:rsidP="00E8255F">
      <w:pPr>
        <w:pStyle w:val="Heading3"/>
      </w:pPr>
      <w:bookmarkStart w:id="44" w:name="_Toc152187255"/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6F7ACA" wp14:editId="54BD02A6">
                <wp:simplePos x="0" y="0"/>
                <wp:positionH relativeFrom="margin">
                  <wp:align>center</wp:align>
                </wp:positionH>
                <wp:positionV relativeFrom="paragraph">
                  <wp:posOffset>221426</wp:posOffset>
                </wp:positionV>
                <wp:extent cx="7517080" cy="3966359"/>
                <wp:effectExtent l="0" t="0" r="8255" b="0"/>
                <wp:wrapNone/>
                <wp:docPr id="18364009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7080" cy="3966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729A64" w14:textId="35A0B45F" w:rsidR="00D70DE7" w:rsidRPr="00D70DE7" w:rsidRDefault="00D70DE7" w:rsidP="00D70DE7">
                            <w:pPr>
                              <w:pStyle w:val="HTMLPreformatted"/>
                              <w:shd w:val="clear" w:color="auto" w:fill="2B2B2B"/>
                              <w:spacing w:after="270"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Feature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: User sign-Up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I want to sign up for car accessories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Scenario Outline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: User sign-up with various inputs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When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 is in sign-up page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he fills in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'username'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"&lt;Username&gt;"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for register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he fills in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"&lt;FirstName&gt;"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for register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he fills in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"&lt;LastName&gt;"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for register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he fills in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phoneNumber</w:t>
                            </w:r>
                            <w:proofErr w:type="spellEnd"/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"&lt;</w:t>
                            </w:r>
                            <w:proofErr w:type="spellStart"/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PhoneNumber</w:t>
                            </w:r>
                            <w:proofErr w:type="spellEnd"/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&gt;"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for register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he fills in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'password'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"&lt;Password&gt;"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for register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he fills in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'email'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"&lt;Email&gt;"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for register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he submits the registration form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Then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he should see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"&lt;Message&gt;"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for register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Examples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: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0DE7">
                              <w:rPr>
                                <w:b/>
                                <w:bCs/>
                                <w:color w:val="9876AA"/>
                                <w:sz w:val="16"/>
                                <w:szCs w:val="16"/>
                              </w:rPr>
                              <w:t>Username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0DE7">
                              <w:rPr>
                                <w:b/>
                                <w:bCs/>
                                <w:color w:val="9876AA"/>
                                <w:sz w:val="16"/>
                                <w:szCs w:val="16"/>
                              </w:rPr>
                              <w:t>FirstName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9876AA"/>
                                <w:sz w:val="16"/>
                                <w:szCs w:val="16"/>
                              </w:rPr>
                              <w:t>LastName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proofErr w:type="spellStart"/>
                            <w:r w:rsidRPr="00D70DE7">
                              <w:rPr>
                                <w:b/>
                                <w:bCs/>
                                <w:color w:val="9876AA"/>
                                <w:sz w:val="16"/>
                                <w:szCs w:val="16"/>
                              </w:rPr>
                              <w:t>PhoneNumber</w:t>
                            </w:r>
                            <w:proofErr w:type="spellEnd"/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9876AA"/>
                                <w:sz w:val="16"/>
                                <w:szCs w:val="16"/>
                              </w:rPr>
                              <w:t xml:space="preserve">Password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9876AA"/>
                                <w:sz w:val="16"/>
                                <w:szCs w:val="16"/>
                              </w:rPr>
                              <w:t xml:space="preserve">Email        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9876AA"/>
                                <w:sz w:val="16"/>
                                <w:szCs w:val="16"/>
                              </w:rPr>
                              <w:t xml:space="preserve">Message               </w:t>
                            </w:r>
                            <w:r>
                              <w:rPr>
                                <w:b/>
                                <w:bCs/>
                                <w:color w:val="9876A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0DE7">
                              <w:rPr>
                                <w:b/>
                                <w:bCs/>
                                <w:color w:val="9876AA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shahd28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Hamad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0595014020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1234**Aa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shahd22@gmail.com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User was registered successfully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shahd18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Hamad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059501402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1234**Aa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shahd18@gmail.com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Invalid phone number         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shahd12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Hamad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059501402a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1234**Aa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shahd12@gmail.com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Invalid phone number    </w:t>
                            </w:r>
                            <w:r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shahd28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Hamad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0595014020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proofErr w:type="spellStart"/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weakPassword</w:t>
                            </w:r>
                            <w:proofErr w:type="spellEnd"/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shahd28@gmail.com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Invalid password             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shahd20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Hamad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0595014020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1234**Aa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shahd22ail.com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Invalid email address        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shahd11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Hamad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0595014020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1234**Aa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shahd11@gmail.com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Username is already taken    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 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      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Hamad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0595014020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1234**Aa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shahd29@gmail.com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Username can't be empty      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shahd19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         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Hamad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0595014020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1234**Aa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shahd29@gmail.com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First name can't be empty    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shahd19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        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0595014020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1234**Aa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shahd29@gmail.com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Last name can't be empty     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</w:t>
                            </w:r>
                            <w:r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shahd19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Hamad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           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1234**Aa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shahd29@gmail.com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Phone number can't be empty  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shahd19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Hamad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0595014020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            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>shahd29@gmail.com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Password can't be empty     </w:t>
                            </w:r>
                            <w:r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shahd19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Shahd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Hamad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0595014020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1234**Aa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|                  | </w:t>
                            </w:r>
                            <w:r w:rsidRPr="00D70DE7">
                              <w:rPr>
                                <w:b/>
                                <w:bCs/>
                                <w:color w:val="297BDE"/>
                                <w:sz w:val="16"/>
                                <w:szCs w:val="16"/>
                              </w:rPr>
                              <w:t xml:space="preserve">Email address can't be empty 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|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1EC1FCDB" w14:textId="77777777" w:rsidR="00E8255F" w:rsidRPr="00D70DE7" w:rsidRDefault="00E8255F" w:rsidP="00D70DE7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7ACA" id="_x0000_s1049" type="#_x0000_t202" style="position:absolute;margin-left:0;margin-top:17.45pt;width:591.9pt;height:312.3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" fillcolor="white [3201]" stroked="f" strokeweight=".5pt">
                <v:textbox>
                  <w:txbxContent>
                    <w:p w14:paraId="58729A64" w14:textId="35A0B45F" w:rsidR="00D70DE7" w:rsidRPr="00D70DE7" w:rsidRDefault="00D70DE7" w:rsidP="00D70DE7">
                      <w:pPr>
                        <w:pStyle w:val="HTMLPreformatted"/>
                        <w:shd w:val="clear" w:color="auto" w:fill="2B2B2B"/>
                        <w:spacing w:after="270"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Feature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: User sign-Up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I want to sign up for car accessories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Scenario Outline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: User sign-up with various inputs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When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user is in sign-up page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he fills in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'username'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 with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"&lt;Username&gt;"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 for register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he fills in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 with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"&lt;FirstName&gt;"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 for register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he fills in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 with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"&lt;LastName&gt;"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 for register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he fills in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phoneNumber</w:t>
                      </w:r>
                      <w:proofErr w:type="spellEnd"/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 with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"&lt;</w:t>
                      </w:r>
                      <w:proofErr w:type="spellStart"/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PhoneNumber</w:t>
                      </w:r>
                      <w:proofErr w:type="spellEnd"/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&gt;"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 for register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he fills in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'password'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 with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"&lt;Password&gt;"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 for register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he fills in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'email'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 with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"&lt;Email&gt;"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 for register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And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he submits the registration form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Then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he should see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"&lt;Message&gt;"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 for register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Examples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: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D70DE7">
                        <w:rPr>
                          <w:b/>
                          <w:bCs/>
                          <w:color w:val="9876AA"/>
                          <w:sz w:val="16"/>
                          <w:szCs w:val="16"/>
                        </w:rPr>
                        <w:t>Username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D70DE7">
                        <w:rPr>
                          <w:b/>
                          <w:bCs/>
                          <w:color w:val="9876AA"/>
                          <w:sz w:val="16"/>
                          <w:szCs w:val="16"/>
                        </w:rPr>
                        <w:t>FirstName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9876AA"/>
                          <w:sz w:val="16"/>
                          <w:szCs w:val="16"/>
                        </w:rPr>
                        <w:t>LastName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proofErr w:type="spellStart"/>
                      <w:r w:rsidRPr="00D70DE7">
                        <w:rPr>
                          <w:b/>
                          <w:bCs/>
                          <w:color w:val="9876AA"/>
                          <w:sz w:val="16"/>
                          <w:szCs w:val="16"/>
                        </w:rPr>
                        <w:t>PhoneNumber</w:t>
                      </w:r>
                      <w:proofErr w:type="spellEnd"/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9876AA"/>
                          <w:sz w:val="16"/>
                          <w:szCs w:val="16"/>
                        </w:rPr>
                        <w:t xml:space="preserve">Password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9876AA"/>
                          <w:sz w:val="16"/>
                          <w:szCs w:val="16"/>
                        </w:rPr>
                        <w:t xml:space="preserve">Email        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9876AA"/>
                          <w:sz w:val="16"/>
                          <w:szCs w:val="16"/>
                        </w:rPr>
                        <w:t xml:space="preserve">Message               </w:t>
                      </w:r>
                      <w:r>
                        <w:rPr>
                          <w:b/>
                          <w:bCs/>
                          <w:color w:val="9876AA"/>
                          <w:sz w:val="16"/>
                          <w:szCs w:val="16"/>
                        </w:rPr>
                        <w:t xml:space="preserve"> </w:t>
                      </w:r>
                      <w:r w:rsidRPr="00D70DE7">
                        <w:rPr>
                          <w:b/>
                          <w:bCs/>
                          <w:color w:val="9876AA"/>
                          <w:sz w:val="16"/>
                          <w:szCs w:val="16"/>
                        </w:rPr>
                        <w:t xml:space="preserve">      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shahd28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Hamad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0595014020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1234**Aa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shahd22@gmail.com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User was registered successfully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shahd18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Hamad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059501402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1234**Aa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shahd18@gmail.com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Invalid phone number         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shahd12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Hamad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059501402a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1234**Aa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shahd12@gmail.com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Invalid phone number    </w:t>
                      </w:r>
                      <w:r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    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shahd28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Hamad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0595014020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proofErr w:type="spellStart"/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weakPassword</w:t>
                      </w:r>
                      <w:proofErr w:type="spellEnd"/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shahd28@gmail.com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Invalid password             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shahd20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Hamad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0595014020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1234**Aa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shahd22ail.com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Invalid email address        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shahd11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Hamad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0595014020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1234**Aa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shahd11@gmail.com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Username is already taken    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 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       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Hamad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0595014020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1234**Aa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shahd29@gmail.com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Username can't be empty      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shahd19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         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Hamad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0595014020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1234**Aa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shahd29@gmail.com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First name can't be empty    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shahd19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        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0595014020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1234**Aa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shahd29@gmail.com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Last name can't be empty     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</w:t>
                      </w:r>
                      <w:r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shahd19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Hamad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           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1234**Aa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shahd29@gmail.com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Phone number can't be empty  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shahd19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Hamad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0595014020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            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>shahd29@gmail.com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Password can't be empty     </w:t>
                      </w:r>
                      <w:r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 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shahd19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Shahd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Hamad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0595014020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1234**Aa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|                  | </w:t>
                      </w:r>
                      <w:r w:rsidRPr="00D70DE7">
                        <w:rPr>
                          <w:b/>
                          <w:bCs/>
                          <w:color w:val="297BDE"/>
                          <w:sz w:val="16"/>
                          <w:szCs w:val="16"/>
                        </w:rPr>
                        <w:t xml:space="preserve">Email address can't be empty 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|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</w:p>
                    <w:p w14:paraId="1EC1FCDB" w14:textId="77777777" w:rsidR="00E8255F" w:rsidRPr="00D70DE7" w:rsidRDefault="00E8255F" w:rsidP="00D70DE7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Scenarios</w:t>
      </w:r>
      <w:bookmarkEnd w:id="44"/>
    </w:p>
    <w:p w14:paraId="02FBA819" w14:textId="77777777" w:rsidR="00E8255F" w:rsidRDefault="00E8255F" w:rsidP="00E8255F">
      <w:pPr>
        <w:keepNext/>
        <w:ind w:firstLine="0"/>
        <w:jc w:val="center"/>
        <w:rPr>
          <w:szCs w:val="20"/>
        </w:rPr>
      </w:pPr>
    </w:p>
    <w:p w14:paraId="0B6C6D4D" w14:textId="77777777" w:rsidR="00E8255F" w:rsidRDefault="00E8255F" w:rsidP="00E8255F">
      <w:pPr>
        <w:keepNext/>
        <w:ind w:firstLine="0"/>
        <w:jc w:val="center"/>
        <w:rPr>
          <w:szCs w:val="20"/>
        </w:rPr>
      </w:pPr>
    </w:p>
    <w:p w14:paraId="59A9C883" w14:textId="77777777" w:rsidR="00E8255F" w:rsidRDefault="00E8255F" w:rsidP="00E8255F">
      <w:pPr>
        <w:keepNext/>
        <w:ind w:firstLine="0"/>
        <w:jc w:val="center"/>
        <w:rPr>
          <w:szCs w:val="20"/>
        </w:rPr>
      </w:pPr>
    </w:p>
    <w:p w14:paraId="617E3A7F" w14:textId="77777777" w:rsidR="00E8255F" w:rsidRDefault="00E8255F" w:rsidP="00E8255F">
      <w:pPr>
        <w:keepNext/>
        <w:ind w:firstLine="0"/>
        <w:jc w:val="center"/>
        <w:rPr>
          <w:szCs w:val="20"/>
        </w:rPr>
      </w:pPr>
    </w:p>
    <w:p w14:paraId="429700CA" w14:textId="77777777" w:rsidR="00E8255F" w:rsidRDefault="00E8255F" w:rsidP="00E8255F">
      <w:pPr>
        <w:keepNext/>
        <w:ind w:firstLine="0"/>
        <w:jc w:val="center"/>
        <w:rPr>
          <w:szCs w:val="20"/>
        </w:rPr>
      </w:pPr>
    </w:p>
    <w:p w14:paraId="36061961" w14:textId="77777777" w:rsidR="00E8255F" w:rsidRDefault="00E8255F" w:rsidP="00E8255F">
      <w:pPr>
        <w:keepNext/>
        <w:ind w:firstLine="0"/>
        <w:jc w:val="center"/>
        <w:rPr>
          <w:szCs w:val="20"/>
        </w:rPr>
      </w:pPr>
    </w:p>
    <w:p w14:paraId="23086978" w14:textId="77777777" w:rsidR="00E8255F" w:rsidRDefault="00E8255F" w:rsidP="00E8255F">
      <w:pPr>
        <w:keepNext/>
        <w:ind w:firstLine="0"/>
        <w:jc w:val="center"/>
        <w:rPr>
          <w:szCs w:val="20"/>
        </w:rPr>
      </w:pPr>
    </w:p>
    <w:p w14:paraId="14C2E229" w14:textId="77777777" w:rsidR="00E8255F" w:rsidRDefault="00E8255F" w:rsidP="00E8255F">
      <w:pPr>
        <w:keepNext/>
        <w:ind w:firstLine="0"/>
        <w:jc w:val="center"/>
        <w:rPr>
          <w:szCs w:val="20"/>
        </w:rPr>
      </w:pPr>
    </w:p>
    <w:p w14:paraId="136AEFE7" w14:textId="77777777" w:rsidR="00E8255F" w:rsidRDefault="00E8255F" w:rsidP="00E8255F">
      <w:pPr>
        <w:ind w:firstLine="0"/>
        <w:rPr>
          <w:color w:val="C00000"/>
          <w:szCs w:val="20"/>
        </w:rPr>
      </w:pPr>
    </w:p>
    <w:p w14:paraId="08821C74" w14:textId="77777777" w:rsidR="00E8255F" w:rsidRDefault="00E8255F" w:rsidP="00E8255F">
      <w:pPr>
        <w:ind w:firstLine="0"/>
        <w:rPr>
          <w:color w:val="C00000"/>
          <w:szCs w:val="20"/>
        </w:rPr>
      </w:pPr>
    </w:p>
    <w:p w14:paraId="028A5613" w14:textId="77777777" w:rsidR="00E8255F" w:rsidRDefault="00E8255F" w:rsidP="00E8255F">
      <w:pPr>
        <w:ind w:firstLine="0"/>
        <w:rPr>
          <w:color w:val="C00000"/>
          <w:szCs w:val="20"/>
        </w:rPr>
      </w:pPr>
    </w:p>
    <w:p w14:paraId="63FB33BB" w14:textId="77777777" w:rsidR="00D70DE7" w:rsidRDefault="00D70DE7" w:rsidP="00E8255F">
      <w:pPr>
        <w:ind w:firstLine="0"/>
        <w:rPr>
          <w:color w:val="C00000"/>
          <w:szCs w:val="20"/>
        </w:rPr>
      </w:pPr>
    </w:p>
    <w:p w14:paraId="258FDAB6" w14:textId="77777777" w:rsidR="00D70DE7" w:rsidRDefault="00D70DE7" w:rsidP="00E8255F">
      <w:pPr>
        <w:pStyle w:val="Heading3"/>
      </w:pPr>
    </w:p>
    <w:p w14:paraId="407A6CC5" w14:textId="77777777" w:rsidR="00D70DE7" w:rsidRDefault="00D70DE7" w:rsidP="00E8255F">
      <w:pPr>
        <w:pStyle w:val="Heading3"/>
      </w:pPr>
    </w:p>
    <w:p w14:paraId="0ACCA416" w14:textId="1AC6320A" w:rsidR="00E8255F" w:rsidRDefault="00E8255F" w:rsidP="00E8255F">
      <w:pPr>
        <w:pStyle w:val="Heading3"/>
      </w:pPr>
      <w:bookmarkStart w:id="45" w:name="_Toc152187256"/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DBECF2" wp14:editId="26DF2601">
                <wp:simplePos x="0" y="0"/>
                <wp:positionH relativeFrom="margin">
                  <wp:align>right</wp:align>
                </wp:positionH>
                <wp:positionV relativeFrom="paragraph">
                  <wp:posOffset>210592</wp:posOffset>
                </wp:positionV>
                <wp:extent cx="6400800" cy="1929740"/>
                <wp:effectExtent l="0" t="0" r="0" b="0"/>
                <wp:wrapNone/>
                <wp:docPr id="266958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9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2F7625" w14:textId="77777777" w:rsidR="00D70DE7" w:rsidRPr="00D70DE7" w:rsidRDefault="00D70DE7" w:rsidP="00D70DE7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SignupTester</w:t>
                            </w:r>
                            <w:proofErr w:type="spellEnd"/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{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private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Register </w:t>
                            </w:r>
                            <w:proofErr w:type="spellStart"/>
                            <w:r w:rsidRPr="00D70DE7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userRegisterer</w:t>
                            </w:r>
                            <w:proofErr w:type="spellEnd"/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proofErr w:type="spellStart"/>
                            <w:r w:rsidRPr="00D70DE7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</w:t>
                            </w:r>
                            <w:proofErr w:type="spellStart"/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DatabaseConnection</w:t>
                            </w:r>
                            <w:proofErr w:type="spellEnd"/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0DE7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connection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private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D70DE7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70DE7">
                              <w:rPr>
                                <w:color w:val="BBB529"/>
                                <w:sz w:val="16"/>
                                <w:szCs w:val="16"/>
                              </w:rPr>
                              <w:t>@BeforeAll</w:t>
                            </w:r>
                            <w:r w:rsidRPr="00D70DE7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  <w:t xml:space="preserve">    @</w:t>
                            </w:r>
                            <w:proofErr w:type="gramStart"/>
                            <w:r w:rsidRPr="00D70DE7">
                              <w:rPr>
                                <w:color w:val="BBB529"/>
                                <w:sz w:val="16"/>
                                <w:szCs w:val="16"/>
                              </w:rPr>
                              <w:t>When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70DE7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 is in sign-up page"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proofErr w:type="spellStart"/>
                            <w:r w:rsidRPr="00D70DE7">
                              <w:rPr>
                                <w:color w:val="FFC66D"/>
                                <w:sz w:val="16"/>
                                <w:szCs w:val="16"/>
                              </w:rPr>
                              <w:t>userIsOnTheSignUpPage</w:t>
                            </w:r>
                            <w:proofErr w:type="spellEnd"/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70DE7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connection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proofErr w:type="spellStart"/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DatabaseConnection</w:t>
                            </w:r>
                            <w:proofErr w:type="spellEnd"/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70DE7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userRegisterer</w:t>
                            </w:r>
                            <w:proofErr w:type="spellEnd"/>
                            <w:r w:rsidRPr="00D70DE7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Register(</w:t>
                            </w:r>
                            <w:proofErr w:type="spellStart"/>
                            <w:r w:rsidRPr="00D70DE7">
                              <w:rPr>
                                <w:color w:val="9876AA"/>
                                <w:sz w:val="16"/>
                                <w:szCs w:val="16"/>
                              </w:rPr>
                              <w:t>connection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.getCon</w:t>
                            </w:r>
                            <w:proofErr w:type="spellEnd"/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())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D70DE7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User()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D70DE7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70DE7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33EC3F6" w14:textId="4BA251FC" w:rsidR="00E8255F" w:rsidRPr="00D70DE7" w:rsidRDefault="00D70DE7" w:rsidP="00D70DE7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ECF2" id="_x0000_s1050" type="#_x0000_t202" style="position:absolute;margin-left:452.8pt;margin-top:16.6pt;width:7in;height:151.95pt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" fillcolor="white [3201]" stroked="f" strokeweight=".5pt">
                <v:textbox>
                  <w:txbxContent>
                    <w:p w14:paraId="152F7625" w14:textId="77777777" w:rsidR="00D70DE7" w:rsidRPr="00D70DE7" w:rsidRDefault="00D70DE7" w:rsidP="00D70DE7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SignupTester</w:t>
                      </w:r>
                      <w:proofErr w:type="spellEnd"/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 {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private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Register </w:t>
                      </w:r>
                      <w:proofErr w:type="spellStart"/>
                      <w:r w:rsidRPr="00D70DE7">
                        <w:rPr>
                          <w:color w:val="9876AA"/>
                          <w:sz w:val="16"/>
                          <w:szCs w:val="16"/>
                        </w:rPr>
                        <w:t>userRegisterer</w:t>
                      </w:r>
                      <w:proofErr w:type="spellEnd"/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User </w:t>
                      </w:r>
                      <w:proofErr w:type="spellStart"/>
                      <w:r w:rsidRPr="00D70DE7">
                        <w:rPr>
                          <w:color w:val="9876AA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</w:t>
                      </w:r>
                      <w:proofErr w:type="spellStart"/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DatabaseConnection</w:t>
                      </w:r>
                      <w:proofErr w:type="spellEnd"/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r w:rsidRPr="00D70DE7">
                        <w:rPr>
                          <w:color w:val="9876AA"/>
                          <w:sz w:val="16"/>
                          <w:szCs w:val="16"/>
                        </w:rPr>
                        <w:t>connection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private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D70DE7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70DE7">
                        <w:rPr>
                          <w:color w:val="BBB529"/>
                          <w:sz w:val="16"/>
                          <w:szCs w:val="16"/>
                        </w:rPr>
                        <w:t>@BeforeAll</w:t>
                      </w:r>
                      <w:r w:rsidRPr="00D70DE7">
                        <w:rPr>
                          <w:color w:val="BBB529"/>
                          <w:sz w:val="16"/>
                          <w:szCs w:val="16"/>
                        </w:rPr>
                        <w:br/>
                        <w:t xml:space="preserve">    @</w:t>
                      </w:r>
                      <w:proofErr w:type="gramStart"/>
                      <w:r w:rsidRPr="00D70DE7">
                        <w:rPr>
                          <w:color w:val="BBB529"/>
                          <w:sz w:val="16"/>
                          <w:szCs w:val="16"/>
                        </w:rPr>
                        <w:t>When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70DE7">
                        <w:rPr>
                          <w:color w:val="6A8759"/>
                          <w:sz w:val="16"/>
                          <w:szCs w:val="16"/>
                        </w:rPr>
                        <w:t>"user is in sign-up page"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proofErr w:type="spellStart"/>
                      <w:r w:rsidRPr="00D70DE7">
                        <w:rPr>
                          <w:color w:val="FFC66D"/>
                          <w:sz w:val="16"/>
                          <w:szCs w:val="16"/>
                        </w:rPr>
                        <w:t>userIsOnTheSignUpPage</w:t>
                      </w:r>
                      <w:proofErr w:type="spellEnd"/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70DE7">
                        <w:rPr>
                          <w:color w:val="9876AA"/>
                          <w:sz w:val="16"/>
                          <w:szCs w:val="16"/>
                        </w:rPr>
                        <w:t xml:space="preserve">connection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proofErr w:type="spellStart"/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DatabaseConnection</w:t>
                      </w:r>
                      <w:proofErr w:type="spellEnd"/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D70DE7">
                        <w:rPr>
                          <w:color w:val="9876AA"/>
                          <w:sz w:val="16"/>
                          <w:szCs w:val="16"/>
                        </w:rPr>
                        <w:t>userRegisterer</w:t>
                      </w:r>
                      <w:proofErr w:type="spellEnd"/>
                      <w:r w:rsidRPr="00D70DE7">
                        <w:rPr>
                          <w:color w:val="9876AA"/>
                          <w:sz w:val="16"/>
                          <w:szCs w:val="16"/>
                        </w:rPr>
                        <w:t xml:space="preserve">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Register(</w:t>
                      </w:r>
                      <w:proofErr w:type="spellStart"/>
                      <w:r w:rsidRPr="00D70DE7">
                        <w:rPr>
                          <w:color w:val="9876AA"/>
                          <w:sz w:val="16"/>
                          <w:szCs w:val="16"/>
                        </w:rPr>
                        <w:t>connection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.getCon</w:t>
                      </w:r>
                      <w:proofErr w:type="spellEnd"/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())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D70DE7">
                        <w:rPr>
                          <w:color w:val="9876AA"/>
                          <w:sz w:val="16"/>
                          <w:szCs w:val="16"/>
                        </w:rPr>
                        <w:t xml:space="preserve">user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 xml:space="preserve">new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User()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D70DE7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D70DE7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</w:p>
                    <w:p w14:paraId="033EC3F6" w14:textId="4BA251FC" w:rsidR="00E8255F" w:rsidRPr="00D70DE7" w:rsidRDefault="00D70DE7" w:rsidP="00D70DE7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A9B7C6"/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Steps definition Class</w:t>
      </w:r>
      <w:bookmarkEnd w:id="45"/>
    </w:p>
    <w:p w14:paraId="67BF920B" w14:textId="77777777" w:rsidR="00E8255F" w:rsidRDefault="00E8255F" w:rsidP="00E8255F">
      <w:pPr>
        <w:pStyle w:val="Heading3"/>
        <w:ind w:firstLine="360"/>
      </w:pPr>
    </w:p>
    <w:p w14:paraId="5F446A5E" w14:textId="77777777" w:rsidR="00D70DE7" w:rsidRDefault="00D70DE7" w:rsidP="00D70DE7"/>
    <w:p w14:paraId="5885C78C" w14:textId="77777777" w:rsidR="00D70DE7" w:rsidRDefault="00D70DE7" w:rsidP="00D70DE7"/>
    <w:p w14:paraId="3A9B9F2A" w14:textId="77777777" w:rsidR="00D70DE7" w:rsidRDefault="00D70DE7" w:rsidP="00D70DE7"/>
    <w:p w14:paraId="51805F7A" w14:textId="77777777" w:rsidR="00D70DE7" w:rsidRPr="00D70DE7" w:rsidRDefault="00D70DE7" w:rsidP="00D70DE7"/>
    <w:p w14:paraId="5520FFA8" w14:textId="77777777" w:rsidR="00E8255F" w:rsidRDefault="00E8255F" w:rsidP="00E8255F">
      <w:pPr>
        <w:ind w:firstLine="0"/>
        <w:rPr>
          <w:szCs w:val="20"/>
        </w:rPr>
      </w:pPr>
    </w:p>
    <w:p w14:paraId="6DFCA3E0" w14:textId="77777777" w:rsidR="00E8255F" w:rsidRDefault="00E8255F" w:rsidP="00E8255F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r>
        <w:rPr>
          <w:b/>
          <w:bCs/>
          <w:szCs w:val="20"/>
        </w:rPr>
        <w:t>connection</w:t>
      </w:r>
      <w:r>
        <w:rPr>
          <w:szCs w:val="20"/>
        </w:rPr>
        <w:t>: temporary connection to database.</w:t>
      </w:r>
    </w:p>
    <w:p w14:paraId="1027AC08" w14:textId="0EE9C044" w:rsidR="00E8255F" w:rsidRDefault="00E8255F" w:rsidP="00E8255F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r>
        <w:rPr>
          <w:b/>
          <w:bCs/>
          <w:szCs w:val="20"/>
        </w:rPr>
        <w:t>status</w:t>
      </w:r>
      <w:r>
        <w:rPr>
          <w:szCs w:val="20"/>
        </w:rPr>
        <w:t xml:space="preserve">: to store the result of retrieving then use it in </w:t>
      </w:r>
      <w:proofErr w:type="spellStart"/>
      <w:r w:rsidR="00D70DE7">
        <w:rPr>
          <w:b/>
          <w:bCs/>
          <w:i/>
          <w:iCs/>
          <w:szCs w:val="20"/>
        </w:rPr>
        <w:t>he</w:t>
      </w:r>
      <w:r>
        <w:rPr>
          <w:b/>
          <w:bCs/>
          <w:i/>
          <w:iCs/>
          <w:szCs w:val="20"/>
        </w:rPr>
        <w:t>ShouldSee</w:t>
      </w:r>
      <w:proofErr w:type="spellEnd"/>
      <w:r>
        <w:rPr>
          <w:szCs w:val="20"/>
        </w:rPr>
        <w:t xml:space="preserve"> step.</w:t>
      </w:r>
    </w:p>
    <w:p w14:paraId="719D3D04" w14:textId="54A3BC0B" w:rsidR="00E8255F" w:rsidRDefault="00D70DE7" w:rsidP="00D70DE7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r>
        <w:rPr>
          <w:b/>
          <w:bCs/>
          <w:szCs w:val="20"/>
        </w:rPr>
        <w:t>user</w:t>
      </w:r>
      <w:r w:rsidR="00E8255F">
        <w:rPr>
          <w:szCs w:val="20"/>
        </w:rPr>
        <w:t>: to store input from user.</w:t>
      </w:r>
    </w:p>
    <w:p w14:paraId="3185D854" w14:textId="7AA22060" w:rsidR="00D70DE7" w:rsidRDefault="00D70DE7" w:rsidP="00D70DE7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proofErr w:type="spellStart"/>
      <w:r>
        <w:rPr>
          <w:b/>
          <w:bCs/>
          <w:szCs w:val="20"/>
        </w:rPr>
        <w:t>userRegisterer</w:t>
      </w:r>
      <w:proofErr w:type="spellEnd"/>
      <w:r>
        <w:rPr>
          <w:szCs w:val="20"/>
        </w:rPr>
        <w:t xml:space="preserve">: instance of </w:t>
      </w:r>
      <w:hyperlink w:anchor="_Register_Class" w:history="1">
        <w:r w:rsidRPr="00D70DE7">
          <w:rPr>
            <w:rStyle w:val="Hyperlink"/>
            <w:szCs w:val="20"/>
          </w:rPr>
          <w:t>Register</w:t>
        </w:r>
      </w:hyperlink>
      <w:r>
        <w:rPr>
          <w:szCs w:val="20"/>
        </w:rPr>
        <w:t xml:space="preserve"> Class.</w:t>
      </w:r>
    </w:p>
    <w:p w14:paraId="14852D27" w14:textId="77777777" w:rsidR="00E8255F" w:rsidRDefault="00E8255F" w:rsidP="00E8255F">
      <w:pPr>
        <w:pStyle w:val="ListParagraph"/>
        <w:spacing w:line="276" w:lineRule="auto"/>
        <w:ind w:firstLine="0"/>
        <w:rPr>
          <w:b/>
          <w:bCs/>
          <w:szCs w:val="20"/>
        </w:rPr>
      </w:pPr>
    </w:p>
    <w:p w14:paraId="5421F8E0" w14:textId="77777777" w:rsidR="00E8255F" w:rsidRDefault="00E8255F" w:rsidP="00E8255F">
      <w:pPr>
        <w:pStyle w:val="ListParagraph"/>
        <w:spacing w:line="276" w:lineRule="auto"/>
        <w:ind w:firstLine="0"/>
        <w:rPr>
          <w:b/>
          <w:bCs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82D1F3" wp14:editId="7A0ECF17">
                <wp:simplePos x="0" y="0"/>
                <wp:positionH relativeFrom="margin">
                  <wp:align>right</wp:align>
                </wp:positionH>
                <wp:positionV relativeFrom="paragraph">
                  <wp:posOffset>13944</wp:posOffset>
                </wp:positionV>
                <wp:extent cx="6400800" cy="4197928"/>
                <wp:effectExtent l="0" t="0" r="0" b="0"/>
                <wp:wrapNone/>
                <wp:docPr id="3756530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19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F1AB1" w14:textId="77777777" w:rsidR="00C616FB" w:rsidRPr="00C616FB" w:rsidRDefault="00C616FB" w:rsidP="00C616FB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C616FB">
                              <w:rPr>
                                <w:color w:val="BBB529"/>
                                <w:sz w:val="16"/>
                                <w:szCs w:val="16"/>
                              </w:rPr>
                              <w:t>@When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C616FB">
                              <w:rPr>
                                <w:color w:val="6A8759"/>
                                <w:sz w:val="16"/>
                                <w:szCs w:val="16"/>
                              </w:rPr>
                              <w:t>"he fills in {string} with {string} for register"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proofErr w:type="spellStart"/>
                            <w:r w:rsidRPr="00C616FB">
                              <w:rPr>
                                <w:color w:val="FFC66D"/>
                                <w:sz w:val="16"/>
                                <w:szCs w:val="16"/>
                              </w:rPr>
                              <w:t>heFillsInWithForRegister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field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String input) {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>if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field.equals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C616FB">
                              <w:rPr>
                                <w:color w:val="6A8759"/>
                                <w:sz w:val="16"/>
                                <w:szCs w:val="16"/>
                              </w:rPr>
                              <w:t>"username"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616FB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.setUsername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(input)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else if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field.equals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C616FB">
                              <w:rPr>
                                <w:color w:val="6A8759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C616FB">
                              <w:rPr>
                                <w:color w:val="6A8759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C616FB">
                              <w:rPr>
                                <w:color w:val="6A8759"/>
                                <w:sz w:val="16"/>
                                <w:szCs w:val="16"/>
                              </w:rPr>
                              <w:t>"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616FB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.setFirstName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(input)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else if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field.equals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C616FB">
                              <w:rPr>
                                <w:color w:val="6A8759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C616FB">
                              <w:rPr>
                                <w:color w:val="6A8759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C616FB">
                              <w:rPr>
                                <w:color w:val="6A8759"/>
                                <w:sz w:val="16"/>
                                <w:szCs w:val="16"/>
                              </w:rPr>
                              <w:t>"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616FB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.setLastName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(input)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else if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field.equals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C616FB">
                              <w:rPr>
                                <w:color w:val="6A8759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C616FB">
                              <w:rPr>
                                <w:color w:val="6A8759"/>
                                <w:sz w:val="16"/>
                                <w:szCs w:val="16"/>
                              </w:rPr>
                              <w:t>phoneNumber</w:t>
                            </w:r>
                            <w:proofErr w:type="spellEnd"/>
                            <w:r w:rsidRPr="00C616FB">
                              <w:rPr>
                                <w:color w:val="6A8759"/>
                                <w:sz w:val="16"/>
                                <w:szCs w:val="16"/>
                              </w:rPr>
                              <w:t>"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616FB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.setPhoneNumber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(input)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else if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field.equals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C616FB">
                              <w:rPr>
                                <w:color w:val="6A8759"/>
                                <w:sz w:val="16"/>
                                <w:szCs w:val="16"/>
                              </w:rPr>
                              <w:t>"password"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616FB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.setPassword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(input)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else if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field.equals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C616FB">
                              <w:rPr>
                                <w:color w:val="6A8759"/>
                                <w:sz w:val="16"/>
                                <w:szCs w:val="16"/>
                              </w:rPr>
                              <w:t>"email"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616FB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.setEmail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(input)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else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    assert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>false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assert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>true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616FB">
                              <w:rPr>
                                <w:color w:val="BBB529"/>
                                <w:sz w:val="16"/>
                                <w:szCs w:val="16"/>
                              </w:rPr>
                              <w:t>@When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C616FB">
                              <w:rPr>
                                <w:color w:val="6A8759"/>
                                <w:sz w:val="16"/>
                                <w:szCs w:val="16"/>
                              </w:rPr>
                              <w:t>"he submits the registration form"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proofErr w:type="spellStart"/>
                            <w:r w:rsidRPr="00C616FB">
                              <w:rPr>
                                <w:color w:val="FFC66D"/>
                                <w:sz w:val="16"/>
                                <w:szCs w:val="16"/>
                              </w:rPr>
                              <w:t>heSubmitsTheRegistrationForm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() {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616FB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userRegisterer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.registerUserTest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C616FB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C616FB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status 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C616FB">
                              <w:rPr>
                                <w:color w:val="9876AA"/>
                                <w:sz w:val="16"/>
                                <w:szCs w:val="16"/>
                              </w:rPr>
                              <w:t>userRegisterer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.getStatus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616FB">
                              <w:rPr>
                                <w:color w:val="BBB529"/>
                                <w:sz w:val="16"/>
                                <w:szCs w:val="16"/>
                              </w:rPr>
                              <w:t>@Then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C616FB">
                              <w:rPr>
                                <w:color w:val="6A8759"/>
                                <w:sz w:val="16"/>
                                <w:szCs w:val="16"/>
                              </w:rPr>
                              <w:t>"he should see {string} for register"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proofErr w:type="spellStart"/>
                            <w:r w:rsidRPr="00C616FB">
                              <w:rPr>
                                <w:color w:val="FFC66D"/>
                                <w:sz w:val="16"/>
                                <w:szCs w:val="16"/>
                              </w:rPr>
                              <w:t>heShouldSee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message) {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System.</w:t>
                            </w:r>
                            <w:r w:rsidRPr="00C616FB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out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.println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C616FB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616FB">
                              <w:rPr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assertEquals</w:t>
                            </w:r>
                            <w:proofErr w:type="spellEnd"/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(message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616FB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status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C616FB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Pr="00C616FB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05CC9310" w14:textId="77777777" w:rsidR="00E8255F" w:rsidRPr="00C616FB" w:rsidRDefault="00E8255F" w:rsidP="00C616FB">
                            <w:pPr>
                              <w:pStyle w:val="HTMLPreformatted"/>
                              <w:shd w:val="clear" w:color="auto" w:fill="2B2B2B"/>
                              <w:spacing w:line="276" w:lineRule="auto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D1F3" id="_x0000_s1051" type="#_x0000_t202" style="position:absolute;left:0;text-align:left;margin-left:452.8pt;margin-top:1.1pt;width:7in;height:330.5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" fillcolor="white [3201]" stroked="f" strokeweight=".5pt">
                <v:textbox>
                  <w:txbxContent>
                    <w:p w14:paraId="2C9F1AB1" w14:textId="77777777" w:rsidR="00C616FB" w:rsidRPr="00C616FB" w:rsidRDefault="00C616FB" w:rsidP="00C616FB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 xml:space="preserve">    </w:t>
                      </w:r>
                      <w:r w:rsidRPr="00C616FB">
                        <w:rPr>
                          <w:color w:val="BBB529"/>
                          <w:sz w:val="16"/>
                          <w:szCs w:val="16"/>
                        </w:rPr>
                        <w:t>@When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C616FB">
                        <w:rPr>
                          <w:color w:val="6A8759"/>
                          <w:sz w:val="16"/>
                          <w:szCs w:val="16"/>
                        </w:rPr>
                        <w:t>"he fills in {string} with {string} for register"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proofErr w:type="spellStart"/>
                      <w:r w:rsidRPr="00C616FB">
                        <w:rPr>
                          <w:color w:val="FFC66D"/>
                          <w:sz w:val="16"/>
                          <w:szCs w:val="16"/>
                        </w:rPr>
                        <w:t>heFillsInWithForRegister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(String field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String input) {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>if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field.equals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C616FB">
                        <w:rPr>
                          <w:color w:val="6A8759"/>
                          <w:sz w:val="16"/>
                          <w:szCs w:val="16"/>
                        </w:rPr>
                        <w:t>"username"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C616FB">
                        <w:rPr>
                          <w:color w:val="9876AA"/>
                          <w:sz w:val="16"/>
                          <w:szCs w:val="16"/>
                        </w:rPr>
                        <w:t>user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.setUsername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(input)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else if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field.equals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C616FB">
                        <w:rPr>
                          <w:color w:val="6A8759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C616FB">
                        <w:rPr>
                          <w:color w:val="6A8759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C616FB">
                        <w:rPr>
                          <w:color w:val="6A8759"/>
                          <w:sz w:val="16"/>
                          <w:szCs w:val="16"/>
                        </w:rPr>
                        <w:t>"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C616FB">
                        <w:rPr>
                          <w:color w:val="9876AA"/>
                          <w:sz w:val="16"/>
                          <w:szCs w:val="16"/>
                        </w:rPr>
                        <w:t>user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.setFirstName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(input)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else if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field.equals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C616FB">
                        <w:rPr>
                          <w:color w:val="6A8759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C616FB">
                        <w:rPr>
                          <w:color w:val="6A8759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C616FB">
                        <w:rPr>
                          <w:color w:val="6A8759"/>
                          <w:sz w:val="16"/>
                          <w:szCs w:val="16"/>
                        </w:rPr>
                        <w:t>"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C616FB">
                        <w:rPr>
                          <w:color w:val="9876AA"/>
                          <w:sz w:val="16"/>
                          <w:szCs w:val="16"/>
                        </w:rPr>
                        <w:t>user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.setLastName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(input)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else if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field.equals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C616FB">
                        <w:rPr>
                          <w:color w:val="6A8759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C616FB">
                        <w:rPr>
                          <w:color w:val="6A8759"/>
                          <w:sz w:val="16"/>
                          <w:szCs w:val="16"/>
                        </w:rPr>
                        <w:t>phoneNumber</w:t>
                      </w:r>
                      <w:proofErr w:type="spellEnd"/>
                      <w:r w:rsidRPr="00C616FB">
                        <w:rPr>
                          <w:color w:val="6A8759"/>
                          <w:sz w:val="16"/>
                          <w:szCs w:val="16"/>
                        </w:rPr>
                        <w:t>"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C616FB">
                        <w:rPr>
                          <w:color w:val="9876AA"/>
                          <w:sz w:val="16"/>
                          <w:szCs w:val="16"/>
                        </w:rPr>
                        <w:t>user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.setPhoneNumber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(input)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else if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field.equals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C616FB">
                        <w:rPr>
                          <w:color w:val="6A8759"/>
                          <w:sz w:val="16"/>
                          <w:szCs w:val="16"/>
                        </w:rPr>
                        <w:t>"password"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C616FB">
                        <w:rPr>
                          <w:color w:val="9876AA"/>
                          <w:sz w:val="16"/>
                          <w:szCs w:val="16"/>
                        </w:rPr>
                        <w:t>user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.setPassword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(input)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else if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field.equals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C616FB">
                        <w:rPr>
                          <w:color w:val="6A8759"/>
                          <w:sz w:val="16"/>
                          <w:szCs w:val="16"/>
                        </w:rPr>
                        <w:t>"email"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C616FB">
                        <w:rPr>
                          <w:color w:val="9876AA"/>
                          <w:sz w:val="16"/>
                          <w:szCs w:val="16"/>
                        </w:rPr>
                        <w:t>user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.setEmail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(input)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else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    assert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>false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assert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>true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616FB">
                        <w:rPr>
                          <w:color w:val="BBB529"/>
                          <w:sz w:val="16"/>
                          <w:szCs w:val="16"/>
                        </w:rPr>
                        <w:t>@When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C616FB">
                        <w:rPr>
                          <w:color w:val="6A8759"/>
                          <w:sz w:val="16"/>
                          <w:szCs w:val="16"/>
                        </w:rPr>
                        <w:t>"he submits the registration form"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proofErr w:type="spellStart"/>
                      <w:r w:rsidRPr="00C616FB">
                        <w:rPr>
                          <w:color w:val="FFC66D"/>
                          <w:sz w:val="16"/>
                          <w:szCs w:val="16"/>
                        </w:rPr>
                        <w:t>heSubmitsTheRegistrationForm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() {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C616FB">
                        <w:rPr>
                          <w:color w:val="9876AA"/>
                          <w:sz w:val="16"/>
                          <w:szCs w:val="16"/>
                        </w:rPr>
                        <w:t>userRegisterer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.registerUserTest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C616FB">
                        <w:rPr>
                          <w:color w:val="9876AA"/>
                          <w:sz w:val="16"/>
                          <w:szCs w:val="16"/>
                        </w:rPr>
                        <w:t>user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C616FB">
                        <w:rPr>
                          <w:color w:val="9876AA"/>
                          <w:sz w:val="16"/>
                          <w:szCs w:val="16"/>
                        </w:rPr>
                        <w:t xml:space="preserve">status 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C616FB">
                        <w:rPr>
                          <w:color w:val="9876AA"/>
                          <w:sz w:val="16"/>
                          <w:szCs w:val="16"/>
                        </w:rPr>
                        <w:t>userRegisterer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.getStatus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616FB">
                        <w:rPr>
                          <w:color w:val="BBB529"/>
                          <w:sz w:val="16"/>
                          <w:szCs w:val="16"/>
                        </w:rPr>
                        <w:t>@Then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C616FB">
                        <w:rPr>
                          <w:color w:val="6A8759"/>
                          <w:sz w:val="16"/>
                          <w:szCs w:val="16"/>
                        </w:rPr>
                        <w:t>"he should see {string} for register"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 xml:space="preserve">public void </w:t>
                      </w:r>
                      <w:proofErr w:type="spellStart"/>
                      <w:r w:rsidRPr="00C616FB">
                        <w:rPr>
                          <w:color w:val="FFC66D"/>
                          <w:sz w:val="16"/>
                          <w:szCs w:val="16"/>
                        </w:rPr>
                        <w:t>heShouldSee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(String message) {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System.</w:t>
                      </w:r>
                      <w:r w:rsidRPr="00C616FB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out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.println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C616FB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C616FB">
                        <w:rPr>
                          <w:i/>
                          <w:iCs/>
                          <w:color w:val="A9B7C6"/>
                          <w:sz w:val="16"/>
                          <w:szCs w:val="16"/>
                        </w:rPr>
                        <w:t>assertEquals</w:t>
                      </w:r>
                      <w:proofErr w:type="spellEnd"/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(message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C616FB">
                        <w:rPr>
                          <w:color w:val="9876AA"/>
                          <w:sz w:val="16"/>
                          <w:szCs w:val="16"/>
                        </w:rPr>
                        <w:t>status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C616FB">
                        <w:rPr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t>}</w:t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Pr="00C616FB">
                        <w:rPr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05CC9310" w14:textId="77777777" w:rsidR="00E8255F" w:rsidRPr="00C616FB" w:rsidRDefault="00E8255F" w:rsidP="00C616FB">
                      <w:pPr>
                        <w:pStyle w:val="HTMLPreformatted"/>
                        <w:shd w:val="clear" w:color="auto" w:fill="2B2B2B"/>
                        <w:spacing w:line="276" w:lineRule="auto"/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557CB2" w14:textId="77777777" w:rsidR="00E8255F" w:rsidRDefault="00E8255F" w:rsidP="00E8255F">
      <w:pPr>
        <w:pStyle w:val="ListParagraph"/>
        <w:spacing w:line="276" w:lineRule="auto"/>
        <w:ind w:firstLine="0"/>
        <w:rPr>
          <w:b/>
          <w:bCs/>
          <w:szCs w:val="20"/>
        </w:rPr>
      </w:pPr>
    </w:p>
    <w:p w14:paraId="089D91E8" w14:textId="77777777" w:rsidR="00E8255F" w:rsidRDefault="00E8255F" w:rsidP="00E8255F">
      <w:pPr>
        <w:pStyle w:val="ListParagraph"/>
        <w:spacing w:line="276" w:lineRule="auto"/>
        <w:ind w:firstLine="0"/>
        <w:rPr>
          <w:b/>
          <w:bCs/>
          <w:szCs w:val="20"/>
        </w:rPr>
      </w:pPr>
    </w:p>
    <w:p w14:paraId="1FF33192" w14:textId="77777777" w:rsidR="00E8255F" w:rsidRDefault="00E8255F" w:rsidP="00E8255F">
      <w:pPr>
        <w:pStyle w:val="ListParagraph"/>
        <w:spacing w:line="276" w:lineRule="auto"/>
        <w:ind w:firstLine="0"/>
        <w:rPr>
          <w:szCs w:val="20"/>
        </w:rPr>
      </w:pPr>
    </w:p>
    <w:p w14:paraId="4FC18208" w14:textId="77777777" w:rsidR="00E8255F" w:rsidRPr="004337D2" w:rsidRDefault="00E8255F" w:rsidP="00E8255F">
      <w:pPr>
        <w:pStyle w:val="ListParagraph"/>
        <w:spacing w:line="276" w:lineRule="auto"/>
        <w:ind w:firstLine="0"/>
        <w:rPr>
          <w:szCs w:val="20"/>
        </w:rPr>
      </w:pPr>
    </w:p>
    <w:p w14:paraId="4DA65E7F" w14:textId="77777777" w:rsidR="00E8255F" w:rsidRDefault="00E8255F" w:rsidP="00E8255F">
      <w:pPr>
        <w:ind w:firstLine="0"/>
        <w:rPr>
          <w:rtl/>
        </w:rPr>
      </w:pPr>
    </w:p>
    <w:p w14:paraId="02841611" w14:textId="77777777" w:rsidR="00E8255F" w:rsidRDefault="00E8255F" w:rsidP="00E8255F">
      <w:pPr>
        <w:ind w:firstLine="0"/>
        <w:rPr>
          <w:rtl/>
        </w:rPr>
      </w:pPr>
    </w:p>
    <w:p w14:paraId="204F3B2E" w14:textId="77777777" w:rsidR="00E8255F" w:rsidRDefault="00E8255F" w:rsidP="00E8255F">
      <w:pPr>
        <w:ind w:firstLine="0"/>
        <w:rPr>
          <w:rtl/>
        </w:rPr>
      </w:pPr>
    </w:p>
    <w:p w14:paraId="1A9E259D" w14:textId="77777777" w:rsidR="00E8255F" w:rsidRDefault="00E8255F" w:rsidP="00E8255F">
      <w:pPr>
        <w:ind w:firstLine="0"/>
      </w:pPr>
    </w:p>
    <w:p w14:paraId="3BDD0154" w14:textId="77777777" w:rsidR="00C616FB" w:rsidRDefault="00C616FB" w:rsidP="00E8255F">
      <w:pPr>
        <w:ind w:firstLine="0"/>
      </w:pPr>
    </w:p>
    <w:p w14:paraId="22C2332A" w14:textId="77777777" w:rsidR="00C616FB" w:rsidRDefault="00C616FB" w:rsidP="00E8255F">
      <w:pPr>
        <w:ind w:firstLine="0"/>
      </w:pPr>
    </w:p>
    <w:p w14:paraId="7CC42DDC" w14:textId="77777777" w:rsidR="00C616FB" w:rsidRDefault="00C616FB" w:rsidP="00E8255F">
      <w:pPr>
        <w:ind w:firstLine="0"/>
        <w:rPr>
          <w:rtl/>
        </w:rPr>
      </w:pPr>
    </w:p>
    <w:p w14:paraId="4015B09B" w14:textId="77777777" w:rsidR="00E8255F" w:rsidRDefault="00E8255F" w:rsidP="00E8255F">
      <w:pPr>
        <w:ind w:firstLine="0"/>
        <w:rPr>
          <w:rtl/>
        </w:rPr>
      </w:pPr>
    </w:p>
    <w:p w14:paraId="1B250978" w14:textId="77777777" w:rsidR="00E8255F" w:rsidRDefault="00E8255F" w:rsidP="00E8255F">
      <w:pPr>
        <w:ind w:firstLine="0"/>
        <w:rPr>
          <w:rtl/>
        </w:rPr>
      </w:pPr>
    </w:p>
    <w:p w14:paraId="76E90E4B" w14:textId="77777777" w:rsidR="00E8255F" w:rsidRDefault="00E8255F" w:rsidP="00E8255F">
      <w:pPr>
        <w:ind w:firstLine="0"/>
        <w:rPr>
          <w:rtl/>
        </w:rPr>
      </w:pPr>
    </w:p>
    <w:p w14:paraId="65D63AF2" w14:textId="77777777" w:rsidR="00E8255F" w:rsidRDefault="00E8255F" w:rsidP="00E8255F">
      <w:pPr>
        <w:ind w:firstLine="0"/>
        <w:rPr>
          <w:rtl/>
        </w:rPr>
      </w:pPr>
    </w:p>
    <w:p w14:paraId="66A03EBD" w14:textId="7C34A5D3" w:rsidR="00E8255F" w:rsidRDefault="00E8255F" w:rsidP="00E8255F">
      <w:pPr>
        <w:pStyle w:val="ListParagraph"/>
        <w:spacing w:line="276" w:lineRule="auto"/>
        <w:ind w:firstLine="0"/>
        <w:rPr>
          <w:rtl/>
        </w:rPr>
      </w:pPr>
    </w:p>
    <w:p w14:paraId="2C93B6EC" w14:textId="5D56FBC8" w:rsidR="00E8255F" w:rsidRDefault="00E8255F" w:rsidP="00E8255F">
      <w:pPr>
        <w:pStyle w:val="ListParagraph"/>
        <w:spacing w:line="276" w:lineRule="auto"/>
        <w:ind w:firstLine="0"/>
        <w:rPr>
          <w:rtl/>
        </w:rPr>
      </w:pPr>
    </w:p>
    <w:p w14:paraId="39DD428B" w14:textId="53255AE3" w:rsidR="00E8255F" w:rsidRDefault="00E8255F" w:rsidP="00E8255F">
      <w:pPr>
        <w:pStyle w:val="ListParagraph"/>
        <w:spacing w:line="276" w:lineRule="auto"/>
        <w:ind w:firstLine="0"/>
        <w:rPr>
          <w:rtl/>
        </w:rPr>
      </w:pPr>
    </w:p>
    <w:p w14:paraId="784E9AEB" w14:textId="071BFEB8" w:rsidR="00E8255F" w:rsidRDefault="00E8255F" w:rsidP="00E8255F">
      <w:pPr>
        <w:pStyle w:val="ListParagraph"/>
        <w:spacing w:line="276" w:lineRule="auto"/>
        <w:ind w:firstLine="0"/>
      </w:pPr>
    </w:p>
    <w:p w14:paraId="7A9A340F" w14:textId="58077B03" w:rsidR="00E8255F" w:rsidRDefault="00C616FB" w:rsidP="00E8255F">
      <w:pPr>
        <w:pStyle w:val="Heading3"/>
        <w:rPr>
          <w:rtl/>
        </w:rPr>
      </w:pPr>
      <w:bookmarkStart w:id="46" w:name="_Toc152187257"/>
      <w:r w:rsidRPr="00FD7BA1">
        <w:rPr>
          <w:noProof/>
        </w:rPr>
        <w:drawing>
          <wp:anchor distT="0" distB="0" distL="114300" distR="114300" simplePos="0" relativeHeight="251738112" behindDoc="1" locked="0" layoutInCell="1" allowOverlap="1" wp14:anchorId="091CC382" wp14:editId="0B23211A">
            <wp:simplePos x="0" y="0"/>
            <wp:positionH relativeFrom="margin">
              <wp:align>center</wp:align>
            </wp:positionH>
            <wp:positionV relativeFrom="page">
              <wp:posOffset>5574368</wp:posOffset>
            </wp:positionV>
            <wp:extent cx="2821305" cy="2212340"/>
            <wp:effectExtent l="76200" t="76200" r="131445" b="130810"/>
            <wp:wrapTight wrapText="bothSides">
              <wp:wrapPolygon edited="0">
                <wp:start x="-292" y="-744"/>
                <wp:lineTo x="-583" y="-558"/>
                <wp:lineTo x="-583" y="21947"/>
                <wp:lineTo x="-292" y="22691"/>
                <wp:lineTo x="22169" y="22691"/>
                <wp:lineTo x="22460" y="20459"/>
                <wp:lineTo x="22460" y="2418"/>
                <wp:lineTo x="22169" y="-372"/>
                <wp:lineTo x="22169" y="-744"/>
                <wp:lineTo x="-292" y="-744"/>
              </wp:wrapPolygon>
            </wp:wrapTight>
            <wp:docPr id="98458897" name="Picture 98458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8897" name="Picture 9845889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" r="1383" b="3139"/>
                    <a:stretch/>
                  </pic:blipFill>
                  <pic:spPr bwMode="auto">
                    <a:xfrm>
                      <a:off x="0" y="0"/>
                      <a:ext cx="2821305" cy="22123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55F">
        <w:t>Result</w:t>
      </w:r>
      <w:bookmarkEnd w:id="46"/>
    </w:p>
    <w:p w14:paraId="08CC2C0C" w14:textId="77777777" w:rsidR="00E8255F" w:rsidRDefault="00E8255F" w:rsidP="00E8255F">
      <w:pPr>
        <w:rPr>
          <w:rtl/>
        </w:rPr>
      </w:pPr>
    </w:p>
    <w:p w14:paraId="1BC280EF" w14:textId="77777777" w:rsidR="00E8255F" w:rsidRDefault="00E8255F" w:rsidP="00E8255F">
      <w:pPr>
        <w:rPr>
          <w:rtl/>
        </w:rPr>
      </w:pPr>
    </w:p>
    <w:p w14:paraId="0FD909A0" w14:textId="77777777" w:rsidR="00E8255F" w:rsidRDefault="00E8255F" w:rsidP="00E8255F">
      <w:pPr>
        <w:rPr>
          <w:rtl/>
        </w:rPr>
      </w:pPr>
    </w:p>
    <w:p w14:paraId="1452E677" w14:textId="77777777" w:rsidR="00E8255F" w:rsidRDefault="00E8255F" w:rsidP="00E8255F">
      <w:pPr>
        <w:rPr>
          <w:rtl/>
        </w:rPr>
      </w:pPr>
    </w:p>
    <w:sectPr w:rsidR="00E8255F" w:rsidSect="007B2BB1">
      <w:footerReference w:type="default" r:id="rId15"/>
      <w:headerReference w:type="first" r:id="rId16"/>
      <w:footerReference w:type="first" r:id="rId17"/>
      <w:pgSz w:w="12240" w:h="15840"/>
      <w:pgMar w:top="576" w:right="1080" w:bottom="1440" w:left="1080" w:header="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D3DC2" w14:textId="77777777" w:rsidR="00DC63C3" w:rsidRDefault="00DC63C3">
      <w:pPr>
        <w:spacing w:line="240" w:lineRule="auto"/>
      </w:pPr>
      <w:r>
        <w:separator/>
      </w:r>
    </w:p>
  </w:endnote>
  <w:endnote w:type="continuationSeparator" w:id="0">
    <w:p w14:paraId="3451B955" w14:textId="77777777" w:rsidR="00DC63C3" w:rsidRDefault="00DC63C3">
      <w:pPr>
        <w:spacing w:line="240" w:lineRule="auto"/>
      </w:pPr>
      <w:r>
        <w:continuationSeparator/>
      </w:r>
    </w:p>
  </w:endnote>
  <w:endnote w:type="continuationNotice" w:id="1">
    <w:p w14:paraId="2E99F8FC" w14:textId="77777777" w:rsidR="00DC63C3" w:rsidRDefault="00DC63C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1275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29441C" w14:textId="354363E2" w:rsidR="00200242" w:rsidRDefault="002002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C91EA6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56318373" w14:textId="77777777" w:rsidTr="733B038C">
      <w:tc>
        <w:tcPr>
          <w:tcW w:w="3120" w:type="dxa"/>
        </w:tcPr>
        <w:p w14:paraId="46DE3892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562D26CF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D36B103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48CB7EE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05CB4" w14:textId="77777777" w:rsidR="00DC63C3" w:rsidRDefault="00DC63C3">
      <w:pPr>
        <w:spacing w:line="240" w:lineRule="auto"/>
      </w:pPr>
      <w:r>
        <w:separator/>
      </w:r>
    </w:p>
  </w:footnote>
  <w:footnote w:type="continuationSeparator" w:id="0">
    <w:p w14:paraId="41D78A3E" w14:textId="77777777" w:rsidR="00DC63C3" w:rsidRDefault="00DC63C3">
      <w:pPr>
        <w:spacing w:line="240" w:lineRule="auto"/>
      </w:pPr>
      <w:r>
        <w:continuationSeparator/>
      </w:r>
    </w:p>
  </w:footnote>
  <w:footnote w:type="continuationNotice" w:id="1">
    <w:p w14:paraId="052DC8DE" w14:textId="77777777" w:rsidR="00DC63C3" w:rsidRDefault="00DC63C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</w:tblGrid>
    <w:tr w:rsidR="002C6665" w14:paraId="6EAEC419" w14:textId="77777777" w:rsidTr="00FD478C">
      <w:tc>
        <w:tcPr>
          <w:tcW w:w="3120" w:type="dxa"/>
        </w:tcPr>
        <w:p w14:paraId="7E560E12" w14:textId="77777777" w:rsidR="002C6665" w:rsidRDefault="002C6665" w:rsidP="733B038C">
          <w:pPr>
            <w:pStyle w:val="Header"/>
            <w:jc w:val="center"/>
          </w:pPr>
        </w:p>
      </w:tc>
      <w:tc>
        <w:tcPr>
          <w:tcW w:w="3120" w:type="dxa"/>
        </w:tcPr>
        <w:p w14:paraId="4666BEB3" w14:textId="77777777" w:rsidR="002C6665" w:rsidRDefault="002C6665" w:rsidP="733B038C">
          <w:pPr>
            <w:pStyle w:val="Header"/>
            <w:ind w:right="-115"/>
            <w:jc w:val="right"/>
          </w:pPr>
        </w:p>
      </w:tc>
    </w:tr>
  </w:tbl>
  <w:p w14:paraId="41A5E293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9D1"/>
    <w:multiLevelType w:val="hybridMultilevel"/>
    <w:tmpl w:val="0D304D3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53A23"/>
    <w:multiLevelType w:val="hybridMultilevel"/>
    <w:tmpl w:val="1BB8A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87D26"/>
    <w:multiLevelType w:val="hybridMultilevel"/>
    <w:tmpl w:val="0F48AAA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F76F21"/>
    <w:multiLevelType w:val="hybridMultilevel"/>
    <w:tmpl w:val="153852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454B7"/>
    <w:multiLevelType w:val="hybridMultilevel"/>
    <w:tmpl w:val="97400F50"/>
    <w:lvl w:ilvl="0" w:tplc="AE1013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C363B9"/>
    <w:multiLevelType w:val="hybridMultilevel"/>
    <w:tmpl w:val="FCC6EC2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016050"/>
    <w:multiLevelType w:val="hybridMultilevel"/>
    <w:tmpl w:val="4F3C3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770F7"/>
    <w:multiLevelType w:val="hybridMultilevel"/>
    <w:tmpl w:val="2F6A6DE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E11E74"/>
    <w:multiLevelType w:val="hybridMultilevel"/>
    <w:tmpl w:val="4E3235E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0E2930"/>
    <w:multiLevelType w:val="hybridMultilevel"/>
    <w:tmpl w:val="8416A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83E55"/>
    <w:multiLevelType w:val="hybridMultilevel"/>
    <w:tmpl w:val="385EFCB0"/>
    <w:lvl w:ilvl="0" w:tplc="BA585C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41734"/>
    <w:multiLevelType w:val="hybridMultilevel"/>
    <w:tmpl w:val="B4827E98"/>
    <w:lvl w:ilvl="0" w:tplc="84FA07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6B328E"/>
    <w:multiLevelType w:val="hybridMultilevel"/>
    <w:tmpl w:val="4BEC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D502E"/>
    <w:multiLevelType w:val="hybridMultilevel"/>
    <w:tmpl w:val="ACF0E6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52F24"/>
    <w:multiLevelType w:val="hybridMultilevel"/>
    <w:tmpl w:val="49B06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05E24"/>
    <w:multiLevelType w:val="hybridMultilevel"/>
    <w:tmpl w:val="EB06FB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73C9C"/>
    <w:multiLevelType w:val="hybridMultilevel"/>
    <w:tmpl w:val="E7C2C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6438E"/>
    <w:multiLevelType w:val="hybridMultilevel"/>
    <w:tmpl w:val="27404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53CE8"/>
    <w:multiLevelType w:val="hybridMultilevel"/>
    <w:tmpl w:val="AC720BFE"/>
    <w:lvl w:ilvl="0" w:tplc="67F6A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D3B78"/>
    <w:multiLevelType w:val="hybridMultilevel"/>
    <w:tmpl w:val="49A4857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5FE5BB3"/>
    <w:multiLevelType w:val="hybridMultilevel"/>
    <w:tmpl w:val="D3A4DEFC"/>
    <w:lvl w:ilvl="0" w:tplc="362ECF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F72B6D"/>
    <w:multiLevelType w:val="hybridMultilevel"/>
    <w:tmpl w:val="692C3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404D7"/>
    <w:multiLevelType w:val="hybridMultilevel"/>
    <w:tmpl w:val="9D9A9462"/>
    <w:lvl w:ilvl="0" w:tplc="F4DE6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62A98"/>
    <w:multiLevelType w:val="hybridMultilevel"/>
    <w:tmpl w:val="8C60E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6601A"/>
    <w:multiLevelType w:val="hybridMultilevel"/>
    <w:tmpl w:val="E19EF7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930CC2"/>
    <w:multiLevelType w:val="hybridMultilevel"/>
    <w:tmpl w:val="8A123D5C"/>
    <w:lvl w:ilvl="0" w:tplc="6D1E82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6966305">
    <w:abstractNumId w:val="10"/>
  </w:num>
  <w:num w:numId="2" w16cid:durableId="1020428060">
    <w:abstractNumId w:val="6"/>
  </w:num>
  <w:num w:numId="3" w16cid:durableId="610404472">
    <w:abstractNumId w:val="1"/>
  </w:num>
  <w:num w:numId="4" w16cid:durableId="1919091392">
    <w:abstractNumId w:val="9"/>
  </w:num>
  <w:num w:numId="5" w16cid:durableId="425419066">
    <w:abstractNumId w:val="12"/>
  </w:num>
  <w:num w:numId="6" w16cid:durableId="1604458882">
    <w:abstractNumId w:val="14"/>
  </w:num>
  <w:num w:numId="7" w16cid:durableId="1794132928">
    <w:abstractNumId w:val="16"/>
  </w:num>
  <w:num w:numId="8" w16cid:durableId="461340319">
    <w:abstractNumId w:val="22"/>
  </w:num>
  <w:num w:numId="9" w16cid:durableId="1109661133">
    <w:abstractNumId w:val="20"/>
  </w:num>
  <w:num w:numId="10" w16cid:durableId="991906017">
    <w:abstractNumId w:val="5"/>
  </w:num>
  <w:num w:numId="11" w16cid:durableId="391734128">
    <w:abstractNumId w:val="3"/>
  </w:num>
  <w:num w:numId="12" w16cid:durableId="940145297">
    <w:abstractNumId w:val="15"/>
  </w:num>
  <w:num w:numId="13" w16cid:durableId="1764913195">
    <w:abstractNumId w:val="23"/>
  </w:num>
  <w:num w:numId="14" w16cid:durableId="327289772">
    <w:abstractNumId w:val="24"/>
  </w:num>
  <w:num w:numId="15" w16cid:durableId="1237395342">
    <w:abstractNumId w:val="18"/>
  </w:num>
  <w:num w:numId="16" w16cid:durableId="1372804226">
    <w:abstractNumId w:val="4"/>
  </w:num>
  <w:num w:numId="17" w16cid:durableId="1779060505">
    <w:abstractNumId w:val="25"/>
  </w:num>
  <w:num w:numId="18" w16cid:durableId="2068453492">
    <w:abstractNumId w:val="13"/>
  </w:num>
  <w:num w:numId="19" w16cid:durableId="408309815">
    <w:abstractNumId w:val="17"/>
  </w:num>
  <w:num w:numId="20" w16cid:durableId="1006588786">
    <w:abstractNumId w:val="21"/>
  </w:num>
  <w:num w:numId="21" w16cid:durableId="407464024">
    <w:abstractNumId w:val="11"/>
  </w:num>
  <w:num w:numId="22" w16cid:durableId="582107677">
    <w:abstractNumId w:val="0"/>
  </w:num>
  <w:num w:numId="23" w16cid:durableId="579214721">
    <w:abstractNumId w:val="7"/>
  </w:num>
  <w:num w:numId="24" w16cid:durableId="745569218">
    <w:abstractNumId w:val="8"/>
  </w:num>
  <w:num w:numId="25" w16cid:durableId="715353686">
    <w:abstractNumId w:val="19"/>
  </w:num>
  <w:num w:numId="26" w16cid:durableId="372078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65"/>
    <w:rsid w:val="000D687C"/>
    <w:rsid w:val="001124B6"/>
    <w:rsid w:val="001248DF"/>
    <w:rsid w:val="00135E38"/>
    <w:rsid w:val="001A5765"/>
    <w:rsid w:val="001B233E"/>
    <w:rsid w:val="00200242"/>
    <w:rsid w:val="0027175F"/>
    <w:rsid w:val="002C3BE4"/>
    <w:rsid w:val="002C6665"/>
    <w:rsid w:val="002F7E04"/>
    <w:rsid w:val="00326433"/>
    <w:rsid w:val="003576C7"/>
    <w:rsid w:val="00371BD9"/>
    <w:rsid w:val="003E1D58"/>
    <w:rsid w:val="0041242D"/>
    <w:rsid w:val="00413B72"/>
    <w:rsid w:val="0042207D"/>
    <w:rsid w:val="004337D2"/>
    <w:rsid w:val="004370F3"/>
    <w:rsid w:val="00476D8B"/>
    <w:rsid w:val="004C683E"/>
    <w:rsid w:val="004D404D"/>
    <w:rsid w:val="004E3E26"/>
    <w:rsid w:val="00500997"/>
    <w:rsid w:val="00530EF3"/>
    <w:rsid w:val="005936DA"/>
    <w:rsid w:val="005F6668"/>
    <w:rsid w:val="00604652"/>
    <w:rsid w:val="00606BB1"/>
    <w:rsid w:val="00682B13"/>
    <w:rsid w:val="00682FBA"/>
    <w:rsid w:val="006C101C"/>
    <w:rsid w:val="006F4709"/>
    <w:rsid w:val="00702B81"/>
    <w:rsid w:val="00727711"/>
    <w:rsid w:val="0074264E"/>
    <w:rsid w:val="00780537"/>
    <w:rsid w:val="00796468"/>
    <w:rsid w:val="007B2BB1"/>
    <w:rsid w:val="007B3ADF"/>
    <w:rsid w:val="007D4A2B"/>
    <w:rsid w:val="007E2D6A"/>
    <w:rsid w:val="008078FA"/>
    <w:rsid w:val="00823731"/>
    <w:rsid w:val="00831523"/>
    <w:rsid w:val="008C2D8F"/>
    <w:rsid w:val="00904DBE"/>
    <w:rsid w:val="00953654"/>
    <w:rsid w:val="00984F65"/>
    <w:rsid w:val="00997554"/>
    <w:rsid w:val="009A4F8A"/>
    <w:rsid w:val="009E4938"/>
    <w:rsid w:val="009E5228"/>
    <w:rsid w:val="00A72F98"/>
    <w:rsid w:val="00A75901"/>
    <w:rsid w:val="00A87F35"/>
    <w:rsid w:val="00AC4DC6"/>
    <w:rsid w:val="00AE26E3"/>
    <w:rsid w:val="00B41C57"/>
    <w:rsid w:val="00B5233A"/>
    <w:rsid w:val="00B6197F"/>
    <w:rsid w:val="00B7604F"/>
    <w:rsid w:val="00BA6612"/>
    <w:rsid w:val="00C26C30"/>
    <w:rsid w:val="00C27373"/>
    <w:rsid w:val="00C616FB"/>
    <w:rsid w:val="00CA1E31"/>
    <w:rsid w:val="00CC2AEC"/>
    <w:rsid w:val="00CD7F50"/>
    <w:rsid w:val="00CE5F48"/>
    <w:rsid w:val="00D122FC"/>
    <w:rsid w:val="00D22F41"/>
    <w:rsid w:val="00D45118"/>
    <w:rsid w:val="00D45211"/>
    <w:rsid w:val="00D70DE7"/>
    <w:rsid w:val="00DA395D"/>
    <w:rsid w:val="00DA4552"/>
    <w:rsid w:val="00DC63C3"/>
    <w:rsid w:val="00DF1ADF"/>
    <w:rsid w:val="00DF3215"/>
    <w:rsid w:val="00E078FD"/>
    <w:rsid w:val="00E2175D"/>
    <w:rsid w:val="00E23707"/>
    <w:rsid w:val="00E8255F"/>
    <w:rsid w:val="00E879E7"/>
    <w:rsid w:val="00E87F40"/>
    <w:rsid w:val="00EE378E"/>
    <w:rsid w:val="00EF1952"/>
    <w:rsid w:val="00F43ACD"/>
    <w:rsid w:val="00F529C5"/>
    <w:rsid w:val="00F810C6"/>
    <w:rsid w:val="00F941E8"/>
    <w:rsid w:val="00FA2711"/>
    <w:rsid w:val="00FA4C9E"/>
    <w:rsid w:val="00FC586B"/>
    <w:rsid w:val="00FD478C"/>
    <w:rsid w:val="00FD7BA1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FD6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F65"/>
    <w:pPr>
      <w:spacing w:after="0" w:line="480" w:lineRule="auto"/>
      <w:ind w:firstLine="72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F98"/>
    <w:pPr>
      <w:ind w:firstLine="0"/>
      <w:jc w:val="center"/>
      <w:outlineLvl w:val="0"/>
    </w:pPr>
    <w:rPr>
      <w:b/>
      <w:bCs/>
      <w:color w:val="956C6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F98"/>
    <w:pPr>
      <w:ind w:firstLine="0"/>
      <w:outlineLvl w:val="1"/>
    </w:pPr>
    <w:rPr>
      <w:b/>
      <w:bCs/>
      <w:color w:val="956C6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F98"/>
    <w:pPr>
      <w:ind w:firstLine="0"/>
      <w:outlineLvl w:val="2"/>
    </w:pPr>
    <w:rPr>
      <w:b/>
      <w:bCs/>
      <w:iCs/>
      <w:color w:val="956C6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2F98"/>
    <w:rPr>
      <w:b/>
      <w:bCs/>
      <w:color w:val="956C6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F98"/>
    <w:rPr>
      <w:b/>
      <w:bCs/>
      <w:color w:val="956C6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2F98"/>
    <w:rPr>
      <w:b/>
      <w:bCs/>
      <w:iCs/>
      <w:color w:val="956C6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EF1952"/>
    <w:pPr>
      <w:ind w:firstLine="0"/>
      <w:jc w:val="center"/>
    </w:pPr>
    <w:rPr>
      <w:i/>
      <w:iCs/>
      <w:sz w:val="18"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0024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0024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810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D58"/>
    <w:pPr>
      <w:tabs>
        <w:tab w:val="left" w:pos="1320"/>
        <w:tab w:val="right" w:leader="dot" w:pos="10790"/>
      </w:tabs>
      <w:spacing w:after="100" w:line="240" w:lineRule="auto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7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75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D687C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D687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ys\AppData\Roaming\Microsoft\Templates\Professional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70B6A9-2A00-4E27-A9B8-77710B5DF7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0</TotalTime>
  <Pages>1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2023-11-27T04:06:00Z</dcterms:created>
  <dcterms:modified xsi:type="dcterms:W3CDTF">2023-11-29T19:56:00Z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